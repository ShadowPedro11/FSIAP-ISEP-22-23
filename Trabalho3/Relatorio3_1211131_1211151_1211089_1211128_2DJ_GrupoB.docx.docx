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5A8BE" w14:textId="775C7DDD" w:rsidR="00D077E9" w:rsidRDefault="00C00237" w:rsidP="00D70D02">
      <w:r>
        <w:rPr>
          <w:noProof/>
        </w:rPr>
        <w:drawing>
          <wp:anchor distT="0" distB="0" distL="114300" distR="114300" simplePos="0" relativeHeight="251657217" behindDoc="1" locked="0" layoutInCell="1" allowOverlap="1" wp14:anchorId="73A29963" wp14:editId="0B175C6A">
            <wp:simplePos x="0" y="0"/>
            <wp:positionH relativeFrom="column">
              <wp:posOffset>-613410</wp:posOffset>
            </wp:positionH>
            <wp:positionV relativeFrom="paragraph">
              <wp:posOffset>-1155700</wp:posOffset>
            </wp:positionV>
            <wp:extent cx="7941945" cy="7941945"/>
            <wp:effectExtent l="0" t="0" r="1905" b="1905"/>
            <wp:wrapNone/>
            <wp:docPr id="18" name="Imagem 18" descr="Lei de Ohm - Conceito e o que 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Lei de Ohm - Conceito e o que é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41945" cy="794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02A7">
        <w:rPr>
          <w:noProof/>
          <w:lang w:bidi="pt-PT"/>
        </w:rPr>
        <mc:AlternateContent>
          <mc:Choice Requires="wps">
            <w:drawing>
              <wp:anchor distT="0" distB="0" distL="114300" distR="114300" simplePos="0" relativeHeight="251658244" behindDoc="1" locked="0" layoutInCell="1" allowOverlap="1" wp14:anchorId="06B75943" wp14:editId="4C3D1166">
                <wp:simplePos x="0" y="0"/>
                <wp:positionH relativeFrom="column">
                  <wp:posOffset>-202474</wp:posOffset>
                </wp:positionH>
                <wp:positionV relativeFrom="page">
                  <wp:posOffset>938150</wp:posOffset>
                </wp:positionV>
                <wp:extent cx="3938905" cy="8657111"/>
                <wp:effectExtent l="0" t="0" r="4445" b="0"/>
                <wp:wrapNone/>
                <wp:docPr id="3" name="Retângulo 3" descr="retângulo branco para texto na cap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65711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8FEDA6" id="Retângulo 3" o:spid="_x0000_s1026" alt="retângulo branco para texto na capa" style="position:absolute;margin-left:-15.95pt;margin-top:73.85pt;width:310.15pt;height:681.65pt;z-index:-2516582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" fillcolor="white [3212]" stroked="f" strokeweight="2pt">
                <w10:wrap anchory="page"/>
              </v:rect>
            </w:pict>
          </mc:Fallback>
        </mc:AlternateContent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917"/>
      </w:tblGrid>
      <w:tr w:rsidR="00D077E9" w14:paraId="5EAE1B63" w14:textId="77777777" w:rsidTr="00B1181B">
        <w:trPr>
          <w:trHeight w:val="1708"/>
        </w:trPr>
        <w:tc>
          <w:tcPr>
            <w:tcW w:w="5712" w:type="dxa"/>
            <w:tcBorders>
              <w:top w:val="nil"/>
              <w:left w:val="nil"/>
              <w:bottom w:val="nil"/>
              <w:right w:val="nil"/>
            </w:tcBorders>
          </w:tcPr>
          <w:p w14:paraId="21D75146" w14:textId="5A133BF8" w:rsidR="00D077E9" w:rsidRDefault="00D077E9" w:rsidP="00AB02A7">
            <w:r>
              <w:rPr>
                <w:noProof/>
                <w:lang w:bidi="pt-PT"/>
              </w:rPr>
              <mc:AlternateContent>
                <mc:Choice Requires="wps">
                  <w:drawing>
                    <wp:inline distT="0" distB="0" distL="0" distR="0" wp14:anchorId="59624B02" wp14:editId="7FB5C1BD">
                      <wp:extent cx="3528695" cy="2769079"/>
                      <wp:effectExtent l="0" t="0" r="0" b="0"/>
                      <wp:docPr id="8" name="Caixa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276907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079A1F0" w14:textId="62BC04F4" w:rsidR="004832F4" w:rsidRDefault="004832F4" w:rsidP="00B1181B">
                                  <w:pPr>
                                    <w:pStyle w:val="Ttulo"/>
                                    <w:spacing w:after="0"/>
                                    <w:rPr>
                                      <w:sz w:val="62"/>
                                      <w:szCs w:val="62"/>
                                    </w:rPr>
                                  </w:pPr>
                                  <w:r>
                                    <w:rPr>
                                      <w:sz w:val="62"/>
                                      <w:szCs w:val="62"/>
                                    </w:rPr>
                                    <w:t xml:space="preserve">Trabalho </w:t>
                                  </w:r>
                                  <w:r w:rsidR="00C00237">
                                    <w:rPr>
                                      <w:sz w:val="62"/>
                                      <w:szCs w:val="62"/>
                                    </w:rPr>
                                    <w:t>3</w:t>
                                  </w:r>
                                  <w:r>
                                    <w:rPr>
                                      <w:sz w:val="62"/>
                                      <w:szCs w:val="62"/>
                                    </w:rPr>
                                    <w:t>:</w:t>
                                  </w:r>
                                </w:p>
                                <w:p w14:paraId="5B8D71D4" w14:textId="1AE3445A" w:rsidR="00D077E9" w:rsidRPr="002F5D1E" w:rsidRDefault="00C00237" w:rsidP="00C00237">
                                  <w:pPr>
                                    <w:pStyle w:val="Ttulo"/>
                                    <w:spacing w:after="0"/>
                                    <w:rPr>
                                      <w:sz w:val="62"/>
                                      <w:szCs w:val="62"/>
                                    </w:rPr>
                                  </w:pPr>
                                  <w:r w:rsidRPr="00C00237">
                                    <w:rPr>
                                      <w:sz w:val="62"/>
                                      <w:szCs w:val="62"/>
                                    </w:rPr>
                                    <w:t xml:space="preserve">Leis de </w:t>
                                  </w:r>
                                  <w:proofErr w:type="spellStart"/>
                                  <w:r w:rsidRPr="00C00237">
                                    <w:rPr>
                                      <w:sz w:val="62"/>
                                      <w:szCs w:val="62"/>
                                    </w:rPr>
                                    <w:t>Kirchhoff</w:t>
                                  </w:r>
                                  <w:proofErr w:type="spellEnd"/>
                                  <w:r w:rsidRPr="00C00237">
                                    <w:rPr>
                                      <w:sz w:val="62"/>
                                      <w:szCs w:val="62"/>
                                    </w:rPr>
                                    <w:t xml:space="preserve"> e Lei de Ohm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59624B0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8" o:spid="_x0000_s1026" type="#_x0000_t202" style="width:277.85pt;height:218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" filled="f" stroked="f" strokeweight=".5pt">
                      <v:textbox>
                        <w:txbxContent>
                          <w:p w14:paraId="4079A1F0" w14:textId="62BC04F4" w:rsidR="004832F4" w:rsidRDefault="004832F4" w:rsidP="00B1181B">
                            <w:pPr>
                              <w:pStyle w:val="Ttulo"/>
                              <w:spacing w:after="0"/>
                              <w:rPr>
                                <w:sz w:val="62"/>
                                <w:szCs w:val="62"/>
                              </w:rPr>
                            </w:pPr>
                            <w:r>
                              <w:rPr>
                                <w:sz w:val="62"/>
                                <w:szCs w:val="62"/>
                              </w:rPr>
                              <w:t xml:space="preserve">Trabalho </w:t>
                            </w:r>
                            <w:r w:rsidR="00C00237">
                              <w:rPr>
                                <w:sz w:val="62"/>
                                <w:szCs w:val="62"/>
                              </w:rPr>
                              <w:t>3</w:t>
                            </w:r>
                            <w:r>
                              <w:rPr>
                                <w:sz w:val="62"/>
                                <w:szCs w:val="62"/>
                              </w:rPr>
                              <w:t>:</w:t>
                            </w:r>
                          </w:p>
                          <w:p w14:paraId="5B8D71D4" w14:textId="1AE3445A" w:rsidR="00D077E9" w:rsidRPr="002F5D1E" w:rsidRDefault="00C00237" w:rsidP="00C00237">
                            <w:pPr>
                              <w:pStyle w:val="Ttulo"/>
                              <w:spacing w:after="0"/>
                              <w:rPr>
                                <w:sz w:val="62"/>
                                <w:szCs w:val="62"/>
                              </w:rPr>
                            </w:pPr>
                            <w:r w:rsidRPr="00C00237">
                              <w:rPr>
                                <w:sz w:val="62"/>
                                <w:szCs w:val="62"/>
                              </w:rPr>
                              <w:t xml:space="preserve">Leis de </w:t>
                            </w:r>
                            <w:proofErr w:type="spellStart"/>
                            <w:r w:rsidRPr="00C00237">
                              <w:rPr>
                                <w:sz w:val="62"/>
                                <w:szCs w:val="62"/>
                              </w:rPr>
                              <w:t>Kirchhoff</w:t>
                            </w:r>
                            <w:proofErr w:type="spellEnd"/>
                            <w:r w:rsidRPr="00C00237">
                              <w:rPr>
                                <w:sz w:val="62"/>
                                <w:szCs w:val="62"/>
                              </w:rPr>
                              <w:t xml:space="preserve"> e Lei de Ohm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5C55B282" w14:textId="77777777" w:rsidR="00D077E9" w:rsidRDefault="00D077E9" w:rsidP="00AB02A7">
            <w:r>
              <w:rPr>
                <w:noProof/>
                <w:lang w:bidi="pt-PT"/>
              </w:rPr>
              <mc:AlternateContent>
                <mc:Choice Requires="wps">
                  <w:drawing>
                    <wp:inline distT="0" distB="0" distL="0" distR="0" wp14:anchorId="1974E231" wp14:editId="341635C3">
                      <wp:extent cx="1390918" cy="0"/>
                      <wp:effectExtent l="0" t="19050" r="19050" b="19050"/>
                      <wp:docPr id="5" name="Conexão Reta 5" descr="separad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arto="http://schemas.microsoft.com/office/word/2006/arto" xmlns:a="http://schemas.openxmlformats.org/drawingml/2006/main" xmlns:pic="http://schemas.openxmlformats.org/drawingml/2006/picture" xmlns:a14="http://schemas.microsoft.com/office/drawing/2010/main">
                  <w:pict w14:anchorId="7B8C388C">
                    <v:line id="Conexão Reta 5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alt="separador de texto" o:spid="_x0000_s1026" strokecolor="#082a75 [3215]" strokeweight="3pt" from="0,0" to="109.5pt,0" w14:anchorId="0D6DDFE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">
                      <w10:anchorlock/>
                    </v:line>
                  </w:pict>
                </mc:Fallback>
              </mc:AlternateContent>
            </w:r>
          </w:p>
        </w:tc>
      </w:tr>
      <w:tr w:rsidR="00D077E9" w14:paraId="1868B8E5" w14:textId="77777777" w:rsidTr="00B1181B">
        <w:trPr>
          <w:trHeight w:val="6500"/>
        </w:trPr>
        <w:tc>
          <w:tcPr>
            <w:tcW w:w="57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FD256D" w14:textId="077F469A" w:rsidR="00D077E9" w:rsidRDefault="00B1181B" w:rsidP="00B1181B">
            <w:pPr>
              <w:ind w:firstLine="0"/>
            </w:pPr>
            <w:r>
              <w:t xml:space="preserve">             </w:t>
            </w:r>
            <w:r w:rsidR="004832F4">
              <w:t>Lic. Eng. Inform</w:t>
            </w:r>
            <w:r w:rsidR="004832F4">
              <w:t>á</w:t>
            </w:r>
            <w:r w:rsidR="004832F4">
              <w:t>tica - F</w:t>
            </w:r>
            <w:r w:rsidR="004832F4">
              <w:t>í</w:t>
            </w:r>
            <w:r w:rsidR="004832F4">
              <w:t>sica Aplicada</w:t>
            </w:r>
          </w:p>
          <w:p w14:paraId="26C817B1" w14:textId="1815B44F" w:rsidR="00D200DD" w:rsidRDefault="00D200DD" w:rsidP="00D200DD">
            <w:r>
              <w:t xml:space="preserve">      Turma 2DJ</w:t>
            </w:r>
          </w:p>
          <w:p w14:paraId="13B2F359" w14:textId="28C07C7E" w:rsidR="000143EA" w:rsidRDefault="000143EA" w:rsidP="00D200DD">
            <w:r>
              <w:t xml:space="preserve">      Grupo B</w:t>
            </w:r>
          </w:p>
          <w:p w14:paraId="585D8FF6" w14:textId="12B5C2C1" w:rsidR="004832F4" w:rsidRDefault="004832F4" w:rsidP="36B8AC44">
            <w:pPr>
              <w:rPr>
                <w:noProof/>
              </w:rPr>
            </w:pPr>
          </w:p>
        </w:tc>
      </w:tr>
      <w:tr w:rsidR="00D077E9" w14:paraId="56077821" w14:textId="77777777" w:rsidTr="00B1181B">
        <w:trPr>
          <w:trHeight w:val="2199"/>
        </w:trPr>
        <w:tc>
          <w:tcPr>
            <w:tcW w:w="5712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id w:val="1080870105"/>
              <w:placeholder>
                <w:docPart w:val="EE0B50EB904C4445845C354AAC688B1F"/>
              </w:placeholder>
              <w15:appearance w15:val="hidden"/>
            </w:sdtPr>
            <w:sdtEndPr/>
            <w:sdtContent>
              <w:p w14:paraId="0489EB95" w14:textId="372DAC18" w:rsidR="00D077E9" w:rsidRDefault="005E62AA" w:rsidP="00AB02A7">
                <w:r w:rsidRPr="36B8AC44">
                  <w:rPr>
                    <w:rStyle w:val="SubttuloCarter"/>
                    <w:lang w:bidi="pt-PT"/>
                  </w:rPr>
                  <w:fldChar w:fldCharType="begin"/>
                </w:r>
                <w:r w:rsidRPr="36B8AC44">
                  <w:rPr>
                    <w:rStyle w:val="SubttuloCarter"/>
                    <w:lang w:bidi="pt-PT"/>
                  </w:rPr>
                  <w:instrText xml:space="preserve"> DATE  \@ "d MMMM"  \* MERGEFORMAT </w:instrText>
                </w:r>
                <w:r w:rsidRPr="36B8AC44">
                  <w:rPr>
                    <w:rStyle w:val="SubttuloCarter"/>
                    <w:lang w:bidi="pt-PT"/>
                  </w:rPr>
                  <w:fldChar w:fldCharType="separate"/>
                </w:r>
                <w:r w:rsidR="00EF4F6A">
                  <w:rPr>
                    <w:rStyle w:val="SubttuloCarter"/>
                    <w:noProof/>
                    <w:lang w:bidi="pt-PT"/>
                  </w:rPr>
                  <w:t>8 novembro</w:t>
                </w:r>
                <w:r w:rsidRPr="36B8AC44">
                  <w:rPr>
                    <w:rStyle w:val="SubttuloCarter"/>
                    <w:lang w:bidi="pt-PT"/>
                  </w:rPr>
                  <w:fldChar w:fldCharType="end"/>
                </w:r>
              </w:p>
            </w:sdtContent>
          </w:sdt>
          <w:p w14:paraId="3A1F640F" w14:textId="77777777" w:rsidR="00D077E9" w:rsidRDefault="00D077E9" w:rsidP="00AB02A7">
            <w:pPr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  <w:lang w:bidi="pt-PT"/>
              </w:rPr>
              <mc:AlternateContent>
                <mc:Choice Requires="wps">
                  <w:drawing>
                    <wp:inline distT="0" distB="0" distL="0" distR="0" wp14:anchorId="53194A03" wp14:editId="0C393C92">
                      <wp:extent cx="1493949" cy="0"/>
                      <wp:effectExtent l="0" t="19050" r="30480" b="19050"/>
                      <wp:docPr id="6" name="Conexão Reta 6" descr="separad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arto="http://schemas.microsoft.com/office/word/2006/arto" xmlns:a="http://schemas.openxmlformats.org/drawingml/2006/main" xmlns:pic="http://schemas.openxmlformats.org/drawingml/2006/picture" xmlns:a14="http://schemas.microsoft.com/office/drawing/2010/main">
                  <w:pict w14:anchorId="0FD46B31">
                    <v:line id="Conexão Reta 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alt="separador de texto" o:spid="_x0000_s1026" strokecolor="#082a75 [3215]" strokeweight="3pt" from="0,0" to="117.65pt,0" w14:anchorId="1E8968B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">
                      <w10:anchorlock/>
                    </v:line>
                  </w:pict>
                </mc:Fallback>
              </mc:AlternateContent>
            </w:r>
          </w:p>
          <w:p w14:paraId="614E5E60" w14:textId="77777777" w:rsidR="00D077E9" w:rsidRDefault="00D077E9" w:rsidP="36B8AC44">
            <w:pPr>
              <w:rPr>
                <w:noProof/>
              </w:rPr>
            </w:pPr>
          </w:p>
          <w:p w14:paraId="6925A42B" w14:textId="7DAC26D0" w:rsidR="00D077E9" w:rsidRDefault="004832F4" w:rsidP="004832F4">
            <w:r>
              <w:t>1211131</w:t>
            </w:r>
            <w:r w:rsidR="004A256B">
              <w:t xml:space="preserve"> - Pedro Pereira</w:t>
            </w:r>
          </w:p>
          <w:p w14:paraId="284466FE" w14:textId="0CB8B669" w:rsidR="004832F4" w:rsidRDefault="004832F4" w:rsidP="004832F4">
            <w:r>
              <w:t>1211151</w:t>
            </w:r>
            <w:r w:rsidR="004A256B">
              <w:t xml:space="preserve"> </w:t>
            </w:r>
            <w:r w:rsidR="004A256B">
              <w:t>–</w:t>
            </w:r>
            <w:r w:rsidR="004A256B">
              <w:t xml:space="preserve"> Alexandre Gera</w:t>
            </w:r>
            <w:r w:rsidR="004A256B">
              <w:t>çã</w:t>
            </w:r>
            <w:r w:rsidR="004A256B">
              <w:t>o</w:t>
            </w:r>
          </w:p>
          <w:p w14:paraId="0E046CE9" w14:textId="4D63CDF5" w:rsidR="004832F4" w:rsidRDefault="004832F4" w:rsidP="004832F4">
            <w:r>
              <w:t>1211128</w:t>
            </w:r>
            <w:r w:rsidR="004A256B">
              <w:t xml:space="preserve"> </w:t>
            </w:r>
            <w:r w:rsidR="004A256B">
              <w:t>–</w:t>
            </w:r>
            <w:r w:rsidR="004A256B">
              <w:t xml:space="preserve"> Tiago Oliveira</w:t>
            </w:r>
          </w:p>
          <w:p w14:paraId="368CE3AF" w14:textId="0552CB59" w:rsidR="004832F4" w:rsidRPr="00D86945" w:rsidRDefault="004832F4" w:rsidP="004832F4">
            <w:pPr>
              <w:rPr>
                <w:noProof/>
                <w:sz w:val="10"/>
                <w:szCs w:val="10"/>
              </w:rPr>
            </w:pPr>
            <w:r>
              <w:t>1211089</w:t>
            </w:r>
            <w:r w:rsidR="004A256B">
              <w:t xml:space="preserve"> </w:t>
            </w:r>
            <w:r w:rsidR="004A256B">
              <w:t>–</w:t>
            </w:r>
            <w:r w:rsidR="004A256B">
              <w:t xml:space="preserve"> Jos</w:t>
            </w:r>
            <w:r w:rsidR="004A256B">
              <w:t>é</w:t>
            </w:r>
            <w:r w:rsidR="004A256B">
              <w:t xml:space="preserve"> Gouveia</w:t>
            </w:r>
          </w:p>
        </w:tc>
      </w:tr>
    </w:tbl>
    <w:p w14:paraId="779875BB" w14:textId="3B4BC111" w:rsidR="00D077E9" w:rsidRDefault="00AB02A7">
      <w:pPr>
        <w:spacing w:after="200"/>
      </w:pPr>
      <w:r>
        <w:rPr>
          <w:noProof/>
          <w:lang w:bidi="pt-PT"/>
        </w:rPr>
        <mc:AlternateContent>
          <mc:Choice Requires="wps">
            <w:drawing>
              <wp:anchor distT="0" distB="0" distL="114300" distR="114300" simplePos="0" relativeHeight="251658242" behindDoc="1" locked="0" layoutInCell="1" allowOverlap="1" wp14:anchorId="6E601B26" wp14:editId="3EA9A029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Retângulo 2" descr="retângulo colori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 xmlns:a="http://schemas.openxmlformats.org/drawingml/2006/main" xmlns:pic="http://schemas.openxmlformats.org/drawingml/2006/picture" xmlns:a14="http://schemas.microsoft.com/office/drawing/2010/main">
            <w:pict w14:anchorId="0B70F381">
              <v:rect id="Retângulo 2" style="position:absolute;margin-left:-58.7pt;margin-top:525pt;width:611.1pt;height:316.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alt="retângulo colorido" o:spid="_x0000_s1026" fillcolor="#a5a5a5 [2092]" stroked="f" w14:anchorId="6079DF5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">
                <w10:wrap anchory="page"/>
              </v:rect>
            </w:pict>
          </mc:Fallback>
        </mc:AlternateContent>
      </w:r>
      <w:r w:rsidR="00D077E9">
        <w:rPr>
          <w:lang w:bidi="pt-PT"/>
        </w:rPr>
        <w:br w:type="page"/>
      </w:r>
    </w:p>
    <w:sdt>
      <w:sdtPr>
        <w:rPr>
          <w:rFonts w:ascii="Franklin Gothic Book" w:eastAsiaTheme="minorHAnsi" w:hAnsiTheme="minorHAnsi" w:cstheme="minorBidi"/>
          <w:b w:val="0"/>
          <w:color w:val="auto"/>
          <w:sz w:val="22"/>
          <w:szCs w:val="22"/>
          <w:lang w:eastAsia="en-US"/>
        </w:rPr>
        <w:id w:val="-167834103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019D452" w14:textId="37E7AD99" w:rsidR="004A256B" w:rsidRDefault="004A256B">
          <w:pPr>
            <w:pStyle w:val="Cabealhodondice"/>
          </w:pPr>
          <w:r>
            <w:t>Índice</w:t>
          </w:r>
        </w:p>
        <w:p w14:paraId="7998254E" w14:textId="28500B3A" w:rsidR="00C00237" w:rsidRDefault="004A256B">
          <w:pPr>
            <w:pStyle w:val="ndice1"/>
            <w:tabs>
              <w:tab w:val="right" w:leader="dot" w:pos="10024"/>
            </w:tabs>
            <w:rPr>
              <w:rFonts w:asciiTheme="minorHAnsi"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7584912" w:history="1">
            <w:r w:rsidR="00C00237" w:rsidRPr="00D911A0">
              <w:rPr>
                <w:rStyle w:val="Hiperligao"/>
                <w:noProof/>
                <w:lang w:bidi="pt-PT"/>
              </w:rPr>
              <w:t>Í</w:t>
            </w:r>
            <w:r w:rsidR="00C00237" w:rsidRPr="00D911A0">
              <w:rPr>
                <w:rStyle w:val="Hiperligao"/>
                <w:noProof/>
                <w:lang w:bidi="pt-PT"/>
              </w:rPr>
              <w:t>ndice de ilustra</w:t>
            </w:r>
            <w:r w:rsidR="00C00237" w:rsidRPr="00D911A0">
              <w:rPr>
                <w:rStyle w:val="Hiperligao"/>
                <w:noProof/>
                <w:lang w:bidi="pt-PT"/>
              </w:rPr>
              <w:t>çõ</w:t>
            </w:r>
            <w:r w:rsidR="00C00237" w:rsidRPr="00D911A0">
              <w:rPr>
                <w:rStyle w:val="Hiperligao"/>
                <w:noProof/>
                <w:lang w:bidi="pt-PT"/>
              </w:rPr>
              <w:t>es</w:t>
            </w:r>
            <w:r w:rsidR="00C00237">
              <w:rPr>
                <w:noProof/>
                <w:webHidden/>
              </w:rPr>
              <w:tab/>
            </w:r>
            <w:r w:rsidR="00C00237">
              <w:rPr>
                <w:noProof/>
                <w:webHidden/>
              </w:rPr>
              <w:fldChar w:fldCharType="begin"/>
            </w:r>
            <w:r w:rsidR="00C00237">
              <w:rPr>
                <w:noProof/>
                <w:webHidden/>
              </w:rPr>
              <w:instrText xml:space="preserve"> PAGEREF _Toc117584912 \h </w:instrText>
            </w:r>
            <w:r w:rsidR="00C00237">
              <w:rPr>
                <w:noProof/>
                <w:webHidden/>
              </w:rPr>
            </w:r>
            <w:r w:rsidR="00C00237">
              <w:rPr>
                <w:noProof/>
                <w:webHidden/>
              </w:rPr>
              <w:fldChar w:fldCharType="separate"/>
            </w:r>
            <w:r w:rsidR="00C00237">
              <w:rPr>
                <w:noProof/>
                <w:webHidden/>
              </w:rPr>
              <w:t>2</w:t>
            </w:r>
            <w:r w:rsidR="00C00237">
              <w:rPr>
                <w:noProof/>
                <w:webHidden/>
              </w:rPr>
              <w:fldChar w:fldCharType="end"/>
            </w:r>
          </w:hyperlink>
        </w:p>
        <w:p w14:paraId="5CDC286E" w14:textId="68EF86C6" w:rsidR="00C00237" w:rsidRDefault="002A4EB4">
          <w:pPr>
            <w:pStyle w:val="ndice1"/>
            <w:tabs>
              <w:tab w:val="right" w:leader="dot" w:pos="10024"/>
            </w:tabs>
            <w:rPr>
              <w:rFonts w:asciiTheme="minorHAnsi" w:eastAsiaTheme="minorEastAsia"/>
              <w:noProof/>
              <w:lang w:eastAsia="pt-PT"/>
            </w:rPr>
          </w:pPr>
          <w:hyperlink w:anchor="_Toc117584913" w:history="1">
            <w:r w:rsidR="00C00237" w:rsidRPr="00D911A0">
              <w:rPr>
                <w:rStyle w:val="Hiperligao"/>
                <w:noProof/>
                <w:lang w:bidi="pt-PT"/>
              </w:rPr>
              <w:t>Introdu</w:t>
            </w:r>
            <w:r w:rsidR="00C00237" w:rsidRPr="00D911A0">
              <w:rPr>
                <w:rStyle w:val="Hiperligao"/>
                <w:noProof/>
                <w:lang w:bidi="pt-PT"/>
              </w:rPr>
              <w:t>çã</w:t>
            </w:r>
            <w:r w:rsidR="00C00237" w:rsidRPr="00D911A0">
              <w:rPr>
                <w:rStyle w:val="Hiperligao"/>
                <w:noProof/>
                <w:lang w:bidi="pt-PT"/>
              </w:rPr>
              <w:t>o</w:t>
            </w:r>
            <w:r w:rsidR="00C00237">
              <w:rPr>
                <w:noProof/>
                <w:webHidden/>
              </w:rPr>
              <w:tab/>
            </w:r>
            <w:r w:rsidR="00C00237">
              <w:rPr>
                <w:noProof/>
                <w:webHidden/>
              </w:rPr>
              <w:fldChar w:fldCharType="begin"/>
            </w:r>
            <w:r w:rsidR="00C00237">
              <w:rPr>
                <w:noProof/>
                <w:webHidden/>
              </w:rPr>
              <w:instrText xml:space="preserve"> PAGEREF _Toc117584913 \h </w:instrText>
            </w:r>
            <w:r w:rsidR="00C00237">
              <w:rPr>
                <w:noProof/>
                <w:webHidden/>
              </w:rPr>
            </w:r>
            <w:r w:rsidR="00C00237">
              <w:rPr>
                <w:noProof/>
                <w:webHidden/>
              </w:rPr>
              <w:fldChar w:fldCharType="separate"/>
            </w:r>
            <w:r w:rsidR="00C00237">
              <w:rPr>
                <w:noProof/>
                <w:webHidden/>
              </w:rPr>
              <w:t>3</w:t>
            </w:r>
            <w:r w:rsidR="00C00237">
              <w:rPr>
                <w:noProof/>
                <w:webHidden/>
              </w:rPr>
              <w:fldChar w:fldCharType="end"/>
            </w:r>
          </w:hyperlink>
        </w:p>
        <w:p w14:paraId="0507F0FC" w14:textId="6F0996E7" w:rsidR="00C00237" w:rsidRDefault="002A4EB4">
          <w:pPr>
            <w:pStyle w:val="ndice1"/>
            <w:tabs>
              <w:tab w:val="right" w:leader="dot" w:pos="10024"/>
            </w:tabs>
            <w:rPr>
              <w:rFonts w:asciiTheme="minorHAnsi" w:eastAsiaTheme="minorEastAsia"/>
              <w:noProof/>
              <w:lang w:eastAsia="pt-PT"/>
            </w:rPr>
          </w:pPr>
          <w:hyperlink w:anchor="_Toc117584914" w:history="1">
            <w:r w:rsidR="00C00237" w:rsidRPr="00D911A0">
              <w:rPr>
                <w:rStyle w:val="Hiperligao"/>
                <w:noProof/>
              </w:rPr>
              <w:t>Procedimento Experimental</w:t>
            </w:r>
            <w:r w:rsidR="00C00237">
              <w:rPr>
                <w:noProof/>
                <w:webHidden/>
              </w:rPr>
              <w:tab/>
            </w:r>
            <w:r w:rsidR="00C00237">
              <w:rPr>
                <w:noProof/>
                <w:webHidden/>
              </w:rPr>
              <w:fldChar w:fldCharType="begin"/>
            </w:r>
            <w:r w:rsidR="00C00237">
              <w:rPr>
                <w:noProof/>
                <w:webHidden/>
              </w:rPr>
              <w:instrText xml:space="preserve"> PAGEREF _Toc117584914 \h </w:instrText>
            </w:r>
            <w:r w:rsidR="00C00237">
              <w:rPr>
                <w:noProof/>
                <w:webHidden/>
              </w:rPr>
            </w:r>
            <w:r w:rsidR="00C00237">
              <w:rPr>
                <w:noProof/>
                <w:webHidden/>
              </w:rPr>
              <w:fldChar w:fldCharType="separate"/>
            </w:r>
            <w:r w:rsidR="00C00237">
              <w:rPr>
                <w:noProof/>
                <w:webHidden/>
              </w:rPr>
              <w:t>4</w:t>
            </w:r>
            <w:r w:rsidR="00C00237">
              <w:rPr>
                <w:noProof/>
                <w:webHidden/>
              </w:rPr>
              <w:fldChar w:fldCharType="end"/>
            </w:r>
          </w:hyperlink>
        </w:p>
        <w:p w14:paraId="1CB4B20A" w14:textId="3B00B886" w:rsidR="00C00237" w:rsidRDefault="002A4EB4">
          <w:pPr>
            <w:pStyle w:val="ndice3"/>
            <w:tabs>
              <w:tab w:val="right" w:leader="dot" w:pos="10024"/>
            </w:tabs>
            <w:rPr>
              <w:rFonts w:asciiTheme="minorHAnsi" w:eastAsiaTheme="minorEastAsia"/>
              <w:noProof/>
              <w:lang w:eastAsia="pt-PT"/>
            </w:rPr>
          </w:pPr>
          <w:hyperlink w:anchor="_Toc117584915" w:history="1">
            <w:r w:rsidR="00C00237" w:rsidRPr="00D911A0">
              <w:rPr>
                <w:rStyle w:val="Hiperligao"/>
                <w:noProof/>
              </w:rPr>
              <w:t>Material Necess</w:t>
            </w:r>
            <w:r w:rsidR="00C00237" w:rsidRPr="00D911A0">
              <w:rPr>
                <w:rStyle w:val="Hiperligao"/>
                <w:noProof/>
              </w:rPr>
              <w:t>á</w:t>
            </w:r>
            <w:r w:rsidR="00C00237" w:rsidRPr="00D911A0">
              <w:rPr>
                <w:rStyle w:val="Hiperligao"/>
                <w:noProof/>
              </w:rPr>
              <w:t>rio</w:t>
            </w:r>
            <w:r w:rsidR="00C00237">
              <w:rPr>
                <w:noProof/>
                <w:webHidden/>
              </w:rPr>
              <w:tab/>
            </w:r>
            <w:r w:rsidR="00C00237">
              <w:rPr>
                <w:noProof/>
                <w:webHidden/>
              </w:rPr>
              <w:fldChar w:fldCharType="begin"/>
            </w:r>
            <w:r w:rsidR="00C00237">
              <w:rPr>
                <w:noProof/>
                <w:webHidden/>
              </w:rPr>
              <w:instrText xml:space="preserve"> PAGEREF _Toc117584915 \h </w:instrText>
            </w:r>
            <w:r w:rsidR="00C00237">
              <w:rPr>
                <w:noProof/>
                <w:webHidden/>
              </w:rPr>
            </w:r>
            <w:r w:rsidR="00C00237">
              <w:rPr>
                <w:noProof/>
                <w:webHidden/>
              </w:rPr>
              <w:fldChar w:fldCharType="separate"/>
            </w:r>
            <w:r w:rsidR="00C00237">
              <w:rPr>
                <w:noProof/>
                <w:webHidden/>
              </w:rPr>
              <w:t>4</w:t>
            </w:r>
            <w:r w:rsidR="00C00237">
              <w:rPr>
                <w:noProof/>
                <w:webHidden/>
              </w:rPr>
              <w:fldChar w:fldCharType="end"/>
            </w:r>
          </w:hyperlink>
        </w:p>
        <w:p w14:paraId="5B1EEFD7" w14:textId="3B4AE0E4" w:rsidR="00C00237" w:rsidRDefault="002A4EB4">
          <w:pPr>
            <w:pStyle w:val="ndice3"/>
            <w:tabs>
              <w:tab w:val="right" w:leader="dot" w:pos="10024"/>
            </w:tabs>
            <w:rPr>
              <w:rFonts w:asciiTheme="minorHAnsi" w:eastAsiaTheme="minorEastAsia"/>
              <w:noProof/>
              <w:lang w:eastAsia="pt-PT"/>
            </w:rPr>
          </w:pPr>
          <w:hyperlink w:anchor="_Toc117584916" w:history="1">
            <w:r w:rsidR="00C00237" w:rsidRPr="00D911A0">
              <w:rPr>
                <w:rStyle w:val="Hiperligao"/>
                <w:noProof/>
              </w:rPr>
              <w:t>Procedimento</w:t>
            </w:r>
            <w:r w:rsidR="00C00237">
              <w:rPr>
                <w:noProof/>
                <w:webHidden/>
              </w:rPr>
              <w:tab/>
            </w:r>
            <w:r w:rsidR="00C00237">
              <w:rPr>
                <w:noProof/>
                <w:webHidden/>
              </w:rPr>
              <w:fldChar w:fldCharType="begin"/>
            </w:r>
            <w:r w:rsidR="00C00237">
              <w:rPr>
                <w:noProof/>
                <w:webHidden/>
              </w:rPr>
              <w:instrText xml:space="preserve"> PAGEREF _Toc117584916 \h </w:instrText>
            </w:r>
            <w:r w:rsidR="00C00237">
              <w:rPr>
                <w:noProof/>
                <w:webHidden/>
              </w:rPr>
            </w:r>
            <w:r w:rsidR="00C00237">
              <w:rPr>
                <w:noProof/>
                <w:webHidden/>
              </w:rPr>
              <w:fldChar w:fldCharType="separate"/>
            </w:r>
            <w:r w:rsidR="00C00237">
              <w:rPr>
                <w:noProof/>
                <w:webHidden/>
              </w:rPr>
              <w:t>4</w:t>
            </w:r>
            <w:r w:rsidR="00C00237">
              <w:rPr>
                <w:noProof/>
                <w:webHidden/>
              </w:rPr>
              <w:fldChar w:fldCharType="end"/>
            </w:r>
          </w:hyperlink>
        </w:p>
        <w:p w14:paraId="4CE3EC83" w14:textId="78CBF95F" w:rsidR="00C00237" w:rsidRDefault="002A4EB4">
          <w:pPr>
            <w:pStyle w:val="ndice1"/>
            <w:tabs>
              <w:tab w:val="right" w:leader="dot" w:pos="10024"/>
            </w:tabs>
            <w:rPr>
              <w:rFonts w:asciiTheme="minorHAnsi" w:eastAsiaTheme="minorEastAsia"/>
              <w:noProof/>
              <w:lang w:eastAsia="pt-PT"/>
            </w:rPr>
          </w:pPr>
          <w:hyperlink w:anchor="_Toc117584917" w:history="1">
            <w:r w:rsidR="00C00237" w:rsidRPr="00D911A0">
              <w:rPr>
                <w:rStyle w:val="Hiperligao"/>
                <w:noProof/>
              </w:rPr>
              <w:t>Dados obtidos</w:t>
            </w:r>
            <w:r w:rsidR="00C00237">
              <w:rPr>
                <w:noProof/>
                <w:webHidden/>
              </w:rPr>
              <w:tab/>
            </w:r>
            <w:r w:rsidR="00C00237">
              <w:rPr>
                <w:noProof/>
                <w:webHidden/>
              </w:rPr>
              <w:fldChar w:fldCharType="begin"/>
            </w:r>
            <w:r w:rsidR="00C00237">
              <w:rPr>
                <w:noProof/>
                <w:webHidden/>
              </w:rPr>
              <w:instrText xml:space="preserve"> PAGEREF _Toc117584917 \h </w:instrText>
            </w:r>
            <w:r w:rsidR="00C00237">
              <w:rPr>
                <w:noProof/>
                <w:webHidden/>
              </w:rPr>
            </w:r>
            <w:r w:rsidR="00C00237">
              <w:rPr>
                <w:noProof/>
                <w:webHidden/>
              </w:rPr>
              <w:fldChar w:fldCharType="separate"/>
            </w:r>
            <w:r w:rsidR="00C00237">
              <w:rPr>
                <w:noProof/>
                <w:webHidden/>
              </w:rPr>
              <w:t>5</w:t>
            </w:r>
            <w:r w:rsidR="00C00237">
              <w:rPr>
                <w:noProof/>
                <w:webHidden/>
              </w:rPr>
              <w:fldChar w:fldCharType="end"/>
            </w:r>
          </w:hyperlink>
        </w:p>
        <w:p w14:paraId="5EF53C86" w14:textId="209FEA2E" w:rsidR="00C00237" w:rsidRDefault="002A4EB4">
          <w:pPr>
            <w:pStyle w:val="ndice1"/>
            <w:tabs>
              <w:tab w:val="right" w:leader="dot" w:pos="10024"/>
            </w:tabs>
            <w:rPr>
              <w:rFonts w:asciiTheme="minorHAnsi" w:eastAsiaTheme="minorEastAsia"/>
              <w:noProof/>
              <w:lang w:eastAsia="pt-PT"/>
            </w:rPr>
          </w:pPr>
          <w:hyperlink w:anchor="_Toc117584918" w:history="1">
            <w:r w:rsidR="00C00237" w:rsidRPr="00D911A0">
              <w:rPr>
                <w:rStyle w:val="Hiperligao"/>
                <w:noProof/>
              </w:rPr>
              <w:t>An</w:t>
            </w:r>
            <w:r w:rsidR="00C00237" w:rsidRPr="00D911A0">
              <w:rPr>
                <w:rStyle w:val="Hiperligao"/>
                <w:noProof/>
              </w:rPr>
              <w:t>á</w:t>
            </w:r>
            <w:r w:rsidR="00C00237" w:rsidRPr="00D911A0">
              <w:rPr>
                <w:rStyle w:val="Hiperligao"/>
                <w:noProof/>
              </w:rPr>
              <w:t>lise dos dados obtidos</w:t>
            </w:r>
            <w:r w:rsidR="00C00237">
              <w:rPr>
                <w:noProof/>
                <w:webHidden/>
              </w:rPr>
              <w:tab/>
            </w:r>
            <w:r w:rsidR="00C00237">
              <w:rPr>
                <w:noProof/>
                <w:webHidden/>
              </w:rPr>
              <w:fldChar w:fldCharType="begin"/>
            </w:r>
            <w:r w:rsidR="00C00237">
              <w:rPr>
                <w:noProof/>
                <w:webHidden/>
              </w:rPr>
              <w:instrText xml:space="preserve"> PAGEREF _Toc117584918 \h </w:instrText>
            </w:r>
            <w:r w:rsidR="00C00237">
              <w:rPr>
                <w:noProof/>
                <w:webHidden/>
              </w:rPr>
            </w:r>
            <w:r w:rsidR="00C00237">
              <w:rPr>
                <w:noProof/>
                <w:webHidden/>
              </w:rPr>
              <w:fldChar w:fldCharType="separate"/>
            </w:r>
            <w:r w:rsidR="00C00237">
              <w:rPr>
                <w:noProof/>
                <w:webHidden/>
              </w:rPr>
              <w:t>5</w:t>
            </w:r>
            <w:r w:rsidR="00C00237">
              <w:rPr>
                <w:noProof/>
                <w:webHidden/>
              </w:rPr>
              <w:fldChar w:fldCharType="end"/>
            </w:r>
          </w:hyperlink>
        </w:p>
        <w:p w14:paraId="011FBFD8" w14:textId="1CC9FE43" w:rsidR="00C00237" w:rsidRDefault="002A4EB4">
          <w:pPr>
            <w:pStyle w:val="ndice1"/>
            <w:tabs>
              <w:tab w:val="right" w:leader="dot" w:pos="10024"/>
            </w:tabs>
            <w:rPr>
              <w:rFonts w:asciiTheme="minorHAnsi" w:eastAsiaTheme="minorEastAsia"/>
              <w:noProof/>
              <w:lang w:eastAsia="pt-PT"/>
            </w:rPr>
          </w:pPr>
          <w:hyperlink w:anchor="_Toc117584919" w:history="1">
            <w:r w:rsidR="00C00237" w:rsidRPr="00D911A0">
              <w:rPr>
                <w:rStyle w:val="Hiperligao"/>
                <w:noProof/>
              </w:rPr>
              <w:t>Quest</w:t>
            </w:r>
            <w:r w:rsidR="00C00237" w:rsidRPr="00D911A0">
              <w:rPr>
                <w:rStyle w:val="Hiperligao"/>
                <w:noProof/>
              </w:rPr>
              <w:t>õ</w:t>
            </w:r>
            <w:r w:rsidR="00C00237" w:rsidRPr="00D911A0">
              <w:rPr>
                <w:rStyle w:val="Hiperligao"/>
                <w:noProof/>
              </w:rPr>
              <w:t>es</w:t>
            </w:r>
            <w:r w:rsidR="00C00237">
              <w:rPr>
                <w:noProof/>
                <w:webHidden/>
              </w:rPr>
              <w:tab/>
            </w:r>
            <w:r w:rsidR="00C00237">
              <w:rPr>
                <w:noProof/>
                <w:webHidden/>
              </w:rPr>
              <w:fldChar w:fldCharType="begin"/>
            </w:r>
            <w:r w:rsidR="00C00237">
              <w:rPr>
                <w:noProof/>
                <w:webHidden/>
              </w:rPr>
              <w:instrText xml:space="preserve"> PAGEREF _Toc117584919 \h </w:instrText>
            </w:r>
            <w:r w:rsidR="00C00237">
              <w:rPr>
                <w:noProof/>
                <w:webHidden/>
              </w:rPr>
            </w:r>
            <w:r w:rsidR="00C00237">
              <w:rPr>
                <w:noProof/>
                <w:webHidden/>
              </w:rPr>
              <w:fldChar w:fldCharType="separate"/>
            </w:r>
            <w:r w:rsidR="00C00237">
              <w:rPr>
                <w:noProof/>
                <w:webHidden/>
              </w:rPr>
              <w:t>5</w:t>
            </w:r>
            <w:r w:rsidR="00C00237">
              <w:rPr>
                <w:noProof/>
                <w:webHidden/>
              </w:rPr>
              <w:fldChar w:fldCharType="end"/>
            </w:r>
          </w:hyperlink>
        </w:p>
        <w:p w14:paraId="3A0F68CF" w14:textId="1BBD06ED" w:rsidR="00C00237" w:rsidRDefault="002A4EB4">
          <w:pPr>
            <w:pStyle w:val="ndice2"/>
            <w:tabs>
              <w:tab w:val="right" w:leader="dot" w:pos="10024"/>
            </w:tabs>
            <w:rPr>
              <w:rFonts w:asciiTheme="minorHAnsi" w:eastAsiaTheme="minorEastAsia"/>
              <w:noProof/>
              <w:lang w:eastAsia="pt-PT"/>
            </w:rPr>
          </w:pPr>
          <w:hyperlink w:anchor="_Toc117584920" w:history="1">
            <w:r w:rsidR="00C00237" w:rsidRPr="00D911A0">
              <w:rPr>
                <w:rStyle w:val="Hiperligao"/>
                <w:noProof/>
              </w:rPr>
              <w:t>Quest</w:t>
            </w:r>
            <w:r w:rsidR="00C00237" w:rsidRPr="00D911A0">
              <w:rPr>
                <w:rStyle w:val="Hiperligao"/>
                <w:noProof/>
              </w:rPr>
              <w:t>ã</w:t>
            </w:r>
            <w:r w:rsidR="00C00237" w:rsidRPr="00D911A0">
              <w:rPr>
                <w:rStyle w:val="Hiperligao"/>
                <w:noProof/>
              </w:rPr>
              <w:t>o 1:</w:t>
            </w:r>
            <w:r w:rsidR="00C00237">
              <w:rPr>
                <w:noProof/>
                <w:webHidden/>
              </w:rPr>
              <w:tab/>
            </w:r>
            <w:r w:rsidR="00C00237">
              <w:rPr>
                <w:noProof/>
                <w:webHidden/>
              </w:rPr>
              <w:fldChar w:fldCharType="begin"/>
            </w:r>
            <w:r w:rsidR="00C00237">
              <w:rPr>
                <w:noProof/>
                <w:webHidden/>
              </w:rPr>
              <w:instrText xml:space="preserve"> PAGEREF _Toc117584920 \h </w:instrText>
            </w:r>
            <w:r w:rsidR="00C00237">
              <w:rPr>
                <w:noProof/>
                <w:webHidden/>
              </w:rPr>
            </w:r>
            <w:r w:rsidR="00C00237">
              <w:rPr>
                <w:noProof/>
                <w:webHidden/>
              </w:rPr>
              <w:fldChar w:fldCharType="separate"/>
            </w:r>
            <w:r w:rsidR="00C00237">
              <w:rPr>
                <w:noProof/>
                <w:webHidden/>
              </w:rPr>
              <w:t>5</w:t>
            </w:r>
            <w:r w:rsidR="00C00237">
              <w:rPr>
                <w:noProof/>
                <w:webHidden/>
              </w:rPr>
              <w:fldChar w:fldCharType="end"/>
            </w:r>
          </w:hyperlink>
        </w:p>
        <w:p w14:paraId="7C348E89" w14:textId="590AC7E4" w:rsidR="00C00237" w:rsidRDefault="002A4EB4">
          <w:pPr>
            <w:pStyle w:val="ndice3"/>
            <w:tabs>
              <w:tab w:val="right" w:leader="dot" w:pos="10024"/>
            </w:tabs>
            <w:rPr>
              <w:rFonts w:asciiTheme="minorHAnsi" w:eastAsiaTheme="minorEastAsia"/>
              <w:noProof/>
              <w:lang w:eastAsia="pt-PT"/>
            </w:rPr>
          </w:pPr>
          <w:hyperlink w:anchor="_Toc117584921" w:history="1">
            <w:r w:rsidR="00C00237" w:rsidRPr="00D911A0">
              <w:rPr>
                <w:rStyle w:val="Hiperligao"/>
                <w:noProof/>
              </w:rPr>
              <w:t>Resposta:</w:t>
            </w:r>
            <w:r w:rsidR="00C00237">
              <w:rPr>
                <w:noProof/>
                <w:webHidden/>
              </w:rPr>
              <w:tab/>
            </w:r>
            <w:r w:rsidR="00C00237">
              <w:rPr>
                <w:noProof/>
                <w:webHidden/>
              </w:rPr>
              <w:fldChar w:fldCharType="begin"/>
            </w:r>
            <w:r w:rsidR="00C00237">
              <w:rPr>
                <w:noProof/>
                <w:webHidden/>
              </w:rPr>
              <w:instrText xml:space="preserve"> PAGEREF _Toc117584921 \h </w:instrText>
            </w:r>
            <w:r w:rsidR="00C00237">
              <w:rPr>
                <w:noProof/>
                <w:webHidden/>
              </w:rPr>
            </w:r>
            <w:r w:rsidR="00C00237">
              <w:rPr>
                <w:noProof/>
                <w:webHidden/>
              </w:rPr>
              <w:fldChar w:fldCharType="separate"/>
            </w:r>
            <w:r w:rsidR="00C00237">
              <w:rPr>
                <w:noProof/>
                <w:webHidden/>
              </w:rPr>
              <w:t>5</w:t>
            </w:r>
            <w:r w:rsidR="00C00237">
              <w:rPr>
                <w:noProof/>
                <w:webHidden/>
              </w:rPr>
              <w:fldChar w:fldCharType="end"/>
            </w:r>
          </w:hyperlink>
        </w:p>
        <w:p w14:paraId="074D1210" w14:textId="4F26F9AF" w:rsidR="00C00237" w:rsidRDefault="002A4EB4">
          <w:pPr>
            <w:pStyle w:val="ndice2"/>
            <w:tabs>
              <w:tab w:val="right" w:leader="dot" w:pos="10024"/>
            </w:tabs>
            <w:rPr>
              <w:rFonts w:asciiTheme="minorHAnsi" w:eastAsiaTheme="minorEastAsia"/>
              <w:noProof/>
              <w:lang w:eastAsia="pt-PT"/>
            </w:rPr>
          </w:pPr>
          <w:hyperlink w:anchor="_Toc117584922" w:history="1">
            <w:r w:rsidR="00C00237" w:rsidRPr="00D911A0">
              <w:rPr>
                <w:rStyle w:val="Hiperligao"/>
                <w:noProof/>
              </w:rPr>
              <w:t>Quest</w:t>
            </w:r>
            <w:r w:rsidR="00C00237" w:rsidRPr="00D911A0">
              <w:rPr>
                <w:rStyle w:val="Hiperligao"/>
                <w:noProof/>
              </w:rPr>
              <w:t>ã</w:t>
            </w:r>
            <w:r w:rsidR="00C00237" w:rsidRPr="00D911A0">
              <w:rPr>
                <w:rStyle w:val="Hiperligao"/>
                <w:noProof/>
              </w:rPr>
              <w:t>o 2:</w:t>
            </w:r>
            <w:r w:rsidR="00C00237">
              <w:rPr>
                <w:noProof/>
                <w:webHidden/>
              </w:rPr>
              <w:tab/>
            </w:r>
            <w:r w:rsidR="00C00237">
              <w:rPr>
                <w:noProof/>
                <w:webHidden/>
              </w:rPr>
              <w:fldChar w:fldCharType="begin"/>
            </w:r>
            <w:r w:rsidR="00C00237">
              <w:rPr>
                <w:noProof/>
                <w:webHidden/>
              </w:rPr>
              <w:instrText xml:space="preserve"> PAGEREF _Toc117584922 \h </w:instrText>
            </w:r>
            <w:r w:rsidR="00C00237">
              <w:rPr>
                <w:noProof/>
                <w:webHidden/>
              </w:rPr>
            </w:r>
            <w:r w:rsidR="00C00237">
              <w:rPr>
                <w:noProof/>
                <w:webHidden/>
              </w:rPr>
              <w:fldChar w:fldCharType="separate"/>
            </w:r>
            <w:r w:rsidR="00C00237">
              <w:rPr>
                <w:noProof/>
                <w:webHidden/>
              </w:rPr>
              <w:t>6</w:t>
            </w:r>
            <w:r w:rsidR="00C00237">
              <w:rPr>
                <w:noProof/>
                <w:webHidden/>
              </w:rPr>
              <w:fldChar w:fldCharType="end"/>
            </w:r>
          </w:hyperlink>
        </w:p>
        <w:p w14:paraId="32BA9FB1" w14:textId="4DD3E2D5" w:rsidR="00C00237" w:rsidRDefault="002A4EB4">
          <w:pPr>
            <w:pStyle w:val="ndice3"/>
            <w:tabs>
              <w:tab w:val="right" w:leader="dot" w:pos="10024"/>
            </w:tabs>
            <w:rPr>
              <w:rFonts w:asciiTheme="minorHAnsi" w:eastAsiaTheme="minorEastAsia"/>
              <w:noProof/>
              <w:lang w:eastAsia="pt-PT"/>
            </w:rPr>
          </w:pPr>
          <w:hyperlink w:anchor="_Toc117584923" w:history="1">
            <w:r w:rsidR="00C00237" w:rsidRPr="00D911A0">
              <w:rPr>
                <w:rStyle w:val="Hiperligao"/>
                <w:noProof/>
              </w:rPr>
              <w:t>Resposta:</w:t>
            </w:r>
            <w:r w:rsidR="00C00237">
              <w:rPr>
                <w:noProof/>
                <w:webHidden/>
              </w:rPr>
              <w:tab/>
            </w:r>
            <w:r w:rsidR="00C00237">
              <w:rPr>
                <w:noProof/>
                <w:webHidden/>
              </w:rPr>
              <w:fldChar w:fldCharType="begin"/>
            </w:r>
            <w:r w:rsidR="00C00237">
              <w:rPr>
                <w:noProof/>
                <w:webHidden/>
              </w:rPr>
              <w:instrText xml:space="preserve"> PAGEREF _Toc117584923 \h </w:instrText>
            </w:r>
            <w:r w:rsidR="00C00237">
              <w:rPr>
                <w:noProof/>
                <w:webHidden/>
              </w:rPr>
            </w:r>
            <w:r w:rsidR="00C00237">
              <w:rPr>
                <w:noProof/>
                <w:webHidden/>
              </w:rPr>
              <w:fldChar w:fldCharType="separate"/>
            </w:r>
            <w:r w:rsidR="00C00237">
              <w:rPr>
                <w:noProof/>
                <w:webHidden/>
              </w:rPr>
              <w:t>6</w:t>
            </w:r>
            <w:r w:rsidR="00C00237">
              <w:rPr>
                <w:noProof/>
                <w:webHidden/>
              </w:rPr>
              <w:fldChar w:fldCharType="end"/>
            </w:r>
          </w:hyperlink>
        </w:p>
        <w:p w14:paraId="3C8D25C3" w14:textId="7F488157" w:rsidR="00C00237" w:rsidRDefault="002A4EB4">
          <w:pPr>
            <w:pStyle w:val="ndice2"/>
            <w:tabs>
              <w:tab w:val="right" w:leader="dot" w:pos="10024"/>
            </w:tabs>
            <w:rPr>
              <w:rFonts w:asciiTheme="minorHAnsi" w:eastAsiaTheme="minorEastAsia"/>
              <w:noProof/>
              <w:lang w:eastAsia="pt-PT"/>
            </w:rPr>
          </w:pPr>
          <w:hyperlink w:anchor="_Toc117584924" w:history="1">
            <w:r w:rsidR="00C00237" w:rsidRPr="00D911A0">
              <w:rPr>
                <w:rStyle w:val="Hiperligao"/>
                <w:noProof/>
              </w:rPr>
              <w:t>Quest</w:t>
            </w:r>
            <w:r w:rsidR="00C00237" w:rsidRPr="00D911A0">
              <w:rPr>
                <w:rStyle w:val="Hiperligao"/>
                <w:noProof/>
              </w:rPr>
              <w:t>ã</w:t>
            </w:r>
            <w:r w:rsidR="00C00237" w:rsidRPr="00D911A0">
              <w:rPr>
                <w:rStyle w:val="Hiperligao"/>
                <w:noProof/>
              </w:rPr>
              <w:t>o 3:</w:t>
            </w:r>
            <w:r w:rsidR="00C00237">
              <w:rPr>
                <w:noProof/>
                <w:webHidden/>
              </w:rPr>
              <w:tab/>
            </w:r>
            <w:r w:rsidR="00C00237">
              <w:rPr>
                <w:noProof/>
                <w:webHidden/>
              </w:rPr>
              <w:fldChar w:fldCharType="begin"/>
            </w:r>
            <w:r w:rsidR="00C00237">
              <w:rPr>
                <w:noProof/>
                <w:webHidden/>
              </w:rPr>
              <w:instrText xml:space="preserve"> PAGEREF _Toc117584924 \h </w:instrText>
            </w:r>
            <w:r w:rsidR="00C00237">
              <w:rPr>
                <w:noProof/>
                <w:webHidden/>
              </w:rPr>
            </w:r>
            <w:r w:rsidR="00C00237">
              <w:rPr>
                <w:noProof/>
                <w:webHidden/>
              </w:rPr>
              <w:fldChar w:fldCharType="separate"/>
            </w:r>
            <w:r w:rsidR="00C00237">
              <w:rPr>
                <w:noProof/>
                <w:webHidden/>
              </w:rPr>
              <w:t>6</w:t>
            </w:r>
            <w:r w:rsidR="00C00237">
              <w:rPr>
                <w:noProof/>
                <w:webHidden/>
              </w:rPr>
              <w:fldChar w:fldCharType="end"/>
            </w:r>
          </w:hyperlink>
        </w:p>
        <w:p w14:paraId="0DEE893A" w14:textId="2F46B4B1" w:rsidR="00C00237" w:rsidRDefault="002A4EB4">
          <w:pPr>
            <w:pStyle w:val="ndice3"/>
            <w:tabs>
              <w:tab w:val="right" w:leader="dot" w:pos="10024"/>
            </w:tabs>
            <w:rPr>
              <w:rFonts w:asciiTheme="minorHAnsi" w:eastAsiaTheme="minorEastAsia"/>
              <w:noProof/>
              <w:lang w:eastAsia="pt-PT"/>
            </w:rPr>
          </w:pPr>
          <w:hyperlink w:anchor="_Toc117584925" w:history="1">
            <w:r w:rsidR="00C00237" w:rsidRPr="00D911A0">
              <w:rPr>
                <w:rStyle w:val="Hiperligao"/>
                <w:noProof/>
              </w:rPr>
              <w:t>Resposta:</w:t>
            </w:r>
            <w:r w:rsidR="00C00237">
              <w:rPr>
                <w:noProof/>
                <w:webHidden/>
              </w:rPr>
              <w:tab/>
            </w:r>
            <w:r w:rsidR="00C00237">
              <w:rPr>
                <w:noProof/>
                <w:webHidden/>
              </w:rPr>
              <w:fldChar w:fldCharType="begin"/>
            </w:r>
            <w:r w:rsidR="00C00237">
              <w:rPr>
                <w:noProof/>
                <w:webHidden/>
              </w:rPr>
              <w:instrText xml:space="preserve"> PAGEREF _Toc117584925 \h </w:instrText>
            </w:r>
            <w:r w:rsidR="00C00237">
              <w:rPr>
                <w:noProof/>
                <w:webHidden/>
              </w:rPr>
            </w:r>
            <w:r w:rsidR="00C00237">
              <w:rPr>
                <w:noProof/>
                <w:webHidden/>
              </w:rPr>
              <w:fldChar w:fldCharType="separate"/>
            </w:r>
            <w:r w:rsidR="00C00237">
              <w:rPr>
                <w:noProof/>
                <w:webHidden/>
              </w:rPr>
              <w:t>6</w:t>
            </w:r>
            <w:r w:rsidR="00C00237">
              <w:rPr>
                <w:noProof/>
                <w:webHidden/>
              </w:rPr>
              <w:fldChar w:fldCharType="end"/>
            </w:r>
          </w:hyperlink>
        </w:p>
        <w:p w14:paraId="13133251" w14:textId="2B7172B8" w:rsidR="00C00237" w:rsidRDefault="002A4EB4">
          <w:pPr>
            <w:pStyle w:val="ndice1"/>
            <w:tabs>
              <w:tab w:val="right" w:leader="dot" w:pos="10024"/>
            </w:tabs>
            <w:rPr>
              <w:rFonts w:asciiTheme="minorHAnsi" w:eastAsiaTheme="minorEastAsia"/>
              <w:noProof/>
              <w:lang w:eastAsia="pt-PT"/>
            </w:rPr>
          </w:pPr>
          <w:hyperlink w:anchor="_Toc117584926" w:history="1">
            <w:r w:rsidR="00C00237" w:rsidRPr="00D911A0">
              <w:rPr>
                <w:rStyle w:val="Hiperligao"/>
                <w:noProof/>
              </w:rPr>
              <w:t>Refer</w:t>
            </w:r>
            <w:r w:rsidR="00C00237" w:rsidRPr="00D911A0">
              <w:rPr>
                <w:rStyle w:val="Hiperligao"/>
                <w:noProof/>
              </w:rPr>
              <w:t>ê</w:t>
            </w:r>
            <w:r w:rsidR="00C00237" w:rsidRPr="00D911A0">
              <w:rPr>
                <w:rStyle w:val="Hiperligao"/>
                <w:noProof/>
              </w:rPr>
              <w:t>ncias</w:t>
            </w:r>
            <w:r w:rsidR="00C00237">
              <w:rPr>
                <w:noProof/>
                <w:webHidden/>
              </w:rPr>
              <w:tab/>
            </w:r>
            <w:r w:rsidR="00C00237">
              <w:rPr>
                <w:noProof/>
                <w:webHidden/>
              </w:rPr>
              <w:fldChar w:fldCharType="begin"/>
            </w:r>
            <w:r w:rsidR="00C00237">
              <w:rPr>
                <w:noProof/>
                <w:webHidden/>
              </w:rPr>
              <w:instrText xml:space="preserve"> PAGEREF _Toc117584926 \h </w:instrText>
            </w:r>
            <w:r w:rsidR="00C00237">
              <w:rPr>
                <w:noProof/>
                <w:webHidden/>
              </w:rPr>
            </w:r>
            <w:r w:rsidR="00C00237">
              <w:rPr>
                <w:noProof/>
                <w:webHidden/>
              </w:rPr>
              <w:fldChar w:fldCharType="separate"/>
            </w:r>
            <w:r w:rsidR="00C00237">
              <w:rPr>
                <w:noProof/>
                <w:webHidden/>
              </w:rPr>
              <w:t>7</w:t>
            </w:r>
            <w:r w:rsidR="00C00237">
              <w:rPr>
                <w:noProof/>
                <w:webHidden/>
              </w:rPr>
              <w:fldChar w:fldCharType="end"/>
            </w:r>
          </w:hyperlink>
        </w:p>
        <w:p w14:paraId="6664C61E" w14:textId="627E0266" w:rsidR="006B34A9" w:rsidRDefault="004A256B" w:rsidP="009C05D2">
          <w:r>
            <w:rPr>
              <w:b/>
              <w:bCs/>
            </w:rPr>
            <w:fldChar w:fldCharType="end"/>
          </w:r>
        </w:p>
      </w:sdtContent>
    </w:sdt>
    <w:p w14:paraId="5F005897" w14:textId="77777777" w:rsidR="00B1181B" w:rsidRDefault="00B1181B" w:rsidP="00663390">
      <w:pPr>
        <w:rPr>
          <w:lang w:bidi="pt-PT"/>
        </w:rPr>
      </w:pPr>
    </w:p>
    <w:p w14:paraId="3BE82263" w14:textId="77777777" w:rsidR="00B1181B" w:rsidRDefault="00B1181B" w:rsidP="00663390">
      <w:pPr>
        <w:rPr>
          <w:lang w:bidi="pt-PT"/>
        </w:rPr>
      </w:pPr>
    </w:p>
    <w:p w14:paraId="58D5F267" w14:textId="77777777" w:rsidR="00B1181B" w:rsidRDefault="00B1181B" w:rsidP="00663390">
      <w:pPr>
        <w:rPr>
          <w:lang w:bidi="pt-PT"/>
        </w:rPr>
      </w:pPr>
    </w:p>
    <w:p w14:paraId="6B33E17D" w14:textId="77777777" w:rsidR="00B1181B" w:rsidRDefault="00B1181B" w:rsidP="00663390">
      <w:pPr>
        <w:rPr>
          <w:lang w:bidi="pt-PT"/>
        </w:rPr>
      </w:pPr>
    </w:p>
    <w:p w14:paraId="7FFE968B" w14:textId="77777777" w:rsidR="00B1181B" w:rsidRDefault="00B1181B" w:rsidP="00663390">
      <w:pPr>
        <w:rPr>
          <w:lang w:bidi="pt-PT"/>
        </w:rPr>
      </w:pPr>
    </w:p>
    <w:p w14:paraId="56E22D80" w14:textId="77777777" w:rsidR="00B1181B" w:rsidRDefault="00B1181B" w:rsidP="00663390">
      <w:pPr>
        <w:rPr>
          <w:lang w:bidi="pt-PT"/>
        </w:rPr>
      </w:pPr>
    </w:p>
    <w:p w14:paraId="7BA444D2" w14:textId="77777777" w:rsidR="00B1181B" w:rsidRDefault="00B1181B" w:rsidP="00663390">
      <w:pPr>
        <w:rPr>
          <w:lang w:bidi="pt-PT"/>
        </w:rPr>
      </w:pPr>
    </w:p>
    <w:p w14:paraId="3EE97D00" w14:textId="77777777" w:rsidR="00B1181B" w:rsidRDefault="00B1181B" w:rsidP="00663390">
      <w:pPr>
        <w:rPr>
          <w:lang w:bidi="pt-PT"/>
        </w:rPr>
      </w:pPr>
    </w:p>
    <w:p w14:paraId="5394AE7A" w14:textId="0FD561C2" w:rsidR="00B1181B" w:rsidRDefault="00B1181B" w:rsidP="00663390">
      <w:pPr>
        <w:rPr>
          <w:lang w:bidi="pt-PT"/>
        </w:rPr>
      </w:pPr>
    </w:p>
    <w:p w14:paraId="08141982" w14:textId="60B63766" w:rsidR="00663390" w:rsidRDefault="00663390" w:rsidP="00663390">
      <w:pPr>
        <w:rPr>
          <w:lang w:bidi="pt-PT"/>
        </w:rPr>
      </w:pPr>
    </w:p>
    <w:p w14:paraId="49781DF8" w14:textId="7FEC0946" w:rsidR="00663390" w:rsidRDefault="00663390" w:rsidP="00663390">
      <w:pPr>
        <w:rPr>
          <w:lang w:bidi="pt-PT"/>
        </w:rPr>
      </w:pPr>
    </w:p>
    <w:p w14:paraId="1D2CB107" w14:textId="5C93F91D" w:rsidR="00663390" w:rsidRDefault="00663390" w:rsidP="00663390">
      <w:pPr>
        <w:rPr>
          <w:lang w:bidi="pt-PT"/>
        </w:rPr>
      </w:pPr>
    </w:p>
    <w:p w14:paraId="33C8AF51" w14:textId="6D94B5F7" w:rsidR="00663390" w:rsidRDefault="00663390" w:rsidP="00663390">
      <w:pPr>
        <w:rPr>
          <w:lang w:bidi="pt-PT"/>
        </w:rPr>
      </w:pPr>
    </w:p>
    <w:p w14:paraId="7D15C12F" w14:textId="17D36BE5" w:rsidR="00663390" w:rsidRDefault="00663390" w:rsidP="00663390">
      <w:pPr>
        <w:rPr>
          <w:lang w:bidi="pt-PT"/>
        </w:rPr>
      </w:pPr>
    </w:p>
    <w:p w14:paraId="24DEE877" w14:textId="2D6A52EB" w:rsidR="00663390" w:rsidRDefault="00663390" w:rsidP="00663390">
      <w:pPr>
        <w:rPr>
          <w:lang w:bidi="pt-PT"/>
        </w:rPr>
      </w:pPr>
    </w:p>
    <w:p w14:paraId="62FBD1EB" w14:textId="24E5DA97" w:rsidR="00663390" w:rsidRDefault="00663390" w:rsidP="00663390">
      <w:pPr>
        <w:rPr>
          <w:lang w:bidi="pt-PT"/>
        </w:rPr>
      </w:pPr>
    </w:p>
    <w:p w14:paraId="20FF8DE7" w14:textId="1D47E7BE" w:rsidR="00663390" w:rsidRDefault="00663390" w:rsidP="00663390">
      <w:pPr>
        <w:rPr>
          <w:lang w:bidi="pt-PT"/>
        </w:rPr>
      </w:pPr>
    </w:p>
    <w:p w14:paraId="6A92255C" w14:textId="4E09A69D" w:rsidR="00663390" w:rsidRDefault="00663390" w:rsidP="00663390">
      <w:pPr>
        <w:rPr>
          <w:lang w:bidi="pt-PT"/>
        </w:rPr>
      </w:pPr>
    </w:p>
    <w:p w14:paraId="6349A176" w14:textId="2B8091AE" w:rsidR="00663390" w:rsidRDefault="00663390" w:rsidP="00663390">
      <w:pPr>
        <w:rPr>
          <w:lang w:bidi="pt-PT"/>
        </w:rPr>
      </w:pPr>
    </w:p>
    <w:p w14:paraId="7E619C98" w14:textId="4F13FE66" w:rsidR="00663390" w:rsidRDefault="00663390" w:rsidP="00663390">
      <w:pPr>
        <w:rPr>
          <w:lang w:bidi="pt-PT"/>
        </w:rPr>
      </w:pPr>
    </w:p>
    <w:p w14:paraId="4D137628" w14:textId="77777777" w:rsidR="00C00237" w:rsidRDefault="00C00237" w:rsidP="00663390">
      <w:pPr>
        <w:rPr>
          <w:lang w:bidi="pt-PT"/>
        </w:rPr>
      </w:pPr>
    </w:p>
    <w:p w14:paraId="747AFFEF" w14:textId="77777777" w:rsidR="00663390" w:rsidRDefault="00663390" w:rsidP="00663390">
      <w:pPr>
        <w:rPr>
          <w:lang w:bidi="pt-PT"/>
        </w:rPr>
      </w:pPr>
    </w:p>
    <w:p w14:paraId="063A7C54" w14:textId="5D85081A" w:rsidR="009C05D2" w:rsidRDefault="009C05D2" w:rsidP="00B1181B">
      <w:pPr>
        <w:pStyle w:val="Ttulo1"/>
        <w:rPr>
          <w:lang w:bidi="pt-PT"/>
        </w:rPr>
      </w:pPr>
      <w:bookmarkStart w:id="0" w:name="_Toc117584912"/>
      <w:r>
        <w:rPr>
          <w:lang w:bidi="pt-PT"/>
        </w:rPr>
        <w:lastRenderedPageBreak/>
        <w:t>Índice de ilustrações</w:t>
      </w:r>
      <w:bookmarkEnd w:id="0"/>
    </w:p>
    <w:p w14:paraId="65F98F14" w14:textId="6506CADB" w:rsidR="00EE16A6" w:rsidRDefault="00EE16A6" w:rsidP="00EE16A6">
      <w:pPr>
        <w:rPr>
          <w:lang w:bidi="pt-PT"/>
        </w:rPr>
      </w:pPr>
    </w:p>
    <w:p w14:paraId="2F073EF9" w14:textId="136CB345" w:rsidR="00EE16A6" w:rsidRDefault="00EE16A6" w:rsidP="00EE16A6">
      <w:pPr>
        <w:rPr>
          <w:lang w:bidi="pt-PT"/>
        </w:rPr>
      </w:pPr>
    </w:p>
    <w:p w14:paraId="4C2615D0" w14:textId="6C1FABCB" w:rsidR="00EE16A6" w:rsidRDefault="00EE16A6" w:rsidP="00EE16A6">
      <w:pPr>
        <w:rPr>
          <w:lang w:bidi="pt-PT"/>
        </w:rPr>
      </w:pPr>
    </w:p>
    <w:p w14:paraId="160E85C8" w14:textId="462F0706" w:rsidR="00EE16A6" w:rsidRDefault="00EE16A6" w:rsidP="00EE16A6">
      <w:pPr>
        <w:rPr>
          <w:lang w:bidi="pt-PT"/>
        </w:rPr>
      </w:pPr>
    </w:p>
    <w:p w14:paraId="152D41F5" w14:textId="04480024" w:rsidR="00EE16A6" w:rsidRDefault="00EE16A6" w:rsidP="00EE16A6">
      <w:pPr>
        <w:rPr>
          <w:lang w:bidi="pt-PT"/>
        </w:rPr>
      </w:pPr>
    </w:p>
    <w:p w14:paraId="593A1807" w14:textId="24B8B22A" w:rsidR="00EE16A6" w:rsidRDefault="00EE16A6" w:rsidP="00EE16A6">
      <w:pPr>
        <w:rPr>
          <w:lang w:bidi="pt-PT"/>
        </w:rPr>
      </w:pPr>
    </w:p>
    <w:p w14:paraId="5C97C521" w14:textId="457274F4" w:rsidR="00EE16A6" w:rsidRDefault="00EE16A6" w:rsidP="00EE16A6">
      <w:pPr>
        <w:rPr>
          <w:lang w:bidi="pt-PT"/>
        </w:rPr>
      </w:pPr>
    </w:p>
    <w:p w14:paraId="52FD990B" w14:textId="65E5241E" w:rsidR="00EE16A6" w:rsidRDefault="00EE16A6" w:rsidP="00EE16A6">
      <w:pPr>
        <w:rPr>
          <w:lang w:bidi="pt-PT"/>
        </w:rPr>
      </w:pPr>
    </w:p>
    <w:p w14:paraId="22A78D09" w14:textId="10DA4899" w:rsidR="00EE16A6" w:rsidRDefault="00EE16A6" w:rsidP="00EE16A6">
      <w:pPr>
        <w:rPr>
          <w:lang w:bidi="pt-PT"/>
        </w:rPr>
      </w:pPr>
    </w:p>
    <w:p w14:paraId="211FBD25" w14:textId="59A80AAF" w:rsidR="00EE16A6" w:rsidRDefault="00EE16A6" w:rsidP="00EE16A6">
      <w:pPr>
        <w:rPr>
          <w:lang w:bidi="pt-PT"/>
        </w:rPr>
      </w:pPr>
    </w:p>
    <w:p w14:paraId="1EAEB80A" w14:textId="2FD710A8" w:rsidR="00EE16A6" w:rsidRDefault="00EE16A6" w:rsidP="00EE16A6">
      <w:pPr>
        <w:rPr>
          <w:lang w:bidi="pt-PT"/>
        </w:rPr>
      </w:pPr>
    </w:p>
    <w:p w14:paraId="68A6B945" w14:textId="5F1E8DC4" w:rsidR="00EE16A6" w:rsidRDefault="00EE16A6" w:rsidP="00EE16A6">
      <w:pPr>
        <w:rPr>
          <w:lang w:bidi="pt-PT"/>
        </w:rPr>
      </w:pPr>
    </w:p>
    <w:p w14:paraId="32318227" w14:textId="305AE5DD" w:rsidR="00EE16A6" w:rsidRDefault="00EE16A6" w:rsidP="00EE16A6">
      <w:pPr>
        <w:rPr>
          <w:lang w:bidi="pt-PT"/>
        </w:rPr>
      </w:pPr>
    </w:p>
    <w:p w14:paraId="2A312501" w14:textId="3A656969" w:rsidR="00EE16A6" w:rsidRDefault="00EE16A6" w:rsidP="00EE16A6">
      <w:pPr>
        <w:rPr>
          <w:lang w:bidi="pt-PT"/>
        </w:rPr>
      </w:pPr>
    </w:p>
    <w:p w14:paraId="5F89B703" w14:textId="413ECE13" w:rsidR="00EE16A6" w:rsidRDefault="00EE16A6" w:rsidP="00EE16A6">
      <w:pPr>
        <w:rPr>
          <w:lang w:bidi="pt-PT"/>
        </w:rPr>
      </w:pPr>
    </w:p>
    <w:p w14:paraId="21747C88" w14:textId="0CDA27C7" w:rsidR="00EE16A6" w:rsidRDefault="00EE16A6" w:rsidP="00EE16A6">
      <w:pPr>
        <w:rPr>
          <w:lang w:bidi="pt-PT"/>
        </w:rPr>
      </w:pPr>
    </w:p>
    <w:p w14:paraId="2834C3E1" w14:textId="77777777" w:rsidR="00EE16A6" w:rsidRDefault="00EE16A6" w:rsidP="00EE16A6">
      <w:pPr>
        <w:rPr>
          <w:lang w:bidi="pt-PT"/>
        </w:rPr>
      </w:pPr>
    </w:p>
    <w:p w14:paraId="753FAE13" w14:textId="77777777" w:rsidR="00EE16A6" w:rsidRDefault="00EE16A6" w:rsidP="00EE16A6">
      <w:pPr>
        <w:rPr>
          <w:lang w:bidi="pt-PT"/>
        </w:rPr>
      </w:pPr>
    </w:p>
    <w:p w14:paraId="2A6DBF5F" w14:textId="77777777" w:rsidR="00EE16A6" w:rsidRDefault="00EE16A6" w:rsidP="00EE16A6">
      <w:pPr>
        <w:rPr>
          <w:lang w:bidi="pt-PT"/>
        </w:rPr>
      </w:pPr>
    </w:p>
    <w:p w14:paraId="50B69F9E" w14:textId="77777777" w:rsidR="00EE16A6" w:rsidRDefault="00EE16A6" w:rsidP="00B1181B">
      <w:pPr>
        <w:rPr>
          <w:lang w:bidi="pt-PT"/>
        </w:rPr>
      </w:pPr>
    </w:p>
    <w:p w14:paraId="2ECC5734" w14:textId="77777777" w:rsidR="00B1181B" w:rsidRDefault="00B1181B" w:rsidP="00B1181B">
      <w:pPr>
        <w:rPr>
          <w:lang w:bidi="pt-PT"/>
        </w:rPr>
      </w:pPr>
    </w:p>
    <w:p w14:paraId="0649D37F" w14:textId="77777777" w:rsidR="00B1181B" w:rsidRDefault="00B1181B" w:rsidP="00B1181B">
      <w:pPr>
        <w:rPr>
          <w:lang w:bidi="pt-PT"/>
        </w:rPr>
      </w:pPr>
    </w:p>
    <w:p w14:paraId="09A3AD47" w14:textId="77777777" w:rsidR="00B1181B" w:rsidRDefault="00B1181B" w:rsidP="00B1181B">
      <w:pPr>
        <w:rPr>
          <w:lang w:bidi="pt-PT"/>
        </w:rPr>
      </w:pPr>
    </w:p>
    <w:p w14:paraId="6774F92E" w14:textId="3772F4AC" w:rsidR="00B1181B" w:rsidRDefault="00B1181B" w:rsidP="00EE16A6">
      <w:pPr>
        <w:pStyle w:val="Ttulo1"/>
        <w:jc w:val="center"/>
        <w:rPr>
          <w:lang w:bidi="pt-PT"/>
        </w:rPr>
      </w:pPr>
    </w:p>
    <w:p w14:paraId="50213F4D" w14:textId="3BA46BA3" w:rsidR="00B1181B" w:rsidRDefault="00B1181B" w:rsidP="00B1181B">
      <w:pPr>
        <w:rPr>
          <w:lang w:bidi="pt-PT"/>
        </w:rPr>
      </w:pPr>
    </w:p>
    <w:p w14:paraId="604146BE" w14:textId="4CF1FA94" w:rsidR="00B1181B" w:rsidRDefault="00B1181B" w:rsidP="00B1181B">
      <w:pPr>
        <w:rPr>
          <w:lang w:bidi="pt-PT"/>
        </w:rPr>
      </w:pPr>
    </w:p>
    <w:p w14:paraId="0CDD6EF7" w14:textId="77777777" w:rsidR="00B1181B" w:rsidRDefault="00B1181B" w:rsidP="0057378D">
      <w:pPr>
        <w:ind w:firstLine="0"/>
        <w:rPr>
          <w:lang w:bidi="pt-PT"/>
        </w:rPr>
      </w:pPr>
    </w:p>
    <w:p w14:paraId="037F3A82" w14:textId="7A03A41C" w:rsidR="00B1181B" w:rsidRDefault="00B1181B" w:rsidP="00B1181B">
      <w:pPr>
        <w:rPr>
          <w:lang w:bidi="pt-PT"/>
        </w:rPr>
      </w:pPr>
    </w:p>
    <w:p w14:paraId="78BBBCB5" w14:textId="55435361" w:rsidR="00C00237" w:rsidRDefault="00C00237" w:rsidP="00B1181B">
      <w:pPr>
        <w:rPr>
          <w:lang w:bidi="pt-PT"/>
        </w:rPr>
      </w:pPr>
    </w:p>
    <w:p w14:paraId="12E2922C" w14:textId="532763E4" w:rsidR="00C00237" w:rsidRDefault="00C00237" w:rsidP="00B1181B">
      <w:pPr>
        <w:rPr>
          <w:lang w:bidi="pt-PT"/>
        </w:rPr>
      </w:pPr>
    </w:p>
    <w:p w14:paraId="292FF0E1" w14:textId="37BEA0BE" w:rsidR="00C00237" w:rsidRDefault="00C00237" w:rsidP="00B1181B">
      <w:pPr>
        <w:rPr>
          <w:lang w:bidi="pt-PT"/>
        </w:rPr>
      </w:pPr>
    </w:p>
    <w:p w14:paraId="27296D2B" w14:textId="09385296" w:rsidR="00C00237" w:rsidRDefault="00C00237" w:rsidP="00B1181B">
      <w:pPr>
        <w:rPr>
          <w:lang w:bidi="pt-PT"/>
        </w:rPr>
      </w:pPr>
    </w:p>
    <w:p w14:paraId="50C4F006" w14:textId="6F8E9DF3" w:rsidR="00C00237" w:rsidRDefault="00C00237" w:rsidP="00B1181B">
      <w:pPr>
        <w:rPr>
          <w:lang w:bidi="pt-PT"/>
        </w:rPr>
      </w:pPr>
    </w:p>
    <w:p w14:paraId="4D4E5B0D" w14:textId="77777777" w:rsidR="00C00237" w:rsidRDefault="00C00237" w:rsidP="00B1181B">
      <w:pPr>
        <w:rPr>
          <w:lang w:bidi="pt-PT"/>
        </w:rPr>
      </w:pPr>
    </w:p>
    <w:p w14:paraId="2EE98EC8" w14:textId="25F6AE08" w:rsidR="00D077E9" w:rsidRDefault="004832F4" w:rsidP="00B1181B">
      <w:pPr>
        <w:pStyle w:val="Ttulo1"/>
        <w:jc w:val="center"/>
      </w:pPr>
      <w:bookmarkStart w:id="1" w:name="_Toc117584913"/>
      <w:r w:rsidRPr="36B8AC44">
        <w:rPr>
          <w:lang w:bidi="pt-PT"/>
        </w:rPr>
        <w:lastRenderedPageBreak/>
        <w:t>Introdução</w:t>
      </w:r>
      <w:bookmarkEnd w:id="1"/>
    </w:p>
    <w:p w14:paraId="712FC5F4" w14:textId="65B98B11" w:rsidR="0051529B" w:rsidRDefault="0051529B" w:rsidP="0051529B">
      <w:pPr>
        <w:pStyle w:val="Contedos"/>
      </w:pPr>
      <w:r>
        <w:t>O relat</w:t>
      </w:r>
      <w:r>
        <w:t>ó</w:t>
      </w:r>
      <w:r>
        <w:t>rio que se apresenta enquadra-se no contexto da disciplina de F</w:t>
      </w:r>
      <w:r>
        <w:t>í</w:t>
      </w:r>
      <w:r>
        <w:t>sica Aplicada (FSIAP), inserida no 1</w:t>
      </w:r>
      <w:r>
        <w:t>º</w:t>
      </w:r>
      <w:r>
        <w:t xml:space="preserve"> semestre do 2</w:t>
      </w:r>
      <w:r>
        <w:t>º</w:t>
      </w:r>
      <w:r>
        <w:t xml:space="preserve"> ano da Licenciatura em Engenharia Inform</w:t>
      </w:r>
      <w:r>
        <w:t>á</w:t>
      </w:r>
      <w:r>
        <w:t>tica. Neste relat</w:t>
      </w:r>
      <w:r>
        <w:t>ó</w:t>
      </w:r>
      <w:r>
        <w:t>rio iremos abordar a tem</w:t>
      </w:r>
      <w:r>
        <w:t>á</w:t>
      </w:r>
      <w:r>
        <w:t xml:space="preserve">tica de </w:t>
      </w:r>
      <w:r w:rsidR="00991456">
        <w:t xml:space="preserve">Leis de </w:t>
      </w:r>
      <w:proofErr w:type="spellStart"/>
      <w:r w:rsidR="00991456">
        <w:t>Kirchoff</w:t>
      </w:r>
      <w:proofErr w:type="spellEnd"/>
      <w:r w:rsidR="00991456">
        <w:t xml:space="preserve"> e Lei de Ohm</w:t>
      </w:r>
      <w:r>
        <w:t>, onde iremos apresentar a experi</w:t>
      </w:r>
      <w:r>
        <w:t>ê</w:t>
      </w:r>
      <w:r>
        <w:t xml:space="preserve">ncia realizada. </w:t>
      </w:r>
    </w:p>
    <w:p w14:paraId="17BC19E8" w14:textId="077B508E" w:rsidR="0051529B" w:rsidRDefault="0051529B" w:rsidP="0051529B">
      <w:pPr>
        <w:pStyle w:val="Contedos"/>
      </w:pPr>
      <w:r>
        <w:t>Neste relat</w:t>
      </w:r>
      <w:r>
        <w:t>ó</w:t>
      </w:r>
      <w:r>
        <w:t>rio iremos apresentar os objetivos da experi</w:t>
      </w:r>
      <w:r>
        <w:t>ê</w:t>
      </w:r>
      <w:r>
        <w:t>ncia, os m</w:t>
      </w:r>
      <w:r>
        <w:t>é</w:t>
      </w:r>
      <w:r>
        <w:t>todos utilizados para a sua realiza</w:t>
      </w:r>
      <w:r>
        <w:t>çã</w:t>
      </w:r>
      <w:r>
        <w:t>o bem como discuss</w:t>
      </w:r>
      <w:r>
        <w:t>ã</w:t>
      </w:r>
      <w:r>
        <w:t>o e avalia</w:t>
      </w:r>
      <w:r>
        <w:t>çã</w:t>
      </w:r>
      <w:r>
        <w:t>o critica dos resultados obtidos.</w:t>
      </w:r>
    </w:p>
    <w:p w14:paraId="3D9B68CD" w14:textId="3D772510" w:rsidR="00D24B81" w:rsidRDefault="00991456" w:rsidP="00991456">
      <w:pPr>
        <w:pStyle w:val="Contedos"/>
      </w:pPr>
      <w:r>
        <w:t>Para a realiza</w:t>
      </w:r>
      <w:r>
        <w:t>çã</w:t>
      </w:r>
      <w:r>
        <w:t>o desta experi</w:t>
      </w:r>
      <w:r>
        <w:t>ê</w:t>
      </w:r>
      <w:r>
        <w:t>ncia implementou-se um circuito el</w:t>
      </w:r>
      <w:r>
        <w:t>é</w:t>
      </w:r>
      <w:r>
        <w:t>trico e ao longo do tempo fomos alterando os seus componentes e medido as tens</w:t>
      </w:r>
      <w:r>
        <w:t>õ</w:t>
      </w:r>
      <w:r>
        <w:t xml:space="preserve">es de modo a permitir analisar a sua </w:t>
      </w:r>
      <w:r w:rsidR="009B01CD">
        <w:t>influ</w:t>
      </w:r>
      <w:r w:rsidR="009B01CD">
        <w:t>ê</w:t>
      </w:r>
      <w:r w:rsidR="009B01CD">
        <w:t>ncia</w:t>
      </w:r>
      <w:r>
        <w:t>.</w:t>
      </w:r>
      <w:r>
        <w:tab/>
      </w:r>
    </w:p>
    <w:p w14:paraId="1A1E6401" w14:textId="77777777" w:rsidR="00B1181B" w:rsidRDefault="00B1181B" w:rsidP="00991456">
      <w:pPr>
        <w:pStyle w:val="Contedos"/>
      </w:pPr>
    </w:p>
    <w:p w14:paraId="67C95FBA" w14:textId="77777777" w:rsidR="00B1181B" w:rsidRDefault="00B1181B" w:rsidP="00643718">
      <w:pPr>
        <w:pStyle w:val="Ttulo"/>
      </w:pPr>
    </w:p>
    <w:p w14:paraId="12A6FFC1" w14:textId="77777777" w:rsidR="00B1181B" w:rsidRDefault="00B1181B" w:rsidP="00643718">
      <w:pPr>
        <w:pStyle w:val="Ttulo"/>
      </w:pPr>
    </w:p>
    <w:p w14:paraId="55D61CB1" w14:textId="1D425B49" w:rsidR="00B1181B" w:rsidRDefault="00B1181B" w:rsidP="009B01CD"/>
    <w:p w14:paraId="15B4C654" w14:textId="532950F1" w:rsidR="009B01CD" w:rsidRDefault="009B01CD" w:rsidP="009B01CD"/>
    <w:p w14:paraId="731311E1" w14:textId="3DA1C6E5" w:rsidR="009B01CD" w:rsidRDefault="009B01CD" w:rsidP="009B01CD"/>
    <w:p w14:paraId="0258173C" w14:textId="08801CB0" w:rsidR="009B01CD" w:rsidRDefault="009B01CD" w:rsidP="009B01CD"/>
    <w:p w14:paraId="35D92EC8" w14:textId="67E48AE2" w:rsidR="009B01CD" w:rsidRDefault="009B01CD" w:rsidP="009B01CD"/>
    <w:p w14:paraId="45B0E1A8" w14:textId="2DCDD6E7" w:rsidR="009B01CD" w:rsidRDefault="009B01CD" w:rsidP="009B01CD"/>
    <w:p w14:paraId="4CBA32D6" w14:textId="1E3D0A32" w:rsidR="009B01CD" w:rsidRDefault="009B01CD" w:rsidP="009B01CD"/>
    <w:p w14:paraId="26BCDA76" w14:textId="3615A07B" w:rsidR="009B01CD" w:rsidRDefault="009B01CD" w:rsidP="009B01CD"/>
    <w:p w14:paraId="76BA70B0" w14:textId="69820041" w:rsidR="009B01CD" w:rsidRDefault="009B01CD" w:rsidP="009B01CD"/>
    <w:p w14:paraId="3B50A23E" w14:textId="1F6CFC31" w:rsidR="009B01CD" w:rsidRDefault="009B01CD" w:rsidP="009B01CD"/>
    <w:p w14:paraId="3313AB35" w14:textId="77777777" w:rsidR="009B01CD" w:rsidRDefault="009B01CD" w:rsidP="009B01CD"/>
    <w:p w14:paraId="4AF716DF" w14:textId="77777777" w:rsidR="00B1181B" w:rsidRDefault="00B1181B" w:rsidP="00643718">
      <w:pPr>
        <w:pStyle w:val="Ttulo"/>
      </w:pPr>
    </w:p>
    <w:p w14:paraId="0BA8877B" w14:textId="76E1B074" w:rsidR="00B1181B" w:rsidRDefault="00D87E33" w:rsidP="00D87E33">
      <w:pPr>
        <w:pStyle w:val="Ttulo1"/>
      </w:pPr>
      <w:bookmarkStart w:id="2" w:name="_Toc117584914"/>
      <w:r>
        <w:lastRenderedPageBreak/>
        <w:t>Procedimento Experimental</w:t>
      </w:r>
      <w:bookmarkEnd w:id="2"/>
    </w:p>
    <w:p w14:paraId="619921FC" w14:textId="7DA6F882" w:rsidR="00B1181B" w:rsidRDefault="00D87E33" w:rsidP="00D87E33">
      <w:pPr>
        <w:pStyle w:val="Ttulo3"/>
      </w:pPr>
      <w:bookmarkStart w:id="3" w:name="_Toc117584915"/>
      <w:r>
        <w:t>Material Necess</w:t>
      </w:r>
      <w:r>
        <w:t>á</w:t>
      </w:r>
      <w:r>
        <w:t>rio</w:t>
      </w:r>
      <w:bookmarkEnd w:id="3"/>
    </w:p>
    <w:p w14:paraId="4B873F26" w14:textId="5C00618A" w:rsidR="00C00237" w:rsidRDefault="00C00237" w:rsidP="00C00237">
      <w:pPr>
        <w:pStyle w:val="PargrafodaLista"/>
        <w:numPr>
          <w:ilvl w:val="0"/>
          <w:numId w:val="10"/>
        </w:numPr>
      </w:pPr>
      <w:r>
        <w:t>1 mult</w:t>
      </w:r>
      <w:r>
        <w:t>í</w:t>
      </w:r>
      <w:r>
        <w:t>metro</w:t>
      </w:r>
    </w:p>
    <w:p w14:paraId="36707360" w14:textId="77777777" w:rsidR="00C00237" w:rsidRDefault="00C00237" w:rsidP="00C00237">
      <w:pPr>
        <w:pStyle w:val="PargrafodaLista"/>
        <w:numPr>
          <w:ilvl w:val="0"/>
          <w:numId w:val="10"/>
        </w:numPr>
      </w:pPr>
      <w:r>
        <w:t>1 fonte de alimenta</w:t>
      </w:r>
      <w:r>
        <w:t>çã</w:t>
      </w:r>
      <w:r>
        <w:t>o</w:t>
      </w:r>
    </w:p>
    <w:p w14:paraId="1571F45C" w14:textId="4FB837C0" w:rsidR="00C00237" w:rsidRDefault="00C00237" w:rsidP="00C00237">
      <w:pPr>
        <w:pStyle w:val="PargrafodaLista"/>
        <w:numPr>
          <w:ilvl w:val="0"/>
          <w:numId w:val="10"/>
        </w:numPr>
      </w:pPr>
      <w:r>
        <w:t>1 placa de montagem</w:t>
      </w:r>
    </w:p>
    <w:p w14:paraId="12C00DD2" w14:textId="77777777" w:rsidR="00C00237" w:rsidRDefault="00C00237" w:rsidP="00C00237">
      <w:pPr>
        <w:pStyle w:val="PargrafodaLista"/>
        <w:numPr>
          <w:ilvl w:val="0"/>
          <w:numId w:val="10"/>
        </w:numPr>
      </w:pPr>
      <w:r>
        <w:t>Conjunto de resist</w:t>
      </w:r>
      <w:r>
        <w:t>ê</w:t>
      </w:r>
      <w:r>
        <w:t>ncias</w:t>
      </w:r>
    </w:p>
    <w:p w14:paraId="09988B0A" w14:textId="67250866" w:rsidR="00D87E33" w:rsidRPr="00D87E33" w:rsidRDefault="00C00237" w:rsidP="00C00237">
      <w:pPr>
        <w:pStyle w:val="PargrafodaLista"/>
        <w:numPr>
          <w:ilvl w:val="0"/>
          <w:numId w:val="10"/>
        </w:numPr>
      </w:pPr>
      <w:r>
        <w:t>Fios de liga</w:t>
      </w:r>
      <w:r>
        <w:t>çã</w:t>
      </w:r>
      <w:r>
        <w:t>o.</w:t>
      </w:r>
    </w:p>
    <w:p w14:paraId="047112E6" w14:textId="7D9076D5" w:rsidR="00D87E33" w:rsidRDefault="00D87E33" w:rsidP="00D87E33">
      <w:pPr>
        <w:pStyle w:val="Ttulo3"/>
      </w:pPr>
      <w:bookmarkStart w:id="4" w:name="_Toc117584916"/>
      <w:r>
        <w:t>Procedimento</w:t>
      </w:r>
      <w:bookmarkEnd w:id="4"/>
    </w:p>
    <w:p w14:paraId="5D395123" w14:textId="77777777" w:rsidR="00B1181B" w:rsidRDefault="00B1181B" w:rsidP="00834B3D"/>
    <w:p w14:paraId="13DB75B3" w14:textId="3D594714" w:rsidR="00B1181B" w:rsidRDefault="00991456" w:rsidP="00991456">
      <w:pPr>
        <w:ind w:firstLine="0"/>
      </w:pPr>
      <w:r>
        <w:t xml:space="preserve">1 - Monte o circuito da Figura 1, na placa de teste, com os seguintes elementos, mas sem ligar </w:t>
      </w:r>
      <w:r>
        <w:t>à</w:t>
      </w:r>
      <w:r>
        <w:t xml:space="preserve"> fonte:</w:t>
      </w:r>
    </w:p>
    <w:p w14:paraId="0CFAE643" w14:textId="77777777" w:rsidR="00991456" w:rsidRDefault="00991456" w:rsidP="00991456">
      <w:pPr>
        <w:ind w:firstLine="0"/>
      </w:pPr>
      <w:r>
        <w:t xml:space="preserve">R1 = 10 </w:t>
      </w:r>
      <w:r>
        <w:sym w:font="Symbol" w:char="F057"/>
      </w:r>
      <w:r>
        <w:t>, se dispon</w:t>
      </w:r>
      <w:r>
        <w:t>í</w:t>
      </w:r>
      <w:r>
        <w:t xml:space="preserve">vel (ou 47 </w:t>
      </w:r>
      <w:r>
        <w:sym w:font="Symbol" w:char="F057"/>
      </w:r>
      <w:r>
        <w:t xml:space="preserve">); </w:t>
      </w:r>
    </w:p>
    <w:p w14:paraId="57E4F2A2" w14:textId="77777777" w:rsidR="00991456" w:rsidRDefault="00991456" w:rsidP="00991456">
      <w:pPr>
        <w:ind w:firstLine="0"/>
      </w:pPr>
      <w:r>
        <w:t xml:space="preserve">R2 = 470 </w:t>
      </w:r>
      <w:r>
        <w:sym w:font="Symbol" w:char="F057"/>
      </w:r>
      <w:r>
        <w:t xml:space="preserve">; </w:t>
      </w:r>
    </w:p>
    <w:p w14:paraId="1396258B" w14:textId="77777777" w:rsidR="00991456" w:rsidRDefault="00991456" w:rsidP="00991456">
      <w:pPr>
        <w:ind w:firstLine="0"/>
      </w:pPr>
      <w:r>
        <w:t xml:space="preserve">R3 = 330 </w:t>
      </w:r>
      <w:r>
        <w:sym w:font="Symbol" w:char="F057"/>
      </w:r>
      <w:r>
        <w:t>, se dispon</w:t>
      </w:r>
      <w:r>
        <w:t>í</w:t>
      </w:r>
      <w:r>
        <w:t xml:space="preserve">vel (ou 470 </w:t>
      </w:r>
      <w:r>
        <w:sym w:font="Symbol" w:char="F057"/>
      </w:r>
      <w:r>
        <w:t xml:space="preserve">); </w:t>
      </w:r>
    </w:p>
    <w:p w14:paraId="45B53918" w14:textId="77777777" w:rsidR="00991456" w:rsidRDefault="00991456" w:rsidP="00991456">
      <w:pPr>
        <w:ind w:firstLine="0"/>
      </w:pPr>
      <w:r>
        <w:t>R4 = 10 K</w:t>
      </w:r>
      <w:r>
        <w:sym w:font="Symbol" w:char="F057"/>
      </w:r>
      <w:r>
        <w:t xml:space="preserve">, </w:t>
      </w:r>
    </w:p>
    <w:p w14:paraId="6F243916" w14:textId="77777777" w:rsidR="00991456" w:rsidRDefault="00991456" w:rsidP="00991456">
      <w:pPr>
        <w:ind w:firstLine="0"/>
      </w:pPr>
      <w:r>
        <w:t>R5 = 1 K</w:t>
      </w:r>
      <w:r>
        <w:sym w:font="Symbol" w:char="F057"/>
      </w:r>
      <w:r>
        <w:t>,</w:t>
      </w:r>
    </w:p>
    <w:p w14:paraId="5824D948" w14:textId="545C2C81" w:rsidR="00991456" w:rsidRDefault="00991456" w:rsidP="00991456">
      <w:pPr>
        <w:ind w:firstLine="0"/>
      </w:pPr>
      <w:r>
        <w:t xml:space="preserve"> E = 6V.</w:t>
      </w:r>
    </w:p>
    <w:p w14:paraId="5A17CB1A" w14:textId="165ACE2F" w:rsidR="00D87E33" w:rsidRDefault="009B01CD" w:rsidP="009B01CD">
      <w:pPr>
        <w:ind w:firstLine="0"/>
        <w:jc w:val="center"/>
      </w:pPr>
      <w:r w:rsidRPr="009B01CD">
        <w:rPr>
          <w:noProof/>
        </w:rPr>
        <w:drawing>
          <wp:inline distT="0" distB="0" distL="0" distR="0" wp14:anchorId="3B5AC160" wp14:editId="5C5187B2">
            <wp:extent cx="3657600" cy="1598111"/>
            <wp:effectExtent l="0" t="0" r="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84970" cy="161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4A569" w14:textId="16274992" w:rsidR="009B01CD" w:rsidRDefault="009B01CD" w:rsidP="009B01CD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- Esquema do circuito</w:t>
      </w:r>
    </w:p>
    <w:p w14:paraId="1869C4F4" w14:textId="77777777" w:rsidR="009B01CD" w:rsidRDefault="009B01CD" w:rsidP="009B01CD">
      <w:pPr>
        <w:ind w:firstLine="0"/>
      </w:pPr>
      <w:r>
        <w:t xml:space="preserve">2 </w:t>
      </w:r>
      <w:r>
        <w:t>–</w:t>
      </w:r>
      <w:r>
        <w:t xml:space="preserve"> Me</w:t>
      </w:r>
      <w:r>
        <w:t>ç</w:t>
      </w:r>
      <w:r>
        <w:t>a, o valor de cada uma das resist</w:t>
      </w:r>
      <w:r>
        <w:t>ê</w:t>
      </w:r>
      <w:r>
        <w:t>ncias, fora do circuito, com o mult</w:t>
      </w:r>
      <w:r>
        <w:t>í</w:t>
      </w:r>
      <w:r>
        <w:t>metro na fun</w:t>
      </w:r>
      <w:r>
        <w:t>çã</w:t>
      </w:r>
      <w:r>
        <w:t>o de ohm</w:t>
      </w:r>
      <w:r>
        <w:t>í</w:t>
      </w:r>
      <w:r>
        <w:t>metro. Registe os valores lidos (das resist</w:t>
      </w:r>
      <w:r>
        <w:t>ê</w:t>
      </w:r>
      <w:r>
        <w:t>ncias que utilizou na montagem). (se vis</w:t>
      </w:r>
      <w:r>
        <w:t>í</w:t>
      </w:r>
      <w:r>
        <w:t>vel, registe o c</w:t>
      </w:r>
      <w:r>
        <w:t>ó</w:t>
      </w:r>
      <w:r>
        <w:t>digo de cores que estas possuem ou inscri</w:t>
      </w:r>
      <w:r>
        <w:t>çõ</w:t>
      </w:r>
      <w:r>
        <w:t xml:space="preserve">es no elemento). </w:t>
      </w:r>
    </w:p>
    <w:p w14:paraId="7C3E1B29" w14:textId="2CB57DAA" w:rsidR="009B01CD" w:rsidRDefault="009B01CD" w:rsidP="009B01CD">
      <w:pPr>
        <w:ind w:firstLine="0"/>
      </w:pPr>
      <w:r>
        <w:t xml:space="preserve">3 </w:t>
      </w:r>
      <w:r>
        <w:t>–</w:t>
      </w:r>
      <w:r>
        <w:t xml:space="preserve"> Ligue a fonte e me</w:t>
      </w:r>
      <w:r>
        <w:t>ç</w:t>
      </w:r>
      <w:r>
        <w:t>a a queda tens</w:t>
      </w:r>
      <w:r>
        <w:t>ã</w:t>
      </w:r>
      <w:r>
        <w:t>o aos terminais da fonte. Registe o valor lido.</w:t>
      </w:r>
    </w:p>
    <w:p w14:paraId="41FF0565" w14:textId="77777777" w:rsidR="009B01CD" w:rsidRDefault="009B01CD" w:rsidP="009B01CD">
      <w:pPr>
        <w:ind w:firstLine="0"/>
      </w:pPr>
      <w:r>
        <w:t xml:space="preserve">4 </w:t>
      </w:r>
      <w:r>
        <w:t>–</w:t>
      </w:r>
      <w:r>
        <w:t xml:space="preserve"> COMPLETE AGORA A LIGA</w:t>
      </w:r>
      <w:r>
        <w:t>ÇÃ</w:t>
      </w:r>
      <w:r>
        <w:t xml:space="preserve">O DA FONTE AO CIRCUITO. </w:t>
      </w:r>
    </w:p>
    <w:p w14:paraId="6C8BE400" w14:textId="77777777" w:rsidR="009B01CD" w:rsidRDefault="009B01CD" w:rsidP="009B01CD">
      <w:pPr>
        <w:ind w:firstLine="0"/>
      </w:pPr>
      <w:r>
        <w:t>Me</w:t>
      </w:r>
      <w:r>
        <w:t>ç</w:t>
      </w:r>
      <w:r>
        <w:t>a a queda de tens</w:t>
      </w:r>
      <w:r>
        <w:t>ã</w:t>
      </w:r>
      <w:r>
        <w:t>o aos terminais de todas as resist</w:t>
      </w:r>
      <w:r>
        <w:t>ê</w:t>
      </w:r>
      <w:r>
        <w:t>ncias. Ligando o volt</w:t>
      </w:r>
      <w:r>
        <w:t>í</w:t>
      </w:r>
      <w:r>
        <w:t>metro em paralelo com as resist</w:t>
      </w:r>
      <w:r>
        <w:t>ê</w:t>
      </w:r>
      <w:r>
        <w:t xml:space="preserve">ncias a medir. Registe os valores lidos. </w:t>
      </w:r>
    </w:p>
    <w:p w14:paraId="792E69B0" w14:textId="77777777" w:rsidR="009B01CD" w:rsidRDefault="009B01CD" w:rsidP="009B01CD">
      <w:pPr>
        <w:ind w:firstLine="0"/>
      </w:pPr>
      <w:r>
        <w:t xml:space="preserve">5 </w:t>
      </w:r>
      <w:r>
        <w:t>–</w:t>
      </w:r>
      <w:r>
        <w:t xml:space="preserve"> No esquema do circuito da Figura 1, remova as resist</w:t>
      </w:r>
      <w:r>
        <w:t>ê</w:t>
      </w:r>
      <w:r>
        <w:t>ncias R3, R4 e R5, e coloque uma resist</w:t>
      </w:r>
      <w:r>
        <w:t>ê</w:t>
      </w:r>
      <w:r>
        <w:t>ncia de 10 M</w:t>
      </w:r>
      <w:r>
        <w:sym w:font="Symbol" w:char="F057"/>
      </w:r>
      <w:r>
        <w:t xml:space="preserve"> a completar o circuito entre R1 e R2. Me</w:t>
      </w:r>
      <w:r>
        <w:t>ç</w:t>
      </w:r>
      <w:r>
        <w:t>a a queda de tens</w:t>
      </w:r>
      <w:r>
        <w:t>ã</w:t>
      </w:r>
      <w:r>
        <w:t>o aos terminais das resist</w:t>
      </w:r>
      <w:r>
        <w:t>ê</w:t>
      </w:r>
      <w:r>
        <w:t>ncias do circuito montado.</w:t>
      </w:r>
    </w:p>
    <w:p w14:paraId="0ECC7C51" w14:textId="77777777" w:rsidR="009B01CD" w:rsidRDefault="009B01CD" w:rsidP="009B01CD">
      <w:pPr>
        <w:ind w:firstLine="0"/>
      </w:pPr>
      <w:r>
        <w:t xml:space="preserve"> 6 </w:t>
      </w:r>
      <w:r>
        <w:t>–</w:t>
      </w:r>
      <w:r>
        <w:t xml:space="preserve"> Ainda no circuito anterior, montado no ponto 5, coloque em paralelo com a resist</w:t>
      </w:r>
      <w:r>
        <w:t>ê</w:t>
      </w:r>
      <w:r>
        <w:t>ncia de 10 M</w:t>
      </w:r>
      <w:r>
        <w:sym w:font="Symbol" w:char="F057"/>
      </w:r>
      <w:r>
        <w:t xml:space="preserve"> uma resist</w:t>
      </w:r>
      <w:r>
        <w:t>ê</w:t>
      </w:r>
      <w:r>
        <w:t>ncia de 1 K</w:t>
      </w:r>
      <w:r>
        <w:sym w:font="Symbol" w:char="F057"/>
      </w:r>
      <w:r>
        <w:t>. Me</w:t>
      </w:r>
      <w:r>
        <w:t>ç</w:t>
      </w:r>
      <w:r>
        <w:t>a a queda de tens</w:t>
      </w:r>
      <w:r>
        <w:t>ã</w:t>
      </w:r>
      <w:r>
        <w:t xml:space="preserve">o aos terminais do paralelo montado. </w:t>
      </w:r>
    </w:p>
    <w:p w14:paraId="49A29F00" w14:textId="0499793B" w:rsidR="009B01CD" w:rsidRPr="009B01CD" w:rsidRDefault="009B01CD" w:rsidP="009B01CD">
      <w:pPr>
        <w:ind w:firstLine="0"/>
      </w:pPr>
      <w:r>
        <w:t xml:space="preserve">7 </w:t>
      </w:r>
      <w:r>
        <w:t>–</w:t>
      </w:r>
      <w:r>
        <w:t xml:space="preserve"> Mantendo o esquema do circuito da Figura 1, e com recurso </w:t>
      </w:r>
      <w:r>
        <w:t>à</w:t>
      </w:r>
      <w:r>
        <w:t>s mesmas resist</w:t>
      </w:r>
      <w:r>
        <w:t>ê</w:t>
      </w:r>
      <w:r>
        <w:t>ncias que utilizou no ponto 4, remonte o circuito, mas agora de forma que a corrente que alimenta a posi</w:t>
      </w:r>
      <w:r>
        <w:t>çã</w:t>
      </w:r>
      <w:r>
        <w:t>o da resist</w:t>
      </w:r>
      <w:r>
        <w:t>ê</w:t>
      </w:r>
      <w:r>
        <w:t>ncia R3 seja metade da corrente que atravessa a resist</w:t>
      </w:r>
      <w:r>
        <w:t>ê</w:t>
      </w:r>
      <w:r>
        <w:t>ncia R5. Registe o valor de todas as resist</w:t>
      </w:r>
      <w:r>
        <w:t>ê</w:t>
      </w:r>
      <w:r>
        <w:t>ncias usadas e as respetivas posi</w:t>
      </w:r>
      <w:r>
        <w:t>çõ</w:t>
      </w:r>
      <w:r>
        <w:t>es no circuito.</w:t>
      </w:r>
    </w:p>
    <w:p w14:paraId="0BDABABC" w14:textId="3ECF946D" w:rsidR="00D87E33" w:rsidRDefault="00FE6BB2" w:rsidP="00D87E33">
      <w:pPr>
        <w:pStyle w:val="Ttulo1"/>
      </w:pPr>
      <w:bookmarkStart w:id="5" w:name="_Toc117584917"/>
      <w:r>
        <w:lastRenderedPageBreak/>
        <w:t>Dados</w:t>
      </w:r>
      <w:r w:rsidR="00D87E33">
        <w:t xml:space="preserve"> obtidos</w:t>
      </w:r>
      <w:bookmarkEnd w:id="5"/>
    </w:p>
    <w:tbl>
      <w:tblPr>
        <w:tblStyle w:val="TabeladeGrelha2-Destaque2"/>
        <w:tblW w:w="0" w:type="auto"/>
        <w:tblLook w:val="04A0" w:firstRow="1" w:lastRow="0" w:firstColumn="1" w:lastColumn="0" w:noHBand="0" w:noVBand="1"/>
      </w:tblPr>
      <w:tblGrid>
        <w:gridCol w:w="2506"/>
        <w:gridCol w:w="2506"/>
        <w:gridCol w:w="2506"/>
        <w:gridCol w:w="2506"/>
      </w:tblGrid>
      <w:tr w:rsidR="000716F4" w14:paraId="3483C92C" w14:textId="77777777" w:rsidTr="000716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</w:tcPr>
          <w:p w14:paraId="3B30CBE6" w14:textId="7EC73881" w:rsidR="000716F4" w:rsidRDefault="000716F4" w:rsidP="000716F4">
            <w:pPr>
              <w:pStyle w:val="Contedos"/>
              <w:ind w:firstLine="0"/>
              <w:jc w:val="center"/>
            </w:pPr>
            <w:r>
              <w:t>Resist</w:t>
            </w:r>
            <w:r>
              <w:t>ê</w:t>
            </w:r>
            <w:r>
              <w:t>ncia</w:t>
            </w:r>
          </w:p>
        </w:tc>
        <w:tc>
          <w:tcPr>
            <w:tcW w:w="2506" w:type="dxa"/>
          </w:tcPr>
          <w:p w14:paraId="5A0B11AB" w14:textId="540F93EB" w:rsidR="000716F4" w:rsidRDefault="000716F4" w:rsidP="000716F4">
            <w:pPr>
              <w:pStyle w:val="Contedos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Valor Esperado (ohm)</w:t>
            </w:r>
          </w:p>
        </w:tc>
        <w:tc>
          <w:tcPr>
            <w:tcW w:w="2506" w:type="dxa"/>
          </w:tcPr>
          <w:p w14:paraId="75B1A229" w14:textId="79267898" w:rsidR="000716F4" w:rsidRDefault="000716F4" w:rsidP="000716F4">
            <w:pPr>
              <w:pStyle w:val="Contedos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Valor Obtido (ohm)</w:t>
            </w:r>
          </w:p>
        </w:tc>
        <w:tc>
          <w:tcPr>
            <w:tcW w:w="2506" w:type="dxa"/>
          </w:tcPr>
          <w:p w14:paraId="3AA70551" w14:textId="0C57266D" w:rsidR="000716F4" w:rsidRDefault="000716F4" w:rsidP="000716F4">
            <w:pPr>
              <w:pStyle w:val="Contedos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>
              <w:t>ó</w:t>
            </w:r>
            <w:r>
              <w:t>digo de cores</w:t>
            </w:r>
          </w:p>
        </w:tc>
      </w:tr>
      <w:tr w:rsidR="000716F4" w14:paraId="01EA1453" w14:textId="77777777" w:rsidTr="000716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</w:tcPr>
          <w:p w14:paraId="3EC9612B" w14:textId="516D46D8" w:rsidR="000716F4" w:rsidRDefault="000716F4" w:rsidP="000716F4">
            <w:pPr>
              <w:pStyle w:val="Contedos"/>
              <w:ind w:firstLine="0"/>
              <w:jc w:val="center"/>
            </w:pPr>
            <w:r>
              <w:t>R1</w:t>
            </w:r>
          </w:p>
        </w:tc>
        <w:tc>
          <w:tcPr>
            <w:tcW w:w="2506" w:type="dxa"/>
          </w:tcPr>
          <w:p w14:paraId="4EA193B3" w14:textId="4BFB2488" w:rsidR="000716F4" w:rsidRDefault="000716F4" w:rsidP="000716F4">
            <w:pPr>
              <w:pStyle w:val="Contedos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47</w:t>
            </w:r>
          </w:p>
        </w:tc>
        <w:tc>
          <w:tcPr>
            <w:tcW w:w="2506" w:type="dxa"/>
          </w:tcPr>
          <w:p w14:paraId="27AC1524" w14:textId="398D0771" w:rsidR="000716F4" w:rsidRDefault="000716F4" w:rsidP="000716F4">
            <w:pPr>
              <w:pStyle w:val="Contedos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47</w:t>
            </w:r>
          </w:p>
        </w:tc>
        <w:tc>
          <w:tcPr>
            <w:tcW w:w="2506" w:type="dxa"/>
          </w:tcPr>
          <w:p w14:paraId="0FB3DB20" w14:textId="0E18A9AD" w:rsidR="000716F4" w:rsidRDefault="000716F4" w:rsidP="000716F4">
            <w:pPr>
              <w:pStyle w:val="Contedos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ARP Z</w:t>
            </w:r>
          </w:p>
        </w:tc>
      </w:tr>
      <w:tr w:rsidR="000716F4" w14:paraId="5EE6A74C" w14:textId="77777777" w:rsidTr="000716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</w:tcPr>
          <w:p w14:paraId="0C1A6263" w14:textId="07BD05F3" w:rsidR="000716F4" w:rsidRDefault="000716F4" w:rsidP="000716F4">
            <w:pPr>
              <w:pStyle w:val="Contedos"/>
              <w:ind w:firstLine="0"/>
              <w:jc w:val="center"/>
            </w:pPr>
            <w:r>
              <w:t>R2</w:t>
            </w:r>
          </w:p>
        </w:tc>
        <w:tc>
          <w:tcPr>
            <w:tcW w:w="2506" w:type="dxa"/>
          </w:tcPr>
          <w:p w14:paraId="6B3D2637" w14:textId="46DCDAE2" w:rsidR="000716F4" w:rsidRDefault="000716F4" w:rsidP="000716F4">
            <w:pPr>
              <w:pStyle w:val="Contedos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470</w:t>
            </w:r>
          </w:p>
        </w:tc>
        <w:tc>
          <w:tcPr>
            <w:tcW w:w="2506" w:type="dxa"/>
          </w:tcPr>
          <w:p w14:paraId="23EFE9EF" w14:textId="5C76AC6A" w:rsidR="000716F4" w:rsidRDefault="000716F4" w:rsidP="000716F4">
            <w:pPr>
              <w:pStyle w:val="Contedos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474</w:t>
            </w:r>
          </w:p>
        </w:tc>
        <w:tc>
          <w:tcPr>
            <w:tcW w:w="2506" w:type="dxa"/>
          </w:tcPr>
          <w:p w14:paraId="45EE37FC" w14:textId="161BFDD4" w:rsidR="000716F4" w:rsidRDefault="000716F4" w:rsidP="000716F4">
            <w:pPr>
              <w:pStyle w:val="Contedos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---------------------</w:t>
            </w:r>
          </w:p>
        </w:tc>
      </w:tr>
      <w:tr w:rsidR="000716F4" w14:paraId="0E8A9EEA" w14:textId="77777777" w:rsidTr="000716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</w:tcPr>
          <w:p w14:paraId="51ACE5E6" w14:textId="2365FCE6" w:rsidR="000716F4" w:rsidRDefault="000716F4" w:rsidP="000716F4">
            <w:pPr>
              <w:pStyle w:val="Contedos"/>
              <w:ind w:firstLine="0"/>
              <w:jc w:val="center"/>
            </w:pPr>
            <w:r>
              <w:t>R3</w:t>
            </w:r>
          </w:p>
        </w:tc>
        <w:tc>
          <w:tcPr>
            <w:tcW w:w="2506" w:type="dxa"/>
          </w:tcPr>
          <w:p w14:paraId="70FC99D8" w14:textId="7780D10A" w:rsidR="000716F4" w:rsidRDefault="000716F4" w:rsidP="000716F4">
            <w:pPr>
              <w:pStyle w:val="Contedos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330</w:t>
            </w:r>
          </w:p>
        </w:tc>
        <w:tc>
          <w:tcPr>
            <w:tcW w:w="2506" w:type="dxa"/>
          </w:tcPr>
          <w:p w14:paraId="25A6E5E3" w14:textId="6E12F53E" w:rsidR="000716F4" w:rsidRDefault="000716F4" w:rsidP="000716F4">
            <w:pPr>
              <w:pStyle w:val="Contedos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327</w:t>
            </w:r>
          </w:p>
        </w:tc>
        <w:tc>
          <w:tcPr>
            <w:tcW w:w="2506" w:type="dxa"/>
          </w:tcPr>
          <w:p w14:paraId="0ECDF708" w14:textId="7B0C6D40" w:rsidR="000716F4" w:rsidRDefault="000716F4" w:rsidP="000716F4">
            <w:pPr>
              <w:pStyle w:val="Contedos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LLC Z</w:t>
            </w:r>
          </w:p>
        </w:tc>
      </w:tr>
      <w:tr w:rsidR="000716F4" w14:paraId="5FA4B4D1" w14:textId="77777777" w:rsidTr="000716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</w:tcPr>
          <w:p w14:paraId="76FF228A" w14:textId="158F0122" w:rsidR="000716F4" w:rsidRDefault="000716F4" w:rsidP="000716F4">
            <w:pPr>
              <w:pStyle w:val="Contedos"/>
              <w:ind w:firstLine="0"/>
              <w:jc w:val="center"/>
            </w:pPr>
            <w:r>
              <w:t>R4</w:t>
            </w:r>
          </w:p>
        </w:tc>
        <w:tc>
          <w:tcPr>
            <w:tcW w:w="2506" w:type="dxa"/>
          </w:tcPr>
          <w:p w14:paraId="34DCF66E" w14:textId="4FD45F03" w:rsidR="000716F4" w:rsidRDefault="000716F4" w:rsidP="000716F4">
            <w:pPr>
              <w:pStyle w:val="Contedos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10000</w:t>
            </w:r>
          </w:p>
        </w:tc>
        <w:tc>
          <w:tcPr>
            <w:tcW w:w="2506" w:type="dxa"/>
          </w:tcPr>
          <w:p w14:paraId="1BE69BD3" w14:textId="2D3A9A4D" w:rsidR="000716F4" w:rsidRDefault="000716F4" w:rsidP="000716F4">
            <w:pPr>
              <w:pStyle w:val="Contedos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9920</w:t>
            </w:r>
          </w:p>
        </w:tc>
        <w:tc>
          <w:tcPr>
            <w:tcW w:w="2506" w:type="dxa"/>
          </w:tcPr>
          <w:p w14:paraId="78F4BA87" w14:textId="0A8B35DA" w:rsidR="000716F4" w:rsidRDefault="000716F4" w:rsidP="000716F4">
            <w:pPr>
              <w:pStyle w:val="Contedos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PPV C</w:t>
            </w:r>
          </w:p>
        </w:tc>
      </w:tr>
      <w:tr w:rsidR="000716F4" w14:paraId="43E1E033" w14:textId="77777777" w:rsidTr="000716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</w:tcPr>
          <w:p w14:paraId="4CB9A5CB" w14:textId="56624C52" w:rsidR="000716F4" w:rsidRDefault="000716F4" w:rsidP="000716F4">
            <w:pPr>
              <w:pStyle w:val="Contedos"/>
              <w:ind w:firstLine="0"/>
              <w:jc w:val="center"/>
            </w:pPr>
            <w:r>
              <w:t>R5</w:t>
            </w:r>
          </w:p>
        </w:tc>
        <w:tc>
          <w:tcPr>
            <w:tcW w:w="2506" w:type="dxa"/>
          </w:tcPr>
          <w:p w14:paraId="091A3DDB" w14:textId="6A858435" w:rsidR="000716F4" w:rsidRDefault="000716F4" w:rsidP="000716F4">
            <w:pPr>
              <w:pStyle w:val="Contedos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1000</w:t>
            </w:r>
          </w:p>
        </w:tc>
        <w:tc>
          <w:tcPr>
            <w:tcW w:w="2506" w:type="dxa"/>
          </w:tcPr>
          <w:p w14:paraId="4EC3BD9E" w14:textId="4E232F3B" w:rsidR="000716F4" w:rsidRDefault="000716F4" w:rsidP="000716F4">
            <w:pPr>
              <w:pStyle w:val="Contedos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998</w:t>
            </w:r>
          </w:p>
        </w:tc>
        <w:tc>
          <w:tcPr>
            <w:tcW w:w="2506" w:type="dxa"/>
          </w:tcPr>
          <w:p w14:paraId="464E460B" w14:textId="42D8F41F" w:rsidR="000716F4" w:rsidRDefault="000716F4" w:rsidP="000716F4">
            <w:pPr>
              <w:pStyle w:val="Contedos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CPV Z</w:t>
            </w:r>
          </w:p>
        </w:tc>
      </w:tr>
    </w:tbl>
    <w:p w14:paraId="3C7DEE7E" w14:textId="381CF9D6" w:rsidR="009B01CD" w:rsidRDefault="000716F4" w:rsidP="004300DD">
      <w:pPr>
        <w:pStyle w:val="Legenda"/>
        <w:jc w:val="center"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974FD3">
        <w:rPr>
          <w:noProof/>
        </w:rPr>
        <w:t>1</w:t>
      </w:r>
      <w:r>
        <w:fldChar w:fldCharType="end"/>
      </w:r>
      <w:r>
        <w:t xml:space="preserve"> - Valores Resist</w:t>
      </w:r>
      <w:r>
        <w:t>ê</w:t>
      </w:r>
      <w:r>
        <w:t>ncias usadas</w:t>
      </w:r>
    </w:p>
    <w:p w14:paraId="7C8DB2E9" w14:textId="0D514187" w:rsidR="000716F4" w:rsidRDefault="000716F4" w:rsidP="004300DD">
      <w:pPr>
        <w:jc w:val="center"/>
      </w:pPr>
      <w:r>
        <w:t xml:space="preserve">A </w:t>
      </w:r>
      <w:r>
        <w:t>–</w:t>
      </w:r>
      <w:r>
        <w:t xml:space="preserve"> Amarelo; R </w:t>
      </w:r>
      <w:r>
        <w:t>–</w:t>
      </w:r>
      <w:r>
        <w:t xml:space="preserve"> Roxo; P </w:t>
      </w:r>
      <w:r>
        <w:t>–</w:t>
      </w:r>
      <w:r>
        <w:t xml:space="preserve"> Preto; Z </w:t>
      </w:r>
      <w:r>
        <w:t>–</w:t>
      </w:r>
      <w:r>
        <w:t xml:space="preserve"> Dourado; L </w:t>
      </w:r>
      <w:r>
        <w:t>–</w:t>
      </w:r>
      <w:r>
        <w:t xml:space="preserve"> Laranja; </w:t>
      </w:r>
      <w:r w:rsidR="004300DD">
        <w:t xml:space="preserve">C </w:t>
      </w:r>
      <w:r w:rsidR="004300DD">
        <w:t>–</w:t>
      </w:r>
      <w:r w:rsidR="004300DD">
        <w:t xml:space="preserve"> Castanho; V </w:t>
      </w:r>
      <w:r w:rsidR="004300DD">
        <w:t>–</w:t>
      </w:r>
      <w:r w:rsidR="004300DD">
        <w:t xml:space="preserve"> Vermelho</w:t>
      </w:r>
    </w:p>
    <w:p w14:paraId="014BA0F4" w14:textId="77777777" w:rsidR="004300DD" w:rsidRDefault="004300DD" w:rsidP="004300DD">
      <w:pPr>
        <w:jc w:val="center"/>
      </w:pPr>
    </w:p>
    <w:p w14:paraId="77CB085C" w14:textId="430CB811" w:rsidR="004300DD" w:rsidRDefault="004300DD" w:rsidP="004300DD">
      <w:pPr>
        <w:jc w:val="center"/>
      </w:pPr>
    </w:p>
    <w:tbl>
      <w:tblPr>
        <w:tblStyle w:val="TabeladeGrelha2-Destaque2"/>
        <w:tblW w:w="0" w:type="auto"/>
        <w:tblLook w:val="04A0" w:firstRow="1" w:lastRow="0" w:firstColumn="1" w:lastColumn="0" w:noHBand="0" w:noVBand="1"/>
      </w:tblPr>
      <w:tblGrid>
        <w:gridCol w:w="5012"/>
        <w:gridCol w:w="5012"/>
      </w:tblGrid>
      <w:tr w:rsidR="004300DD" w14:paraId="7B521A0B" w14:textId="77777777" w:rsidTr="005367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24" w:type="dxa"/>
            <w:gridSpan w:val="2"/>
          </w:tcPr>
          <w:p w14:paraId="7FF87FF7" w14:textId="2857CE4B" w:rsidR="004300DD" w:rsidRDefault="004300DD" w:rsidP="004300DD">
            <w:pPr>
              <w:ind w:firstLine="0"/>
              <w:jc w:val="center"/>
            </w:pPr>
            <w:r>
              <w:t>Queda de Tens</w:t>
            </w:r>
            <w:r>
              <w:t>ã</w:t>
            </w:r>
            <w:r>
              <w:t>o na Fonte</w:t>
            </w:r>
          </w:p>
        </w:tc>
      </w:tr>
      <w:tr w:rsidR="004300DD" w14:paraId="6F331D27" w14:textId="77777777" w:rsidTr="004300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</w:tcPr>
          <w:p w14:paraId="17BE06D1" w14:textId="363B97EF" w:rsidR="004300DD" w:rsidRDefault="004300DD" w:rsidP="004300DD">
            <w:pPr>
              <w:ind w:firstLine="0"/>
              <w:jc w:val="center"/>
            </w:pPr>
            <w:r>
              <w:t xml:space="preserve">Valor esperado (V) </w:t>
            </w:r>
          </w:p>
        </w:tc>
        <w:tc>
          <w:tcPr>
            <w:tcW w:w="5012" w:type="dxa"/>
          </w:tcPr>
          <w:p w14:paraId="70184C46" w14:textId="700E199D" w:rsidR="004300DD" w:rsidRPr="004300DD" w:rsidRDefault="004300DD" w:rsidP="004300D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4300DD">
              <w:rPr>
                <w:b/>
                <w:bCs/>
              </w:rPr>
              <w:t>Valor obtido (V)</w:t>
            </w:r>
          </w:p>
        </w:tc>
      </w:tr>
      <w:tr w:rsidR="004300DD" w14:paraId="1E4BB8F3" w14:textId="77777777" w:rsidTr="004300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</w:tcPr>
          <w:p w14:paraId="16F24799" w14:textId="29D98A77" w:rsidR="004300DD" w:rsidRPr="004300DD" w:rsidRDefault="004300DD" w:rsidP="004300DD">
            <w:pPr>
              <w:ind w:firstLine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6,0</w:t>
            </w:r>
          </w:p>
        </w:tc>
        <w:tc>
          <w:tcPr>
            <w:tcW w:w="5012" w:type="dxa"/>
          </w:tcPr>
          <w:p w14:paraId="67B177BF" w14:textId="361B8759" w:rsidR="004300DD" w:rsidRDefault="004300DD" w:rsidP="004300D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6,0</w:t>
            </w:r>
          </w:p>
        </w:tc>
      </w:tr>
    </w:tbl>
    <w:p w14:paraId="59FE4DC0" w14:textId="7FBA1372" w:rsidR="004300DD" w:rsidRDefault="004300DD" w:rsidP="004300DD">
      <w:pPr>
        <w:pStyle w:val="Legenda"/>
        <w:jc w:val="center"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974FD3">
        <w:rPr>
          <w:noProof/>
        </w:rPr>
        <w:t>2</w:t>
      </w:r>
      <w:r>
        <w:fldChar w:fldCharType="end"/>
      </w:r>
      <w:r>
        <w:t xml:space="preserve"> - Queda de Tens</w:t>
      </w:r>
      <w:r>
        <w:t>ã</w:t>
      </w:r>
      <w:r>
        <w:t>o</w:t>
      </w:r>
    </w:p>
    <w:p w14:paraId="00FCD542" w14:textId="6F918E78" w:rsidR="004300DD" w:rsidRDefault="004300DD" w:rsidP="004300DD"/>
    <w:p w14:paraId="3E138C8D" w14:textId="77777777" w:rsidR="004300DD" w:rsidRDefault="004300DD" w:rsidP="004300DD"/>
    <w:tbl>
      <w:tblPr>
        <w:tblStyle w:val="TabeladeGrelha2-Destaque2"/>
        <w:tblW w:w="0" w:type="auto"/>
        <w:jc w:val="center"/>
        <w:tblLook w:val="04A0" w:firstRow="1" w:lastRow="0" w:firstColumn="1" w:lastColumn="0" w:noHBand="0" w:noVBand="1"/>
      </w:tblPr>
      <w:tblGrid>
        <w:gridCol w:w="2506"/>
        <w:gridCol w:w="2506"/>
      </w:tblGrid>
      <w:tr w:rsidR="004300DD" w14:paraId="2DD2D923" w14:textId="77777777" w:rsidTr="004300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</w:tcPr>
          <w:p w14:paraId="05969276" w14:textId="77777777" w:rsidR="004300DD" w:rsidRDefault="004300DD" w:rsidP="00A94967">
            <w:pPr>
              <w:pStyle w:val="Contedos"/>
              <w:ind w:firstLine="0"/>
              <w:jc w:val="center"/>
            </w:pPr>
            <w:r>
              <w:t>Resist</w:t>
            </w:r>
            <w:r>
              <w:t>ê</w:t>
            </w:r>
            <w:r>
              <w:t>ncia</w:t>
            </w:r>
          </w:p>
        </w:tc>
        <w:tc>
          <w:tcPr>
            <w:tcW w:w="2506" w:type="dxa"/>
          </w:tcPr>
          <w:p w14:paraId="7C7D6C57" w14:textId="33258183" w:rsidR="004300DD" w:rsidRDefault="004300DD" w:rsidP="004300DD">
            <w:pPr>
              <w:pStyle w:val="Contedos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Valor Obtido (ohm)</w:t>
            </w:r>
          </w:p>
        </w:tc>
      </w:tr>
      <w:tr w:rsidR="004300DD" w14:paraId="1D7DEAFC" w14:textId="77777777" w:rsidTr="004300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</w:tcPr>
          <w:p w14:paraId="0CE0DE32" w14:textId="77777777" w:rsidR="004300DD" w:rsidRDefault="004300DD" w:rsidP="00A94967">
            <w:pPr>
              <w:pStyle w:val="Contedos"/>
              <w:ind w:firstLine="0"/>
              <w:jc w:val="center"/>
            </w:pPr>
            <w:r>
              <w:t>R1</w:t>
            </w:r>
          </w:p>
        </w:tc>
        <w:tc>
          <w:tcPr>
            <w:tcW w:w="2506" w:type="dxa"/>
          </w:tcPr>
          <w:p w14:paraId="29B8ECC5" w14:textId="20ECF03D" w:rsidR="004300DD" w:rsidRDefault="004300DD" w:rsidP="00A94967">
            <w:pPr>
              <w:pStyle w:val="Contedos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0,30</w:t>
            </w:r>
          </w:p>
        </w:tc>
      </w:tr>
      <w:tr w:rsidR="004300DD" w14:paraId="4F085DD9" w14:textId="77777777" w:rsidTr="004300D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</w:tcPr>
          <w:p w14:paraId="02AC95A6" w14:textId="77777777" w:rsidR="004300DD" w:rsidRDefault="004300DD" w:rsidP="00A94967">
            <w:pPr>
              <w:pStyle w:val="Contedos"/>
              <w:ind w:firstLine="0"/>
              <w:jc w:val="center"/>
            </w:pPr>
            <w:r>
              <w:t>R2</w:t>
            </w:r>
          </w:p>
        </w:tc>
        <w:tc>
          <w:tcPr>
            <w:tcW w:w="2506" w:type="dxa"/>
          </w:tcPr>
          <w:p w14:paraId="31F5BB73" w14:textId="70350625" w:rsidR="004300DD" w:rsidRDefault="004300DD" w:rsidP="00A94967">
            <w:pPr>
              <w:pStyle w:val="Contedos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3,73</w:t>
            </w:r>
          </w:p>
        </w:tc>
      </w:tr>
      <w:tr w:rsidR="004300DD" w14:paraId="4DD089A1" w14:textId="77777777" w:rsidTr="004300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</w:tcPr>
          <w:p w14:paraId="0F053A42" w14:textId="77777777" w:rsidR="004300DD" w:rsidRDefault="004300DD" w:rsidP="00A94967">
            <w:pPr>
              <w:pStyle w:val="Contedos"/>
              <w:ind w:firstLine="0"/>
              <w:jc w:val="center"/>
            </w:pPr>
            <w:r>
              <w:t>R3</w:t>
            </w:r>
          </w:p>
        </w:tc>
        <w:tc>
          <w:tcPr>
            <w:tcW w:w="2506" w:type="dxa"/>
          </w:tcPr>
          <w:p w14:paraId="5698A315" w14:textId="430B87CD" w:rsidR="004300DD" w:rsidRDefault="004300DD" w:rsidP="00A94967">
            <w:pPr>
              <w:pStyle w:val="Contedos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1,90</w:t>
            </w:r>
          </w:p>
        </w:tc>
      </w:tr>
      <w:tr w:rsidR="004300DD" w14:paraId="1182E991" w14:textId="77777777" w:rsidTr="004300D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</w:tcPr>
          <w:p w14:paraId="543CD009" w14:textId="77777777" w:rsidR="004300DD" w:rsidRDefault="004300DD" w:rsidP="004300DD">
            <w:pPr>
              <w:pStyle w:val="Contedos"/>
              <w:ind w:firstLine="0"/>
              <w:jc w:val="center"/>
            </w:pPr>
            <w:r>
              <w:t>R4</w:t>
            </w:r>
          </w:p>
        </w:tc>
        <w:tc>
          <w:tcPr>
            <w:tcW w:w="2506" w:type="dxa"/>
          </w:tcPr>
          <w:p w14:paraId="3C05CE59" w14:textId="47F664F8" w:rsidR="004300DD" w:rsidRDefault="004300DD" w:rsidP="004300DD">
            <w:pPr>
              <w:pStyle w:val="Contedos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66CD">
              <w:t>1,90</w:t>
            </w:r>
          </w:p>
        </w:tc>
      </w:tr>
      <w:tr w:rsidR="004300DD" w14:paraId="16B66D73" w14:textId="77777777" w:rsidTr="004300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</w:tcPr>
          <w:p w14:paraId="66470E0E" w14:textId="77777777" w:rsidR="004300DD" w:rsidRDefault="004300DD" w:rsidP="004300DD">
            <w:pPr>
              <w:pStyle w:val="Contedos"/>
              <w:ind w:firstLine="0"/>
              <w:jc w:val="center"/>
            </w:pPr>
            <w:r>
              <w:t>R5</w:t>
            </w:r>
          </w:p>
        </w:tc>
        <w:tc>
          <w:tcPr>
            <w:tcW w:w="2506" w:type="dxa"/>
          </w:tcPr>
          <w:p w14:paraId="4EF319A2" w14:textId="700D1B5A" w:rsidR="004300DD" w:rsidRDefault="004300DD" w:rsidP="004300DD">
            <w:pPr>
              <w:pStyle w:val="Contedos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66CD">
              <w:t>1,90</w:t>
            </w:r>
          </w:p>
        </w:tc>
      </w:tr>
    </w:tbl>
    <w:p w14:paraId="28AC2107" w14:textId="4B40A027" w:rsidR="004300DD" w:rsidRDefault="004300DD" w:rsidP="004300DD">
      <w:pPr>
        <w:pStyle w:val="Legenda"/>
        <w:jc w:val="center"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974FD3">
        <w:rPr>
          <w:noProof/>
        </w:rPr>
        <w:t>3</w:t>
      </w:r>
      <w:r>
        <w:fldChar w:fldCharType="end"/>
      </w:r>
      <w:r>
        <w:t xml:space="preserve"> - Queda de Tens</w:t>
      </w:r>
      <w:r>
        <w:t>ã</w:t>
      </w:r>
      <w:r>
        <w:t>o em cada resist</w:t>
      </w:r>
      <w:r>
        <w:t>ê</w:t>
      </w:r>
      <w:r>
        <w:t>ncia</w:t>
      </w:r>
    </w:p>
    <w:p w14:paraId="04B6B11A" w14:textId="6FB4E099" w:rsidR="004300DD" w:rsidRDefault="004300DD" w:rsidP="004300DD"/>
    <w:p w14:paraId="09194998" w14:textId="2A28F103" w:rsidR="004300DD" w:rsidRDefault="004300DD" w:rsidP="004300DD"/>
    <w:p w14:paraId="7FB2BAAE" w14:textId="77777777" w:rsidR="004300DD" w:rsidRPr="004300DD" w:rsidRDefault="004300DD" w:rsidP="004300DD"/>
    <w:tbl>
      <w:tblPr>
        <w:tblStyle w:val="TabeladeGrelha2-Destaque2"/>
        <w:tblW w:w="0" w:type="auto"/>
        <w:jc w:val="center"/>
        <w:tblLook w:val="04A0" w:firstRow="1" w:lastRow="0" w:firstColumn="1" w:lastColumn="0" w:noHBand="0" w:noVBand="1"/>
      </w:tblPr>
      <w:tblGrid>
        <w:gridCol w:w="2506"/>
        <w:gridCol w:w="2506"/>
      </w:tblGrid>
      <w:tr w:rsidR="004300DD" w14:paraId="4BBAABF8" w14:textId="77777777" w:rsidTr="00A949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</w:tcPr>
          <w:p w14:paraId="655EF48F" w14:textId="77777777" w:rsidR="004300DD" w:rsidRDefault="004300DD" w:rsidP="00A94967">
            <w:pPr>
              <w:pStyle w:val="Contedos"/>
              <w:ind w:firstLine="0"/>
              <w:jc w:val="center"/>
            </w:pPr>
            <w:r>
              <w:t>Resist</w:t>
            </w:r>
            <w:r>
              <w:t>ê</w:t>
            </w:r>
            <w:r>
              <w:t>ncia</w:t>
            </w:r>
          </w:p>
        </w:tc>
        <w:tc>
          <w:tcPr>
            <w:tcW w:w="2506" w:type="dxa"/>
          </w:tcPr>
          <w:p w14:paraId="06D8F1A3" w14:textId="77777777" w:rsidR="004300DD" w:rsidRDefault="004300DD" w:rsidP="00A94967">
            <w:pPr>
              <w:pStyle w:val="Contedos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Valor Obtido (ohm)</w:t>
            </w:r>
          </w:p>
        </w:tc>
      </w:tr>
      <w:tr w:rsidR="004300DD" w14:paraId="518CB365" w14:textId="77777777" w:rsidTr="00A949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</w:tcPr>
          <w:p w14:paraId="536413F2" w14:textId="77777777" w:rsidR="004300DD" w:rsidRDefault="004300DD" w:rsidP="00A94967">
            <w:pPr>
              <w:pStyle w:val="Contedos"/>
              <w:ind w:firstLine="0"/>
              <w:jc w:val="center"/>
            </w:pPr>
            <w:r>
              <w:t>R1</w:t>
            </w:r>
          </w:p>
        </w:tc>
        <w:tc>
          <w:tcPr>
            <w:tcW w:w="2506" w:type="dxa"/>
          </w:tcPr>
          <w:p w14:paraId="415E165D" w14:textId="2D6F0BC6" w:rsidR="004300DD" w:rsidRDefault="004300DD" w:rsidP="00A94967">
            <w:pPr>
              <w:pStyle w:val="Contedos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0,00</w:t>
            </w:r>
          </w:p>
        </w:tc>
      </w:tr>
      <w:tr w:rsidR="004300DD" w14:paraId="78458AFA" w14:textId="77777777" w:rsidTr="00A9496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</w:tcPr>
          <w:p w14:paraId="1DCAF9B8" w14:textId="77777777" w:rsidR="004300DD" w:rsidRDefault="004300DD" w:rsidP="00A94967">
            <w:pPr>
              <w:pStyle w:val="Contedos"/>
              <w:ind w:firstLine="0"/>
              <w:jc w:val="center"/>
            </w:pPr>
            <w:r>
              <w:t>R2</w:t>
            </w:r>
          </w:p>
        </w:tc>
        <w:tc>
          <w:tcPr>
            <w:tcW w:w="2506" w:type="dxa"/>
          </w:tcPr>
          <w:p w14:paraId="0EDABB06" w14:textId="0133C7D2" w:rsidR="004300DD" w:rsidRDefault="004300DD" w:rsidP="00A94967">
            <w:pPr>
              <w:pStyle w:val="Contedos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0,00</w:t>
            </w:r>
          </w:p>
        </w:tc>
      </w:tr>
      <w:tr w:rsidR="004300DD" w14:paraId="15FCA244" w14:textId="77777777" w:rsidTr="00A949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</w:tcPr>
          <w:p w14:paraId="6A0BD594" w14:textId="762E0401" w:rsidR="004300DD" w:rsidRDefault="004300DD" w:rsidP="00A94967">
            <w:pPr>
              <w:pStyle w:val="Contedos"/>
              <w:ind w:firstLine="0"/>
              <w:jc w:val="center"/>
            </w:pPr>
            <w:r>
              <w:t xml:space="preserve">R6 </w:t>
            </w:r>
            <w:r>
              <w:t>–</w:t>
            </w:r>
            <w:r>
              <w:t xml:space="preserve"> 10M</w:t>
            </w:r>
            <w:r>
              <w:rPr>
                <w:rFonts w:ascii="Calibri" w:hAnsi="Calibri" w:cs="Calibri"/>
              </w:rPr>
              <w:t>Ω</w:t>
            </w:r>
            <w:r>
              <w:t xml:space="preserve"> </w:t>
            </w:r>
          </w:p>
        </w:tc>
        <w:tc>
          <w:tcPr>
            <w:tcW w:w="2506" w:type="dxa"/>
          </w:tcPr>
          <w:p w14:paraId="630D72DE" w14:textId="4D8D0D3C" w:rsidR="004300DD" w:rsidRDefault="004300DD" w:rsidP="00A94967">
            <w:pPr>
              <w:pStyle w:val="Contedos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6,01</w:t>
            </w:r>
          </w:p>
        </w:tc>
      </w:tr>
    </w:tbl>
    <w:p w14:paraId="211F1F85" w14:textId="438A4610" w:rsidR="004300DD" w:rsidRDefault="004300DD" w:rsidP="004300DD">
      <w:pPr>
        <w:pStyle w:val="Legenda"/>
        <w:jc w:val="center"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974FD3">
        <w:rPr>
          <w:noProof/>
        </w:rPr>
        <w:t>4</w:t>
      </w:r>
      <w:r>
        <w:fldChar w:fldCharType="end"/>
      </w:r>
      <w:r>
        <w:t xml:space="preserve"> - Queda de Tens</w:t>
      </w:r>
      <w:r>
        <w:t>ã</w:t>
      </w:r>
      <w:r>
        <w:t>o em cada resist</w:t>
      </w:r>
      <w:r>
        <w:t>ê</w:t>
      </w:r>
      <w:r>
        <w:t>ncia no circuito com 3 r</w:t>
      </w:r>
      <w:r w:rsidRPr="008C06B9">
        <w:t>esist</w:t>
      </w:r>
      <w:r w:rsidRPr="008C06B9">
        <w:t>ê</w:t>
      </w:r>
      <w:r w:rsidRPr="008C06B9">
        <w:t>ncia</w:t>
      </w:r>
      <w:r>
        <w:t>s</w:t>
      </w:r>
    </w:p>
    <w:p w14:paraId="18AD369C" w14:textId="4814C913" w:rsidR="004300DD" w:rsidRDefault="004300DD" w:rsidP="004300DD"/>
    <w:p w14:paraId="6072C5E7" w14:textId="77777777" w:rsidR="004300DD" w:rsidRPr="004300DD" w:rsidRDefault="004300DD" w:rsidP="004300DD"/>
    <w:tbl>
      <w:tblPr>
        <w:tblStyle w:val="TabeladeGrelha2-Destaque2"/>
        <w:tblW w:w="0" w:type="auto"/>
        <w:jc w:val="center"/>
        <w:tblLook w:val="04A0" w:firstRow="1" w:lastRow="0" w:firstColumn="1" w:lastColumn="0" w:noHBand="0" w:noVBand="1"/>
      </w:tblPr>
      <w:tblGrid>
        <w:gridCol w:w="2506"/>
        <w:gridCol w:w="2506"/>
      </w:tblGrid>
      <w:tr w:rsidR="00974FD3" w14:paraId="201617BE" w14:textId="77777777" w:rsidTr="00A949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</w:tcPr>
          <w:p w14:paraId="0D35DECA" w14:textId="77777777" w:rsidR="00974FD3" w:rsidRDefault="00974FD3" w:rsidP="00A94967">
            <w:pPr>
              <w:pStyle w:val="Contedos"/>
              <w:ind w:firstLine="0"/>
              <w:jc w:val="center"/>
            </w:pPr>
            <w:r>
              <w:t>Resist</w:t>
            </w:r>
            <w:r>
              <w:t>ê</w:t>
            </w:r>
            <w:r>
              <w:t>ncia</w:t>
            </w:r>
          </w:p>
        </w:tc>
        <w:tc>
          <w:tcPr>
            <w:tcW w:w="2506" w:type="dxa"/>
          </w:tcPr>
          <w:p w14:paraId="66B09A23" w14:textId="77777777" w:rsidR="00974FD3" w:rsidRDefault="00974FD3" w:rsidP="00A94967">
            <w:pPr>
              <w:pStyle w:val="Contedos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Valor Obtido (ohm)</w:t>
            </w:r>
          </w:p>
        </w:tc>
      </w:tr>
      <w:tr w:rsidR="00974FD3" w14:paraId="4E5B840F" w14:textId="77777777" w:rsidTr="00A949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</w:tcPr>
          <w:p w14:paraId="0A99A480" w14:textId="468A99DC" w:rsidR="00974FD3" w:rsidRDefault="00974FD3" w:rsidP="00A94967">
            <w:pPr>
              <w:pStyle w:val="Contedos"/>
              <w:ind w:firstLine="0"/>
              <w:jc w:val="center"/>
            </w:pPr>
            <w:r>
              <w:t>R1K</w:t>
            </w:r>
            <w:r>
              <w:rPr>
                <w:rFonts w:ascii="Calibri" w:hAnsi="Calibri" w:cs="Calibri"/>
              </w:rPr>
              <w:t>Ω</w:t>
            </w:r>
            <w:r>
              <w:t xml:space="preserve"> + R10M</w:t>
            </w:r>
            <w:r>
              <w:rPr>
                <w:rFonts w:ascii="Calibri" w:hAnsi="Calibri" w:cs="Calibri"/>
              </w:rPr>
              <w:t>Ω</w:t>
            </w:r>
          </w:p>
        </w:tc>
        <w:tc>
          <w:tcPr>
            <w:tcW w:w="2506" w:type="dxa"/>
          </w:tcPr>
          <w:p w14:paraId="4348791F" w14:textId="22D06B90" w:rsidR="00974FD3" w:rsidRDefault="00974FD3" w:rsidP="00A94967">
            <w:pPr>
              <w:pStyle w:val="Contedos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3,95</w:t>
            </w:r>
          </w:p>
        </w:tc>
      </w:tr>
    </w:tbl>
    <w:p w14:paraId="6A43D128" w14:textId="684E0C8B" w:rsidR="004300DD" w:rsidRPr="004300DD" w:rsidRDefault="00974FD3" w:rsidP="00974FD3">
      <w:pPr>
        <w:pStyle w:val="Legenda"/>
        <w:jc w:val="center"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- Queda de tens</w:t>
      </w:r>
      <w:r>
        <w:t>ã</w:t>
      </w:r>
      <w:r>
        <w:t>o terminais resist</w:t>
      </w:r>
      <w:r>
        <w:t>ê</w:t>
      </w:r>
      <w:r>
        <w:t>ncia em paralelo</w:t>
      </w:r>
    </w:p>
    <w:p w14:paraId="2BC25EF2" w14:textId="4D172D37" w:rsidR="00925BFC" w:rsidRDefault="00FE6BB2" w:rsidP="00A6170E">
      <w:pPr>
        <w:pStyle w:val="Ttulo1"/>
      </w:pPr>
      <w:bookmarkStart w:id="6" w:name="_Toc117584918"/>
      <w:r>
        <w:lastRenderedPageBreak/>
        <w:t>Análise dos dados obtidos</w:t>
      </w:r>
      <w:bookmarkEnd w:id="6"/>
    </w:p>
    <w:p w14:paraId="227A9D23" w14:textId="38102563" w:rsidR="000D2EE0" w:rsidRDefault="003A61FF" w:rsidP="003A61FF">
      <w:pPr>
        <w:pStyle w:val="Ttulo3"/>
      </w:pPr>
      <w:bookmarkStart w:id="7" w:name="_Toc117112299"/>
      <w:r>
        <w:t>An</w:t>
      </w:r>
      <w:r>
        <w:t>á</w:t>
      </w:r>
      <w:r>
        <w:t>lise e tratamento de dados - quest</w:t>
      </w:r>
      <w:r>
        <w:t>ã</w:t>
      </w:r>
      <w:r>
        <w:t xml:space="preserve">o </w:t>
      </w:r>
      <w:bookmarkEnd w:id="7"/>
      <w:r>
        <w:t>8</w:t>
      </w:r>
    </w:p>
    <w:p w14:paraId="5E772705" w14:textId="72904B17" w:rsidR="00EF4F6A" w:rsidRDefault="00EF4F6A" w:rsidP="00EF4F6A">
      <w:r>
        <w:t>Media</w:t>
      </w:r>
      <w:r>
        <w:t>çã</w:t>
      </w:r>
      <w:r>
        <w:t>o das tens</w:t>
      </w:r>
      <w:r>
        <w:t>õ</w:t>
      </w:r>
      <w:r>
        <w:t>es:</w:t>
      </w:r>
    </w:p>
    <w:p w14:paraId="249DB72E" w14:textId="077BF7B4" w:rsidR="00EF4F6A" w:rsidRDefault="00EF4F6A" w:rsidP="00EF4F6A">
      <w:r>
        <w:t>E</w:t>
      </w:r>
      <w:r>
        <w:rPr>
          <w:vertAlign w:val="subscript"/>
        </w:rPr>
        <w:t xml:space="preserve">1 </w:t>
      </w:r>
      <w:r>
        <w:t>= 0,30 V</w:t>
      </w:r>
    </w:p>
    <w:p w14:paraId="0B334A27" w14:textId="0C4DE71E" w:rsidR="00EF4F6A" w:rsidRDefault="00EF4F6A" w:rsidP="00EF4F6A">
      <w:r>
        <w:t>E</w:t>
      </w:r>
      <w:r>
        <w:rPr>
          <w:vertAlign w:val="subscript"/>
        </w:rPr>
        <w:t>2</w:t>
      </w:r>
      <w:r>
        <w:rPr>
          <w:vertAlign w:val="subscript"/>
        </w:rPr>
        <w:t xml:space="preserve"> </w:t>
      </w:r>
      <w:r>
        <w:t xml:space="preserve">= </w:t>
      </w:r>
      <w:r>
        <w:t>3,73 V</w:t>
      </w:r>
    </w:p>
    <w:p w14:paraId="49B06D58" w14:textId="6BEB344B" w:rsidR="00EF4F6A" w:rsidRDefault="00EF4F6A" w:rsidP="00EF4F6A">
      <w:r>
        <w:t>E</w:t>
      </w:r>
      <w:r>
        <w:rPr>
          <w:vertAlign w:val="subscript"/>
        </w:rPr>
        <w:t>3,4,5</w:t>
      </w:r>
      <w:r>
        <w:rPr>
          <w:vertAlign w:val="subscript"/>
        </w:rPr>
        <w:t xml:space="preserve"> </w:t>
      </w:r>
      <w:r>
        <w:t xml:space="preserve">= </w:t>
      </w:r>
      <w:r>
        <w:t>1,90 V</w:t>
      </w:r>
    </w:p>
    <w:p w14:paraId="39421F5A" w14:textId="13F663E2" w:rsidR="00EF4F6A" w:rsidRDefault="00EF4F6A" w:rsidP="00EF4F6A">
      <w:r>
        <w:t>E = 6,00 V</w:t>
      </w:r>
    </w:p>
    <w:p w14:paraId="05AB7560" w14:textId="1DC2849F" w:rsidR="00EF4F6A" w:rsidRDefault="00EF4F6A" w:rsidP="00EF4F6A"/>
    <w:p w14:paraId="4A6689B3" w14:textId="0B21DFAF" w:rsidR="00EF4F6A" w:rsidRDefault="00EF4F6A" w:rsidP="00EF4F6A">
      <w:r>
        <w:t xml:space="preserve">Segundo a Lei das Malhas de </w:t>
      </w:r>
      <w:proofErr w:type="spellStart"/>
      <w:proofErr w:type="gramStart"/>
      <w:r>
        <w:t>Kirchoff</w:t>
      </w:r>
      <w:proofErr w:type="spellEnd"/>
      <w:r>
        <w:t xml:space="preserve"> ,</w:t>
      </w:r>
      <w:proofErr w:type="gramEnd"/>
      <w:r>
        <w:rPr>
          <w:rFonts w:ascii="Calibri" w:hAnsi="Calibri" w:cs="Calibri"/>
        </w:rPr>
        <w:t>∑</w:t>
      </w:r>
      <w:r>
        <w:t xml:space="preserve">v=0, sendo que v </w:t>
      </w:r>
      <w:r>
        <w:t>é</w:t>
      </w:r>
      <w:r>
        <w:t xml:space="preserve"> igual </w:t>
      </w:r>
      <w:r>
        <w:t>á</w:t>
      </w:r>
      <w:r>
        <w:t xml:space="preserve"> diferen</w:t>
      </w:r>
      <w:r>
        <w:t>ç</w:t>
      </w:r>
      <w:r>
        <w:t xml:space="preserve">a entre a soma de </w:t>
      </w:r>
      <w:r>
        <w:t>E</w:t>
      </w:r>
      <w:r>
        <w:rPr>
          <w:vertAlign w:val="subscript"/>
        </w:rPr>
        <w:t>1</w:t>
      </w:r>
      <w:r>
        <w:rPr>
          <w:vertAlign w:val="subscript"/>
        </w:rPr>
        <w:t>,</w:t>
      </w:r>
      <w:r w:rsidRPr="00EF4F6A">
        <w:t xml:space="preserve"> </w:t>
      </w:r>
      <w:r>
        <w:t>E</w:t>
      </w:r>
      <w:r>
        <w:rPr>
          <w:vertAlign w:val="subscript"/>
        </w:rPr>
        <w:t>2,</w:t>
      </w:r>
      <w:r w:rsidRPr="00EF4F6A">
        <w:t xml:space="preserve"> </w:t>
      </w:r>
      <w:r>
        <w:t>E</w:t>
      </w:r>
      <w:r>
        <w:rPr>
          <w:vertAlign w:val="subscript"/>
        </w:rPr>
        <w:t xml:space="preserve">3,45 </w:t>
      </w:r>
      <w:r>
        <w:t>e E(queda de tens</w:t>
      </w:r>
      <w:r>
        <w:t>ã</w:t>
      </w:r>
      <w:r>
        <w:t>o na fonte).</w:t>
      </w:r>
    </w:p>
    <w:p w14:paraId="428AE5DC" w14:textId="65EB0FAE" w:rsidR="00EF4F6A" w:rsidRDefault="00EF4F6A" w:rsidP="00EF4F6A"/>
    <w:p w14:paraId="05C5746F" w14:textId="0BF971A8" w:rsidR="00EF4F6A" w:rsidRDefault="00EF4F6A" w:rsidP="00EF4F6A">
      <w:r>
        <w:rPr>
          <w:rFonts w:ascii="Calibri" w:hAnsi="Calibri" w:cs="Calibri"/>
        </w:rPr>
        <w:t>∑</w:t>
      </w:r>
      <w:r>
        <w:t>v</w:t>
      </w:r>
      <w:r>
        <w:t xml:space="preserve"> = 6,00 - (0,30+3,73+1,90) = 0,07 V</w:t>
      </w:r>
    </w:p>
    <w:p w14:paraId="7B89F3CC" w14:textId="765ADB08" w:rsidR="00EF4F6A" w:rsidRDefault="00EF4F6A" w:rsidP="00EF4F6A"/>
    <w:p w14:paraId="1691C0EA" w14:textId="79877950" w:rsidR="00EF4F6A" w:rsidRDefault="00EF4F6A" w:rsidP="00EF4F6A">
      <w:r>
        <w:t>O valor expect</w:t>
      </w:r>
      <w:r>
        <w:t>á</w:t>
      </w:r>
      <w:r>
        <w:t xml:space="preserve">vel era </w:t>
      </w:r>
      <w:proofErr w:type="gramStart"/>
      <w:r w:rsidR="00235F14">
        <w:t>0</w:t>
      </w:r>
      <w:proofErr w:type="gramEnd"/>
      <w:r>
        <w:t xml:space="preserve"> mas o valor obtido experimentalmente foi de 0,07 V.</w:t>
      </w:r>
    </w:p>
    <w:p w14:paraId="70167287" w14:textId="283488C6" w:rsidR="00EF4F6A" w:rsidRDefault="00EF4F6A" w:rsidP="00EF4F6A"/>
    <w:p w14:paraId="16A605CB" w14:textId="7A390A98" w:rsidR="00235F14" w:rsidRPr="00235F14" w:rsidRDefault="00EF4F6A" w:rsidP="00EF4F6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Erro</m:t>
          </m:r>
          <m:r>
            <w:rPr>
              <w:rFonts w:ascii="Cambria Math" w:hAnsi="Cambria Math"/>
            </w:rPr>
            <m:t>%</m:t>
          </m:r>
          <m:r>
            <w:rPr>
              <w:rFonts w:ascii="Cambria Math" w:hAnsi="Cambria Math"/>
            </w:rPr>
            <m:t xml:space="preserve"> 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Valor exprimental-Valor teórico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Valor teórico</m:t>
              </m:r>
            </m:den>
          </m:f>
          <m:r>
            <w:rPr>
              <w:rFonts w:ascii="Cambria Math" w:hAnsi="Cambria Math"/>
            </w:rPr>
            <m:t xml:space="preserve">*100 </m:t>
          </m:r>
        </m:oMath>
      </m:oMathPara>
    </w:p>
    <w:p w14:paraId="79585EDA" w14:textId="77777777" w:rsidR="00235F14" w:rsidRPr="00235F14" w:rsidRDefault="00235F14" w:rsidP="00EF4F6A">
      <w:pPr>
        <w:rPr>
          <w:rFonts w:eastAsiaTheme="minorEastAsia"/>
        </w:rPr>
      </w:pPr>
    </w:p>
    <w:p w14:paraId="026FE4C8" w14:textId="491895B6" w:rsidR="00EF4F6A" w:rsidRDefault="00235F14" w:rsidP="00EF4F6A"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5,93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6,00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6,00</m:t>
              </m:r>
            </m:den>
          </m:f>
          <m:r>
            <w:rPr>
              <w:rFonts w:ascii="Cambria Math" w:hAnsi="Cambria Math"/>
            </w:rPr>
            <m:t>*100</m:t>
          </m:r>
          <m:r>
            <w:rPr>
              <w:rFonts w:ascii="Cambria Math" w:hAnsi="Cambria Math"/>
            </w:rPr>
            <m:t xml:space="preserve">=1,17% </m:t>
          </m:r>
        </m:oMath>
      </m:oMathPara>
    </w:p>
    <w:p w14:paraId="060EA2C1" w14:textId="77777777" w:rsidR="00EF4F6A" w:rsidRPr="00EF4F6A" w:rsidRDefault="00EF4F6A" w:rsidP="00EF4F6A">
      <w:pPr>
        <w:ind w:firstLine="0"/>
      </w:pPr>
    </w:p>
    <w:p w14:paraId="59063231" w14:textId="5DC062FB" w:rsidR="000D2EE0" w:rsidRDefault="000D2EE0" w:rsidP="000D2EE0"/>
    <w:p w14:paraId="45DA5056" w14:textId="699F850A" w:rsidR="003A61FF" w:rsidRDefault="003A61FF" w:rsidP="003A61FF">
      <w:pPr>
        <w:pStyle w:val="Ttulo3"/>
      </w:pPr>
      <w:r>
        <w:t>An</w:t>
      </w:r>
      <w:r>
        <w:t>á</w:t>
      </w:r>
      <w:r>
        <w:t>lise e tratamento de dados - quest</w:t>
      </w:r>
      <w:r>
        <w:t>ã</w:t>
      </w:r>
      <w:r>
        <w:t>o 9</w:t>
      </w:r>
    </w:p>
    <w:p w14:paraId="38A22794" w14:textId="6348CF41" w:rsidR="000D2EE0" w:rsidRDefault="000D2EE0" w:rsidP="000D2EE0"/>
    <w:p w14:paraId="5EA5555C" w14:textId="1298EA1C" w:rsidR="003A61FF" w:rsidRDefault="003A61FF" w:rsidP="003A61FF">
      <w:pPr>
        <w:pStyle w:val="Ttulo3"/>
      </w:pPr>
      <w:r>
        <w:t>An</w:t>
      </w:r>
      <w:r>
        <w:t>á</w:t>
      </w:r>
      <w:r>
        <w:t>lise e tratamento de dados - quest</w:t>
      </w:r>
      <w:r>
        <w:t>ã</w:t>
      </w:r>
      <w:r>
        <w:t>o 10</w:t>
      </w:r>
    </w:p>
    <w:p w14:paraId="7B43CC8C" w14:textId="7D1DDBF2" w:rsidR="003A61FF" w:rsidRDefault="003A61FF" w:rsidP="000D2EE0"/>
    <w:p w14:paraId="79AA6692" w14:textId="1D12378B" w:rsidR="003A61FF" w:rsidRDefault="003A61FF" w:rsidP="003A61FF">
      <w:pPr>
        <w:pStyle w:val="Ttulo3"/>
      </w:pPr>
      <w:r>
        <w:t>An</w:t>
      </w:r>
      <w:r>
        <w:t>á</w:t>
      </w:r>
      <w:r>
        <w:t>lise e tratamento de dados - quest</w:t>
      </w:r>
      <w:r>
        <w:t>ã</w:t>
      </w:r>
      <w:r>
        <w:t>o 11</w:t>
      </w:r>
    </w:p>
    <w:p w14:paraId="7D8BDD01" w14:textId="192DEEF2" w:rsidR="003A61FF" w:rsidRDefault="003A61FF" w:rsidP="000D2EE0"/>
    <w:p w14:paraId="00B162DE" w14:textId="72E742F9" w:rsidR="003A61FF" w:rsidRDefault="003A61FF" w:rsidP="003A61FF">
      <w:pPr>
        <w:pStyle w:val="Ttulo3"/>
      </w:pPr>
      <w:r>
        <w:t>An</w:t>
      </w:r>
      <w:r>
        <w:t>á</w:t>
      </w:r>
      <w:r>
        <w:t>lise e tratamento de dados - quest</w:t>
      </w:r>
      <w:r>
        <w:t>ã</w:t>
      </w:r>
      <w:r>
        <w:t>o 12</w:t>
      </w:r>
    </w:p>
    <w:p w14:paraId="12346FCA" w14:textId="77777777" w:rsidR="003A61FF" w:rsidRDefault="003A61FF" w:rsidP="000D2EE0"/>
    <w:p w14:paraId="6DE9D9AC" w14:textId="3F508DC0" w:rsidR="000D2EE0" w:rsidRDefault="000D2EE0" w:rsidP="000D2EE0"/>
    <w:p w14:paraId="105AD8BE" w14:textId="0839AA46" w:rsidR="000D2EE0" w:rsidRDefault="000D2EE0" w:rsidP="000D2EE0"/>
    <w:p w14:paraId="5CD153F6" w14:textId="77777777" w:rsidR="000D2EE0" w:rsidRDefault="000D2EE0" w:rsidP="003A61FF">
      <w:pPr>
        <w:ind w:firstLine="0"/>
      </w:pPr>
    </w:p>
    <w:p w14:paraId="14EC4437" w14:textId="72B3CBF4" w:rsidR="00925BFC" w:rsidRDefault="00663390" w:rsidP="000D2EE0">
      <w:pPr>
        <w:pStyle w:val="Ttulo1"/>
      </w:pPr>
      <w:bookmarkStart w:id="8" w:name="_Toc117584919"/>
      <w:r>
        <w:lastRenderedPageBreak/>
        <w:t>Questões</w:t>
      </w:r>
      <w:bookmarkEnd w:id="8"/>
    </w:p>
    <w:p w14:paraId="25ED42E7" w14:textId="324E05A0" w:rsidR="00925BFC" w:rsidRDefault="00663390" w:rsidP="0057378D">
      <w:pPr>
        <w:pStyle w:val="Ttulo4"/>
      </w:pPr>
      <w:bookmarkStart w:id="9" w:name="_Toc117584920"/>
      <w:r w:rsidRPr="0057378D">
        <w:rPr>
          <w:rStyle w:val="Ttulo2Carter"/>
        </w:rPr>
        <w:t xml:space="preserve">Questão </w:t>
      </w:r>
      <w:r w:rsidR="000D2DF3" w:rsidRPr="0057378D">
        <w:rPr>
          <w:rStyle w:val="Ttulo2Carter"/>
        </w:rPr>
        <w:t>1:</w:t>
      </w:r>
      <w:bookmarkEnd w:id="9"/>
      <w:r w:rsidR="000D2DF3" w:rsidRPr="000D2DF3">
        <w:t xml:space="preserve"> </w:t>
      </w:r>
      <w:r w:rsidR="00C00237">
        <w:t>Quando no circuito do ponto 5 dos procedimentos, realizou a medição da queda de tensão aos terminais da resistência de 10 M</w:t>
      </w:r>
      <w:r w:rsidR="00C00237">
        <w:sym w:font="Symbol" w:char="F057"/>
      </w:r>
      <w:r w:rsidR="00C00237">
        <w:t>, o valor da corrente elétrica no circuito foi alterado, pelo facto de ter efetuado a medição da queda de tensão com o voltímetro? Justifique.</w:t>
      </w:r>
    </w:p>
    <w:p w14:paraId="1BEFE094" w14:textId="4595A308" w:rsidR="00C00237" w:rsidRDefault="009863CF" w:rsidP="003A61FF">
      <w:pPr>
        <w:pStyle w:val="Ttulo3"/>
      </w:pPr>
      <w:bookmarkStart w:id="10" w:name="_Toc117584921"/>
      <w:r>
        <w:t>Resposta</w:t>
      </w:r>
      <w:r w:rsidR="000D2DF3">
        <w:t>:</w:t>
      </w:r>
      <w:bookmarkEnd w:id="10"/>
      <w:r>
        <w:t xml:space="preserve"> </w:t>
      </w:r>
    </w:p>
    <w:p w14:paraId="4DBEC399" w14:textId="77777777" w:rsidR="00C00237" w:rsidRDefault="00C00237" w:rsidP="003A61FF">
      <w:pPr>
        <w:ind w:firstLine="0"/>
      </w:pPr>
    </w:p>
    <w:p w14:paraId="1641995A" w14:textId="4C062B1F" w:rsidR="00663390" w:rsidRDefault="00663390" w:rsidP="0057378D">
      <w:pPr>
        <w:pStyle w:val="Ttulo4"/>
      </w:pPr>
      <w:bookmarkStart w:id="11" w:name="_Toc117584922"/>
      <w:r w:rsidRPr="0057378D">
        <w:rPr>
          <w:rStyle w:val="Ttulo2Carter"/>
        </w:rPr>
        <w:t>Questão 2</w:t>
      </w:r>
      <w:r w:rsidR="000D2DF3" w:rsidRPr="0057378D">
        <w:rPr>
          <w:rStyle w:val="Ttulo2Carter"/>
        </w:rPr>
        <w:t>:</w:t>
      </w:r>
      <w:bookmarkEnd w:id="11"/>
      <w:r w:rsidR="000D2DF3">
        <w:t xml:space="preserve"> </w:t>
      </w:r>
      <w:r w:rsidR="00C00237">
        <w:t xml:space="preserve">Relativamente à montagem efetuada no ponto 6 dos procedimentos, as leis de </w:t>
      </w:r>
      <w:proofErr w:type="spellStart"/>
      <w:r w:rsidR="00C00237">
        <w:t>Kirchhoff</w:t>
      </w:r>
      <w:proofErr w:type="spellEnd"/>
      <w:r w:rsidR="00C00237">
        <w:t xml:space="preserve"> verificam-se? Justifique. E quanto à corrente entregue pela fonte ao circuito, ela sofre alterações pelo facto de colocarmos o voltímetro a ler a queda de tensão. Justifique.</w:t>
      </w:r>
    </w:p>
    <w:p w14:paraId="41D696DC" w14:textId="77777777" w:rsidR="00E16C6D" w:rsidRDefault="009863CF" w:rsidP="009863CF">
      <w:pPr>
        <w:pStyle w:val="Ttulo3"/>
      </w:pPr>
      <w:bookmarkStart w:id="12" w:name="_Toc117584923"/>
      <w:r>
        <w:t>Resposta</w:t>
      </w:r>
      <w:r w:rsidR="000D2DF3">
        <w:t>:</w:t>
      </w:r>
      <w:bookmarkEnd w:id="12"/>
    </w:p>
    <w:p w14:paraId="137AC856" w14:textId="68644A8E" w:rsidR="00925BFC" w:rsidRDefault="00925BFC" w:rsidP="003A61FF">
      <w:pPr>
        <w:ind w:firstLine="0"/>
      </w:pPr>
    </w:p>
    <w:p w14:paraId="32675786" w14:textId="1FC3ABDC" w:rsidR="00C00237" w:rsidRDefault="00C00237" w:rsidP="00C00237">
      <w:pPr>
        <w:pStyle w:val="Ttulo4"/>
      </w:pPr>
      <w:bookmarkStart w:id="13" w:name="_Toc117584924"/>
      <w:r w:rsidRPr="0057378D">
        <w:rPr>
          <w:rStyle w:val="Ttulo2Carter"/>
        </w:rPr>
        <w:t xml:space="preserve">Questão </w:t>
      </w:r>
      <w:r>
        <w:rPr>
          <w:rStyle w:val="Ttulo2Carter"/>
        </w:rPr>
        <w:t>3</w:t>
      </w:r>
      <w:r w:rsidRPr="0057378D">
        <w:rPr>
          <w:rStyle w:val="Ttulo2Carter"/>
        </w:rPr>
        <w:t>:</w:t>
      </w:r>
      <w:bookmarkEnd w:id="13"/>
      <w:r>
        <w:t xml:space="preserve"> Compare a potência fornecida ao circuito pela fonte com a potência dissipada pelos elementos passivos. Justifique. Considere o circuito montado no ponto 4 dos procedimentos.</w:t>
      </w:r>
    </w:p>
    <w:p w14:paraId="41956E8B" w14:textId="77777777" w:rsidR="00C00237" w:rsidRDefault="00C00237" w:rsidP="00C00237">
      <w:pPr>
        <w:pStyle w:val="Ttulo3"/>
      </w:pPr>
      <w:bookmarkStart w:id="14" w:name="_Toc117584925"/>
      <w:r>
        <w:t>Resposta:</w:t>
      </w:r>
      <w:bookmarkEnd w:id="14"/>
    </w:p>
    <w:p w14:paraId="6A8D1614" w14:textId="4194FE11" w:rsidR="00925BFC" w:rsidRDefault="00925BFC" w:rsidP="00EA46BE"/>
    <w:p w14:paraId="0BE3B53C" w14:textId="39AC7738" w:rsidR="00925BFC" w:rsidRDefault="00925BFC" w:rsidP="00EA46BE"/>
    <w:p w14:paraId="28667091" w14:textId="7CF9409D" w:rsidR="00925BFC" w:rsidRDefault="00925BFC" w:rsidP="00EA46BE"/>
    <w:p w14:paraId="0130D45B" w14:textId="494F4A59" w:rsidR="00925BFC" w:rsidRDefault="00925BFC" w:rsidP="00EA46BE"/>
    <w:p w14:paraId="01E42762" w14:textId="28C77A86" w:rsidR="00925BFC" w:rsidRDefault="00925BFC" w:rsidP="00EA46BE"/>
    <w:p w14:paraId="07B428B3" w14:textId="258A001E" w:rsidR="00925BFC" w:rsidRDefault="00925BFC" w:rsidP="00EA46BE"/>
    <w:p w14:paraId="3A33555E" w14:textId="5E5EC226" w:rsidR="00925BFC" w:rsidRDefault="00925BFC" w:rsidP="00EA46BE"/>
    <w:p w14:paraId="744B2530" w14:textId="01DE862C" w:rsidR="00925BFC" w:rsidRDefault="00925BFC" w:rsidP="00EA46BE"/>
    <w:p w14:paraId="0A12262C" w14:textId="0B755D17" w:rsidR="005B07FA" w:rsidRDefault="005B07FA" w:rsidP="000D2EE0">
      <w:pPr>
        <w:ind w:firstLine="0"/>
      </w:pPr>
    </w:p>
    <w:p w14:paraId="3080FC2C" w14:textId="5F56E788" w:rsidR="000D2DF3" w:rsidRDefault="000D2DF3" w:rsidP="000D2EE0">
      <w:pPr>
        <w:ind w:firstLine="0"/>
      </w:pPr>
    </w:p>
    <w:p w14:paraId="23FD2FCD" w14:textId="659259A0" w:rsidR="000D2DF3" w:rsidRDefault="000D2DF3" w:rsidP="000D2EE0">
      <w:pPr>
        <w:ind w:firstLine="0"/>
      </w:pPr>
    </w:p>
    <w:p w14:paraId="3A854CC8" w14:textId="02DAC15A" w:rsidR="000D2DF3" w:rsidRDefault="000D2DF3" w:rsidP="000D2EE0">
      <w:pPr>
        <w:ind w:firstLine="0"/>
      </w:pPr>
    </w:p>
    <w:p w14:paraId="1D3843BC" w14:textId="73B81C34" w:rsidR="000D2DF3" w:rsidRDefault="000D2DF3" w:rsidP="000D2EE0">
      <w:pPr>
        <w:ind w:firstLine="0"/>
      </w:pPr>
    </w:p>
    <w:p w14:paraId="0F0D63AF" w14:textId="29F8E290" w:rsidR="000D2DF3" w:rsidRDefault="000D2DF3" w:rsidP="000D2EE0">
      <w:pPr>
        <w:ind w:firstLine="0"/>
      </w:pPr>
    </w:p>
    <w:p w14:paraId="796E6DEA" w14:textId="0D7539F6" w:rsidR="00643718" w:rsidRDefault="00643718" w:rsidP="00EA46BE">
      <w:pPr>
        <w:pStyle w:val="Ttulo1"/>
      </w:pPr>
      <w:bookmarkStart w:id="15" w:name="_Toc117584926"/>
      <w:r>
        <w:lastRenderedPageBreak/>
        <w:t>Referências</w:t>
      </w:r>
      <w:bookmarkEnd w:id="15"/>
    </w:p>
    <w:p w14:paraId="2DF54495" w14:textId="77777777" w:rsidR="006F33A9" w:rsidRPr="004A4548" w:rsidRDefault="006F33A9" w:rsidP="0057378D">
      <w:pPr>
        <w:pStyle w:val="PargrafodaLista"/>
        <w:ind w:left="1800" w:firstLine="0"/>
      </w:pPr>
    </w:p>
    <w:p w14:paraId="08CC33EB" w14:textId="77777777" w:rsidR="006C2784" w:rsidRPr="004A4548" w:rsidRDefault="006C2784" w:rsidP="36B8AC44"/>
    <w:sectPr w:rsidR="006C2784" w:rsidRPr="004A4548" w:rsidSect="00AB02A7">
      <w:headerReference w:type="default" r:id="rId13"/>
      <w:footerReference w:type="default" r:id="rId14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D7D3A1" w14:textId="77777777" w:rsidR="00881F03" w:rsidRDefault="00881F03">
      <w:r>
        <w:separator/>
      </w:r>
    </w:p>
    <w:p w14:paraId="01DEA11B" w14:textId="77777777" w:rsidR="00881F03" w:rsidRDefault="00881F03"/>
  </w:endnote>
  <w:endnote w:type="continuationSeparator" w:id="0">
    <w:p w14:paraId="6194FE28" w14:textId="77777777" w:rsidR="00881F03" w:rsidRDefault="00881F03">
      <w:r>
        <w:continuationSeparator/>
      </w:r>
    </w:p>
    <w:p w14:paraId="2BE728A3" w14:textId="77777777" w:rsidR="00881F03" w:rsidRDefault="00881F03"/>
  </w:endnote>
  <w:endnote w:type="continuationNotice" w:id="1">
    <w:p w14:paraId="7747337B" w14:textId="77777777" w:rsidR="00F343BF" w:rsidRDefault="00F343BF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 Book">
    <w:altName w:val="Calibri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Sitka Banner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Sitka Display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Sitka Heading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901943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C6B3B0E" w14:textId="77777777" w:rsidR="00DF027C" w:rsidRDefault="00DF027C">
        <w:pPr>
          <w:pStyle w:val="Rodap"/>
          <w:jc w:val="center"/>
        </w:pPr>
        <w:r w:rsidRPr="36B8AC44">
          <w:rPr>
            <w:lang w:bidi="pt-PT"/>
          </w:rPr>
          <w:fldChar w:fldCharType="begin"/>
        </w:r>
        <w:r w:rsidRPr="36B8AC44">
          <w:rPr>
            <w:lang w:bidi="pt-PT"/>
          </w:rPr>
          <w:instrText xml:space="preserve"> PAGE   \* MERGEFORMAT </w:instrText>
        </w:r>
        <w:r w:rsidRPr="36B8AC44">
          <w:rPr>
            <w:lang w:bidi="pt-PT"/>
          </w:rPr>
          <w:fldChar w:fldCharType="separate"/>
        </w:r>
        <w:r w:rsidR="36B8AC44" w:rsidRPr="36B8AC44">
          <w:rPr>
            <w:noProof/>
            <w:lang w:bidi="pt-PT"/>
          </w:rPr>
          <w:t>2</w:t>
        </w:r>
        <w:r w:rsidRPr="36B8AC44">
          <w:rPr>
            <w:noProof/>
            <w:lang w:bidi="pt-PT"/>
          </w:rPr>
          <w:fldChar w:fldCharType="end"/>
        </w:r>
      </w:p>
    </w:sdtContent>
  </w:sdt>
  <w:p w14:paraId="28C540F5" w14:textId="77777777" w:rsidR="00DF027C" w:rsidRDefault="00DF027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0187BF" w14:textId="77777777" w:rsidR="00881F03" w:rsidRDefault="00881F03">
      <w:r>
        <w:separator/>
      </w:r>
    </w:p>
    <w:p w14:paraId="06C1946A" w14:textId="77777777" w:rsidR="00881F03" w:rsidRDefault="00881F03"/>
  </w:footnote>
  <w:footnote w:type="continuationSeparator" w:id="0">
    <w:p w14:paraId="571388CC" w14:textId="77777777" w:rsidR="00881F03" w:rsidRDefault="00881F03">
      <w:r>
        <w:continuationSeparator/>
      </w:r>
    </w:p>
    <w:p w14:paraId="2373CC88" w14:textId="77777777" w:rsidR="00881F03" w:rsidRDefault="00881F03"/>
  </w:footnote>
  <w:footnote w:type="continuationNotice" w:id="1">
    <w:p w14:paraId="6B526A7D" w14:textId="77777777" w:rsidR="00F343BF" w:rsidRDefault="00F343BF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D077E9" w14:paraId="1D460108" w14:textId="77777777" w:rsidTr="36B8AC4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6"/>
            <w:right w:val="nil"/>
          </w:tcBorders>
        </w:tcPr>
        <w:p w14:paraId="1D3BE17C" w14:textId="77777777" w:rsidR="00D077E9" w:rsidRDefault="00D077E9">
          <w:pPr>
            <w:pStyle w:val="Cabealho"/>
          </w:pPr>
        </w:p>
      </w:tc>
    </w:tr>
  </w:tbl>
  <w:p w14:paraId="21A23F1D" w14:textId="77777777" w:rsidR="00D077E9" w:rsidRDefault="00D077E9" w:rsidP="00D077E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41B58"/>
    <w:multiLevelType w:val="hybridMultilevel"/>
    <w:tmpl w:val="C31C7F8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4E5CA2"/>
    <w:multiLevelType w:val="multilevel"/>
    <w:tmpl w:val="A0C63A9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2" w15:restartNumberingAfterBreak="0">
    <w:nsid w:val="23524855"/>
    <w:multiLevelType w:val="hybridMultilevel"/>
    <w:tmpl w:val="378A242C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9015261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7416E8D"/>
    <w:multiLevelType w:val="hybridMultilevel"/>
    <w:tmpl w:val="D4624F1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BF30B7"/>
    <w:multiLevelType w:val="hybridMultilevel"/>
    <w:tmpl w:val="2990045A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A737FB1"/>
    <w:multiLevelType w:val="hybridMultilevel"/>
    <w:tmpl w:val="DC80A52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D7026A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4BB0AE7"/>
    <w:multiLevelType w:val="hybridMultilevel"/>
    <w:tmpl w:val="F0E079AA"/>
    <w:lvl w:ilvl="0" w:tplc="08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7F787E19"/>
    <w:multiLevelType w:val="multilevel"/>
    <w:tmpl w:val="A0C63A9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num w:numId="1" w16cid:durableId="1901208906">
    <w:abstractNumId w:val="6"/>
  </w:num>
  <w:num w:numId="2" w16cid:durableId="1950307137">
    <w:abstractNumId w:val="2"/>
  </w:num>
  <w:num w:numId="3" w16cid:durableId="1030767400">
    <w:abstractNumId w:val="0"/>
  </w:num>
  <w:num w:numId="4" w16cid:durableId="385221883">
    <w:abstractNumId w:val="5"/>
  </w:num>
  <w:num w:numId="5" w16cid:durableId="1812751976">
    <w:abstractNumId w:val="9"/>
  </w:num>
  <w:num w:numId="6" w16cid:durableId="176239617">
    <w:abstractNumId w:val="7"/>
  </w:num>
  <w:num w:numId="7" w16cid:durableId="1143892426">
    <w:abstractNumId w:val="3"/>
  </w:num>
  <w:num w:numId="8" w16cid:durableId="1837763698">
    <w:abstractNumId w:val="1"/>
  </w:num>
  <w:num w:numId="9" w16cid:durableId="1032222103">
    <w:abstractNumId w:val="8"/>
  </w:num>
  <w:num w:numId="10" w16cid:durableId="10067827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D1E"/>
    <w:rsid w:val="000031D4"/>
    <w:rsid w:val="000143EA"/>
    <w:rsid w:val="00015DD6"/>
    <w:rsid w:val="0002482E"/>
    <w:rsid w:val="00050324"/>
    <w:rsid w:val="0005126C"/>
    <w:rsid w:val="00054325"/>
    <w:rsid w:val="00063ECD"/>
    <w:rsid w:val="0006405D"/>
    <w:rsid w:val="00064A23"/>
    <w:rsid w:val="000716F4"/>
    <w:rsid w:val="00085C26"/>
    <w:rsid w:val="0009692B"/>
    <w:rsid w:val="000A0150"/>
    <w:rsid w:val="000A0A81"/>
    <w:rsid w:val="000B18C4"/>
    <w:rsid w:val="000B7650"/>
    <w:rsid w:val="000C3A93"/>
    <w:rsid w:val="000C5D4F"/>
    <w:rsid w:val="000C7487"/>
    <w:rsid w:val="000D2DF3"/>
    <w:rsid w:val="000D2EE0"/>
    <w:rsid w:val="000D6D96"/>
    <w:rsid w:val="000E63C9"/>
    <w:rsid w:val="001016CF"/>
    <w:rsid w:val="00105059"/>
    <w:rsid w:val="00110F88"/>
    <w:rsid w:val="001242F2"/>
    <w:rsid w:val="00130E9D"/>
    <w:rsid w:val="00142399"/>
    <w:rsid w:val="00150A6D"/>
    <w:rsid w:val="00185B35"/>
    <w:rsid w:val="001F2950"/>
    <w:rsid w:val="001F2BC8"/>
    <w:rsid w:val="001F2E20"/>
    <w:rsid w:val="001F5F6B"/>
    <w:rsid w:val="00235F14"/>
    <w:rsid w:val="00243EBC"/>
    <w:rsid w:val="00246A35"/>
    <w:rsid w:val="00246E4F"/>
    <w:rsid w:val="002560DF"/>
    <w:rsid w:val="00265537"/>
    <w:rsid w:val="00272B6D"/>
    <w:rsid w:val="002767B4"/>
    <w:rsid w:val="00284348"/>
    <w:rsid w:val="002A4EB4"/>
    <w:rsid w:val="002C3D03"/>
    <w:rsid w:val="002D6E16"/>
    <w:rsid w:val="002D7FAF"/>
    <w:rsid w:val="002E4652"/>
    <w:rsid w:val="002F51F5"/>
    <w:rsid w:val="002F5BC9"/>
    <w:rsid w:val="002F5D1E"/>
    <w:rsid w:val="0031082F"/>
    <w:rsid w:val="00312137"/>
    <w:rsid w:val="00324A27"/>
    <w:rsid w:val="00330359"/>
    <w:rsid w:val="00332D18"/>
    <w:rsid w:val="0033762F"/>
    <w:rsid w:val="00343E47"/>
    <w:rsid w:val="00347A5C"/>
    <w:rsid w:val="0035275F"/>
    <w:rsid w:val="00360494"/>
    <w:rsid w:val="00361A74"/>
    <w:rsid w:val="00366C7E"/>
    <w:rsid w:val="00384EA3"/>
    <w:rsid w:val="003A39A1"/>
    <w:rsid w:val="003A61FF"/>
    <w:rsid w:val="003C2191"/>
    <w:rsid w:val="003D3863"/>
    <w:rsid w:val="003F0339"/>
    <w:rsid w:val="004110DE"/>
    <w:rsid w:val="004300DD"/>
    <w:rsid w:val="00435454"/>
    <w:rsid w:val="0044085A"/>
    <w:rsid w:val="00446BE5"/>
    <w:rsid w:val="004832F4"/>
    <w:rsid w:val="004A256B"/>
    <w:rsid w:val="004A4548"/>
    <w:rsid w:val="004B21A5"/>
    <w:rsid w:val="004C0994"/>
    <w:rsid w:val="004E3557"/>
    <w:rsid w:val="00501DF0"/>
    <w:rsid w:val="005037F0"/>
    <w:rsid w:val="005052BE"/>
    <w:rsid w:val="0051529B"/>
    <w:rsid w:val="00516A86"/>
    <w:rsid w:val="005275F6"/>
    <w:rsid w:val="00566620"/>
    <w:rsid w:val="00571376"/>
    <w:rsid w:val="00572102"/>
    <w:rsid w:val="005724EB"/>
    <w:rsid w:val="0057378D"/>
    <w:rsid w:val="00587345"/>
    <w:rsid w:val="00594993"/>
    <w:rsid w:val="005A65A8"/>
    <w:rsid w:val="005B07FA"/>
    <w:rsid w:val="005D7E9B"/>
    <w:rsid w:val="005E23E4"/>
    <w:rsid w:val="005E3B40"/>
    <w:rsid w:val="005E62AA"/>
    <w:rsid w:val="005F1BB0"/>
    <w:rsid w:val="006364AF"/>
    <w:rsid w:val="0063777A"/>
    <w:rsid w:val="00643718"/>
    <w:rsid w:val="00644C9E"/>
    <w:rsid w:val="00653C7A"/>
    <w:rsid w:val="00656C4D"/>
    <w:rsid w:val="00662350"/>
    <w:rsid w:val="00663390"/>
    <w:rsid w:val="0067619C"/>
    <w:rsid w:val="00691691"/>
    <w:rsid w:val="00695D08"/>
    <w:rsid w:val="006B34A9"/>
    <w:rsid w:val="006C2784"/>
    <w:rsid w:val="006E5716"/>
    <w:rsid w:val="006F2A0B"/>
    <w:rsid w:val="006F33A9"/>
    <w:rsid w:val="00704B7A"/>
    <w:rsid w:val="00720B26"/>
    <w:rsid w:val="007302B3"/>
    <w:rsid w:val="00730733"/>
    <w:rsid w:val="00730E3A"/>
    <w:rsid w:val="0073372C"/>
    <w:rsid w:val="00736AAF"/>
    <w:rsid w:val="007479DC"/>
    <w:rsid w:val="00765B2A"/>
    <w:rsid w:val="00783A34"/>
    <w:rsid w:val="007A562C"/>
    <w:rsid w:val="007B2F63"/>
    <w:rsid w:val="007B4970"/>
    <w:rsid w:val="007B7AFE"/>
    <w:rsid w:val="007C293D"/>
    <w:rsid w:val="007C6B52"/>
    <w:rsid w:val="007D16C5"/>
    <w:rsid w:val="0082017D"/>
    <w:rsid w:val="008226C1"/>
    <w:rsid w:val="008238FE"/>
    <w:rsid w:val="00834B3D"/>
    <w:rsid w:val="00861BB8"/>
    <w:rsid w:val="00862FE4"/>
    <w:rsid w:val="0086389A"/>
    <w:rsid w:val="00874ED4"/>
    <w:rsid w:val="0087605E"/>
    <w:rsid w:val="00881EF8"/>
    <w:rsid w:val="00881F03"/>
    <w:rsid w:val="008945D1"/>
    <w:rsid w:val="008A58F1"/>
    <w:rsid w:val="008B1FEE"/>
    <w:rsid w:val="008E4CF0"/>
    <w:rsid w:val="008F3C73"/>
    <w:rsid w:val="00901539"/>
    <w:rsid w:val="00903C32"/>
    <w:rsid w:val="00910FA6"/>
    <w:rsid w:val="0091159A"/>
    <w:rsid w:val="00915FC8"/>
    <w:rsid w:val="00916B16"/>
    <w:rsid w:val="009173B9"/>
    <w:rsid w:val="00925BFC"/>
    <w:rsid w:val="0093335D"/>
    <w:rsid w:val="009354F9"/>
    <w:rsid w:val="0093613E"/>
    <w:rsid w:val="00943026"/>
    <w:rsid w:val="0095423A"/>
    <w:rsid w:val="00960D76"/>
    <w:rsid w:val="00966B81"/>
    <w:rsid w:val="009723F5"/>
    <w:rsid w:val="00974FD3"/>
    <w:rsid w:val="00984583"/>
    <w:rsid w:val="009863CF"/>
    <w:rsid w:val="00987C2F"/>
    <w:rsid w:val="00991456"/>
    <w:rsid w:val="0099199D"/>
    <w:rsid w:val="009B01CD"/>
    <w:rsid w:val="009B2EAF"/>
    <w:rsid w:val="009B364C"/>
    <w:rsid w:val="009C05D2"/>
    <w:rsid w:val="009C7720"/>
    <w:rsid w:val="009F1546"/>
    <w:rsid w:val="00A0556E"/>
    <w:rsid w:val="00A14C0A"/>
    <w:rsid w:val="00A21F35"/>
    <w:rsid w:val="00A23AFA"/>
    <w:rsid w:val="00A2623B"/>
    <w:rsid w:val="00A31B3E"/>
    <w:rsid w:val="00A532F3"/>
    <w:rsid w:val="00A54731"/>
    <w:rsid w:val="00A6170E"/>
    <w:rsid w:val="00A61A4C"/>
    <w:rsid w:val="00A76F4C"/>
    <w:rsid w:val="00A82BB7"/>
    <w:rsid w:val="00A8489E"/>
    <w:rsid w:val="00A86DA9"/>
    <w:rsid w:val="00A878AF"/>
    <w:rsid w:val="00AB02A7"/>
    <w:rsid w:val="00AC06A0"/>
    <w:rsid w:val="00AC18D4"/>
    <w:rsid w:val="00AC29F3"/>
    <w:rsid w:val="00AC701D"/>
    <w:rsid w:val="00AF5266"/>
    <w:rsid w:val="00B067A8"/>
    <w:rsid w:val="00B1181B"/>
    <w:rsid w:val="00B231E5"/>
    <w:rsid w:val="00B35522"/>
    <w:rsid w:val="00B4272E"/>
    <w:rsid w:val="00B615B0"/>
    <w:rsid w:val="00B77F9E"/>
    <w:rsid w:val="00B81F24"/>
    <w:rsid w:val="00B83913"/>
    <w:rsid w:val="00BE0A42"/>
    <w:rsid w:val="00BF07BD"/>
    <w:rsid w:val="00C00237"/>
    <w:rsid w:val="00C02B87"/>
    <w:rsid w:val="00C06245"/>
    <w:rsid w:val="00C17DAE"/>
    <w:rsid w:val="00C365AF"/>
    <w:rsid w:val="00C4086D"/>
    <w:rsid w:val="00C85294"/>
    <w:rsid w:val="00C93250"/>
    <w:rsid w:val="00CA1896"/>
    <w:rsid w:val="00CB0D26"/>
    <w:rsid w:val="00CB2E94"/>
    <w:rsid w:val="00CB5B28"/>
    <w:rsid w:val="00CD64A0"/>
    <w:rsid w:val="00CF5371"/>
    <w:rsid w:val="00D0323A"/>
    <w:rsid w:val="00D0559F"/>
    <w:rsid w:val="00D077E9"/>
    <w:rsid w:val="00D200DD"/>
    <w:rsid w:val="00D2066C"/>
    <w:rsid w:val="00D24B81"/>
    <w:rsid w:val="00D40146"/>
    <w:rsid w:val="00D42CB7"/>
    <w:rsid w:val="00D42E26"/>
    <w:rsid w:val="00D502CC"/>
    <w:rsid w:val="00D50BB4"/>
    <w:rsid w:val="00D5413D"/>
    <w:rsid w:val="00D56D06"/>
    <w:rsid w:val="00D570A9"/>
    <w:rsid w:val="00D623AC"/>
    <w:rsid w:val="00D64A3E"/>
    <w:rsid w:val="00D64B99"/>
    <w:rsid w:val="00D656C9"/>
    <w:rsid w:val="00D70D02"/>
    <w:rsid w:val="00D770C7"/>
    <w:rsid w:val="00D86945"/>
    <w:rsid w:val="00D87E33"/>
    <w:rsid w:val="00D90290"/>
    <w:rsid w:val="00DA2C3D"/>
    <w:rsid w:val="00DA4EDF"/>
    <w:rsid w:val="00DA71EF"/>
    <w:rsid w:val="00DB14FF"/>
    <w:rsid w:val="00DC0AFD"/>
    <w:rsid w:val="00DD152F"/>
    <w:rsid w:val="00DE213F"/>
    <w:rsid w:val="00DF027C"/>
    <w:rsid w:val="00E00A32"/>
    <w:rsid w:val="00E02FD6"/>
    <w:rsid w:val="00E1247A"/>
    <w:rsid w:val="00E12519"/>
    <w:rsid w:val="00E13273"/>
    <w:rsid w:val="00E16C6D"/>
    <w:rsid w:val="00E22ACD"/>
    <w:rsid w:val="00E26660"/>
    <w:rsid w:val="00E620B0"/>
    <w:rsid w:val="00E81B40"/>
    <w:rsid w:val="00E83A3D"/>
    <w:rsid w:val="00EA28FB"/>
    <w:rsid w:val="00EA46BE"/>
    <w:rsid w:val="00EA65DD"/>
    <w:rsid w:val="00EC15F0"/>
    <w:rsid w:val="00EE1686"/>
    <w:rsid w:val="00EE16A6"/>
    <w:rsid w:val="00EF0941"/>
    <w:rsid w:val="00EF4F6A"/>
    <w:rsid w:val="00EF555B"/>
    <w:rsid w:val="00F027BB"/>
    <w:rsid w:val="00F040DF"/>
    <w:rsid w:val="00F11DCF"/>
    <w:rsid w:val="00F162EA"/>
    <w:rsid w:val="00F343BF"/>
    <w:rsid w:val="00F349B7"/>
    <w:rsid w:val="00F45689"/>
    <w:rsid w:val="00F4733C"/>
    <w:rsid w:val="00F52D27"/>
    <w:rsid w:val="00F83527"/>
    <w:rsid w:val="00FC3F43"/>
    <w:rsid w:val="00FD24A4"/>
    <w:rsid w:val="00FD31EA"/>
    <w:rsid w:val="00FD583F"/>
    <w:rsid w:val="00FD7488"/>
    <w:rsid w:val="00FE0CBD"/>
    <w:rsid w:val="00FE6BB2"/>
    <w:rsid w:val="00FF16B4"/>
    <w:rsid w:val="36B8AC4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969B452"/>
  <w15:docId w15:val="{CD0E8491-BF35-42FC-B320-C3681CFA5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36B8AC44"/>
    <w:pPr>
      <w:spacing w:after="0"/>
      <w:ind w:firstLine="360"/>
      <w:jc w:val="both"/>
    </w:pPr>
    <w:rPr>
      <w:rFonts w:ascii="Franklin Gothic Book"/>
      <w:sz w:val="22"/>
      <w:szCs w:val="22"/>
    </w:rPr>
  </w:style>
  <w:style w:type="paragraph" w:styleId="Ttulo1">
    <w:name w:val="heading 1"/>
    <w:basedOn w:val="Normal"/>
    <w:link w:val="Ttulo1Carter"/>
    <w:uiPriority w:val="4"/>
    <w:qFormat/>
    <w:rsid w:val="004A256B"/>
    <w:pPr>
      <w:keepNext/>
      <w:spacing w:before="480" w:after="80"/>
      <w:ind w:firstLine="0"/>
      <w:jc w:val="left"/>
      <w:outlineLvl w:val="0"/>
    </w:pPr>
    <w:rPr>
      <w:rFonts w:ascii="Sitka Banner" w:hAnsi="Sitka Banner"/>
      <w:b/>
      <w:color w:val="0070C0"/>
      <w:sz w:val="76"/>
      <w:szCs w:val="42"/>
    </w:rPr>
  </w:style>
  <w:style w:type="paragraph" w:styleId="Ttulo2">
    <w:name w:val="heading 2"/>
    <w:basedOn w:val="Normal"/>
    <w:next w:val="Normal"/>
    <w:link w:val="Ttulo2Carter"/>
    <w:uiPriority w:val="4"/>
    <w:qFormat/>
    <w:rsid w:val="004A256B"/>
    <w:pPr>
      <w:keepNext/>
      <w:spacing w:before="240" w:after="80"/>
      <w:ind w:firstLine="0"/>
      <w:jc w:val="left"/>
      <w:outlineLvl w:val="1"/>
    </w:pPr>
    <w:rPr>
      <w:rFonts w:ascii="Sitka Display" w:hAnsi="Sitka Display"/>
      <w:color w:val="262626"/>
      <w:sz w:val="48"/>
      <w:szCs w:val="32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4A256B"/>
    <w:pPr>
      <w:keepNext/>
      <w:spacing w:before="240" w:after="80"/>
      <w:ind w:firstLine="0"/>
      <w:jc w:val="left"/>
      <w:outlineLvl w:val="2"/>
    </w:pPr>
    <w:rPr>
      <w:rFonts w:ascii="Sitka Heading"/>
      <w:color w:val="262626"/>
      <w:sz w:val="30"/>
      <w:szCs w:val="30"/>
      <w:u w:val="single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57378D"/>
    <w:pPr>
      <w:keepNext/>
      <w:spacing w:before="240" w:after="80"/>
      <w:ind w:firstLine="0"/>
      <w:jc w:val="left"/>
      <w:outlineLvl w:val="3"/>
    </w:pPr>
    <w:rPr>
      <w:rFonts w:ascii="Sitka Display" w:hAnsi="Sitka Display"/>
      <w:color w:val="262626"/>
      <w:sz w:val="32"/>
      <w:szCs w:val="28"/>
    </w:rPr>
  </w:style>
  <w:style w:type="paragraph" w:styleId="Ttulo5">
    <w:name w:val="heading 5"/>
    <w:basedOn w:val="Normal"/>
    <w:next w:val="Normal"/>
    <w:link w:val="Ttulo5Carter"/>
    <w:uiPriority w:val="9"/>
    <w:unhideWhenUsed/>
    <w:qFormat/>
    <w:rsid w:val="36B8AC44"/>
    <w:pPr>
      <w:keepNext/>
      <w:spacing w:before="240" w:after="80"/>
      <w:ind w:firstLine="0"/>
      <w:jc w:val="left"/>
      <w:outlineLvl w:val="4"/>
    </w:pPr>
    <w:rPr>
      <w:rFonts w:ascii="Sitka Heading"/>
      <w:color w:val="262626"/>
      <w:sz w:val="27"/>
      <w:szCs w:val="27"/>
    </w:rPr>
  </w:style>
  <w:style w:type="paragraph" w:styleId="Ttulo6">
    <w:name w:val="heading 6"/>
    <w:basedOn w:val="Normal"/>
    <w:next w:val="Normal"/>
    <w:link w:val="Ttulo6Carter"/>
    <w:uiPriority w:val="9"/>
    <w:unhideWhenUsed/>
    <w:qFormat/>
    <w:rsid w:val="36B8AC44"/>
    <w:pPr>
      <w:keepNext/>
      <w:spacing w:before="240" w:after="80"/>
      <w:ind w:firstLine="0"/>
      <w:jc w:val="left"/>
      <w:outlineLvl w:val="5"/>
    </w:pPr>
    <w:rPr>
      <w:rFonts w:ascii="Sitka Heading"/>
      <w:color w:val="262626"/>
      <w:sz w:val="26"/>
      <w:szCs w:val="26"/>
    </w:rPr>
  </w:style>
  <w:style w:type="paragraph" w:styleId="Ttulo7">
    <w:name w:val="heading 7"/>
    <w:basedOn w:val="Normal"/>
    <w:next w:val="Normal"/>
    <w:link w:val="Ttulo7Carter"/>
    <w:uiPriority w:val="9"/>
    <w:unhideWhenUsed/>
    <w:qFormat/>
    <w:rsid w:val="36B8AC44"/>
    <w:pPr>
      <w:keepNext/>
      <w:spacing w:before="240" w:after="80"/>
      <w:ind w:firstLine="0"/>
      <w:jc w:val="left"/>
      <w:outlineLvl w:val="6"/>
    </w:pPr>
    <w:rPr>
      <w:rFonts w:ascii="Sitka Heading"/>
      <w:color w:val="262626"/>
      <w:sz w:val="25"/>
      <w:szCs w:val="25"/>
    </w:rPr>
  </w:style>
  <w:style w:type="paragraph" w:styleId="Ttulo8">
    <w:name w:val="heading 8"/>
    <w:basedOn w:val="Normal"/>
    <w:next w:val="Normal"/>
    <w:link w:val="Ttulo8Carter"/>
    <w:uiPriority w:val="9"/>
    <w:unhideWhenUsed/>
    <w:qFormat/>
    <w:rsid w:val="36B8AC44"/>
    <w:pPr>
      <w:keepNext/>
      <w:spacing w:before="240" w:after="80"/>
      <w:ind w:firstLine="0"/>
      <w:jc w:val="left"/>
      <w:outlineLvl w:val="7"/>
    </w:pPr>
    <w:rPr>
      <w:rFonts w:ascii="Sitka Heading"/>
      <w:color w:val="262626"/>
      <w:sz w:val="23"/>
      <w:szCs w:val="23"/>
    </w:rPr>
  </w:style>
  <w:style w:type="paragraph" w:styleId="Ttulo9">
    <w:name w:val="heading 9"/>
    <w:basedOn w:val="Normal"/>
    <w:next w:val="Normal"/>
    <w:link w:val="Ttulo9Carter"/>
    <w:uiPriority w:val="9"/>
    <w:unhideWhenUsed/>
    <w:qFormat/>
    <w:rsid w:val="36B8AC44"/>
    <w:pPr>
      <w:keepNext/>
      <w:spacing w:before="240" w:after="80"/>
      <w:ind w:firstLine="0"/>
      <w:jc w:val="left"/>
      <w:outlineLvl w:val="8"/>
    </w:pPr>
    <w:rPr>
      <w:rFonts w:ascii="Sitka Heading"/>
      <w:color w:val="2626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ter"/>
    <w:uiPriority w:val="99"/>
    <w:semiHidden/>
    <w:unhideWhenUsed/>
    <w:rsid w:val="36B8AC44"/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36B8AC44"/>
    <w:rPr>
      <w:rFonts w:ascii="Tahoma" w:hAnsi="Tahoma" w:cs="Tahoma"/>
      <w:b w:val="0"/>
      <w:bCs w:val="0"/>
      <w:i w:val="0"/>
      <w:iCs w:val="0"/>
      <w:color w:val="auto"/>
      <w:sz w:val="16"/>
      <w:szCs w:val="16"/>
      <w:u w:val="none"/>
    </w:rPr>
  </w:style>
  <w:style w:type="paragraph" w:styleId="Ttulo">
    <w:name w:val="Title"/>
    <w:basedOn w:val="Normal"/>
    <w:link w:val="TtuloCarter"/>
    <w:uiPriority w:val="1"/>
    <w:qFormat/>
    <w:rsid w:val="36B8AC44"/>
    <w:pPr>
      <w:spacing w:after="160"/>
      <w:ind w:firstLine="0"/>
      <w:jc w:val="left"/>
    </w:pPr>
    <w:rPr>
      <w:rFonts w:ascii="Sitka Banner"/>
      <w:b/>
      <w:bCs/>
      <w:color w:val="007FAC"/>
      <w:sz w:val="76"/>
      <w:szCs w:val="76"/>
    </w:rPr>
  </w:style>
  <w:style w:type="character" w:customStyle="1" w:styleId="TtuloCarter">
    <w:name w:val="Título Caráter"/>
    <w:basedOn w:val="Tipodeletrapredefinidodopargrafo"/>
    <w:link w:val="Ttulo"/>
    <w:uiPriority w:val="1"/>
    <w:rsid w:val="36B8AC44"/>
    <w:rPr>
      <w:rFonts w:ascii="Sitka Banner"/>
      <w:b/>
      <w:bCs/>
      <w:i w:val="0"/>
      <w:iCs w:val="0"/>
      <w:color w:val="007FAC"/>
      <w:sz w:val="76"/>
      <w:szCs w:val="76"/>
      <w:u w:val="none"/>
    </w:rPr>
  </w:style>
  <w:style w:type="paragraph" w:styleId="Subttulo">
    <w:name w:val="Subtitle"/>
    <w:basedOn w:val="Normal"/>
    <w:link w:val="SubttuloCarter"/>
    <w:uiPriority w:val="2"/>
    <w:qFormat/>
    <w:rsid w:val="36B8AC44"/>
    <w:pPr>
      <w:spacing w:after="480"/>
      <w:ind w:firstLine="0"/>
      <w:jc w:val="left"/>
    </w:pPr>
    <w:rPr>
      <w:rFonts w:ascii="Sitka Display"/>
      <w:color w:val="262626"/>
      <w:sz w:val="48"/>
      <w:szCs w:val="48"/>
    </w:rPr>
  </w:style>
  <w:style w:type="character" w:customStyle="1" w:styleId="SubttuloCarter">
    <w:name w:val="Subtítulo Caráter"/>
    <w:basedOn w:val="Tipodeletrapredefinidodopargrafo"/>
    <w:link w:val="Subttulo"/>
    <w:uiPriority w:val="2"/>
    <w:rsid w:val="36B8AC44"/>
    <w:rPr>
      <w:rFonts w:ascii="Sitka Display"/>
      <w:b w:val="0"/>
      <w:bCs w:val="0"/>
      <w:i w:val="0"/>
      <w:iCs w:val="0"/>
      <w:caps w:val="0"/>
      <w:smallCaps w:val="0"/>
      <w:color w:val="262626"/>
      <w:sz w:val="48"/>
      <w:szCs w:val="48"/>
      <w:u w:val="none"/>
    </w:rPr>
  </w:style>
  <w:style w:type="character" w:customStyle="1" w:styleId="Ttulo1Carter">
    <w:name w:val="Título 1 Caráter"/>
    <w:basedOn w:val="Tipodeletrapredefinidodopargrafo"/>
    <w:link w:val="Ttulo1"/>
    <w:uiPriority w:val="4"/>
    <w:rsid w:val="004A256B"/>
    <w:rPr>
      <w:rFonts w:ascii="Sitka Banner" w:hAnsi="Sitka Banner"/>
      <w:b/>
      <w:color w:val="0070C0"/>
      <w:sz w:val="76"/>
      <w:szCs w:val="42"/>
    </w:rPr>
  </w:style>
  <w:style w:type="paragraph" w:styleId="Cabealho">
    <w:name w:val="header"/>
    <w:basedOn w:val="Normal"/>
    <w:link w:val="CabealhoCarter"/>
    <w:uiPriority w:val="8"/>
    <w:unhideWhenUsed/>
    <w:rsid w:val="36B8AC44"/>
  </w:style>
  <w:style w:type="character" w:customStyle="1" w:styleId="CabealhoCarter">
    <w:name w:val="Cabeçalho Caráter"/>
    <w:basedOn w:val="Tipodeletrapredefinidodopargrafo"/>
    <w:link w:val="Cabealho"/>
    <w:uiPriority w:val="8"/>
    <w:rsid w:val="36B8AC44"/>
    <w:rPr>
      <w:rFonts w:ascii="Franklin Gothic Book"/>
      <w:b w:val="0"/>
      <w:bCs w:val="0"/>
      <w:i w:val="0"/>
      <w:iCs w:val="0"/>
      <w:color w:val="auto"/>
      <w:sz w:val="22"/>
      <w:szCs w:val="22"/>
      <w:u w:val="none"/>
    </w:rPr>
  </w:style>
  <w:style w:type="paragraph" w:styleId="Rodap">
    <w:name w:val="footer"/>
    <w:basedOn w:val="Normal"/>
    <w:link w:val="RodapCarter"/>
    <w:uiPriority w:val="99"/>
    <w:unhideWhenUsed/>
    <w:rsid w:val="36B8AC44"/>
  </w:style>
  <w:style w:type="character" w:customStyle="1" w:styleId="RodapCarter">
    <w:name w:val="Rodapé Caráter"/>
    <w:basedOn w:val="Tipodeletrapredefinidodopargrafo"/>
    <w:link w:val="Rodap"/>
    <w:uiPriority w:val="99"/>
    <w:rsid w:val="36B8AC44"/>
    <w:rPr>
      <w:rFonts w:ascii="Franklin Gothic Book"/>
      <w:b w:val="0"/>
      <w:bCs w:val="0"/>
      <w:i w:val="0"/>
      <w:iCs w:val="0"/>
      <w:color w:val="auto"/>
      <w:sz w:val="22"/>
      <w:szCs w:val="22"/>
      <w:u w:val="none"/>
    </w:rPr>
  </w:style>
  <w:style w:type="paragraph" w:customStyle="1" w:styleId="Nome">
    <w:name w:val="Nome"/>
    <w:basedOn w:val="Normal"/>
    <w:uiPriority w:val="3"/>
    <w:qFormat/>
    <w:rsid w:val="36B8AC44"/>
    <w:pPr>
      <w:jc w:val="right"/>
    </w:pPr>
  </w:style>
  <w:style w:type="character" w:customStyle="1" w:styleId="Ttulo2Carter">
    <w:name w:val="Título 2 Caráter"/>
    <w:basedOn w:val="Tipodeletrapredefinidodopargrafo"/>
    <w:link w:val="Ttulo2"/>
    <w:uiPriority w:val="4"/>
    <w:rsid w:val="004A256B"/>
    <w:rPr>
      <w:rFonts w:ascii="Sitka Display" w:hAnsi="Sitka Display"/>
      <w:color w:val="262626"/>
      <w:sz w:val="48"/>
      <w:szCs w:val="32"/>
    </w:rPr>
  </w:style>
  <w:style w:type="table" w:styleId="TabelacomGrelha">
    <w:name w:val="Table Grid"/>
    <w:basedOn w:val="Tabela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MarcadordePosio">
    <w:name w:val="Placeholder Text"/>
    <w:basedOn w:val="Tipodeletrapredefinidodopargrafo"/>
    <w:uiPriority w:val="99"/>
    <w:unhideWhenUsed/>
    <w:rsid w:val="00D86945"/>
    <w:rPr>
      <w:color w:val="808080"/>
    </w:rPr>
  </w:style>
  <w:style w:type="paragraph" w:customStyle="1" w:styleId="Contedos">
    <w:name w:val="Conteúdos"/>
    <w:basedOn w:val="Normal"/>
    <w:link w:val="CarterdeContedos"/>
    <w:uiPriority w:val="1"/>
    <w:qFormat/>
    <w:rsid w:val="00D42E26"/>
    <w:rPr>
      <w:sz w:val="28"/>
    </w:rPr>
  </w:style>
  <w:style w:type="paragraph" w:customStyle="1" w:styleId="Textodenfase">
    <w:name w:val="Texto de Ênfase"/>
    <w:basedOn w:val="Normal"/>
    <w:link w:val="CarterdeTextodenfase"/>
    <w:uiPriority w:val="1"/>
    <w:qFormat/>
    <w:rsid w:val="36B8AC44"/>
  </w:style>
  <w:style w:type="character" w:customStyle="1" w:styleId="CarterdeContedos">
    <w:name w:val="Caráter de Conteúdos"/>
    <w:basedOn w:val="Tipodeletrapredefinidodopargrafo"/>
    <w:link w:val="Contedos"/>
    <w:uiPriority w:val="1"/>
    <w:rsid w:val="00D42E26"/>
    <w:rPr>
      <w:rFonts w:ascii="Franklin Gothic Book"/>
      <w:sz w:val="28"/>
      <w:szCs w:val="22"/>
    </w:rPr>
  </w:style>
  <w:style w:type="character" w:customStyle="1" w:styleId="CarterdeTextodenfase">
    <w:name w:val="Caráter de Texto de Ênfase"/>
    <w:basedOn w:val="Tipodeletrapredefinidodopargrafo"/>
    <w:link w:val="Textodenfase"/>
    <w:uiPriority w:val="1"/>
    <w:rsid w:val="36B8AC44"/>
    <w:rPr>
      <w:rFonts w:ascii="Franklin Gothic Book"/>
      <w:b w:val="0"/>
      <w:bCs w:val="0"/>
      <w:i w:val="0"/>
      <w:iCs w:val="0"/>
      <w:color w:val="auto"/>
      <w:sz w:val="22"/>
      <w:szCs w:val="22"/>
      <w:u w:val="none"/>
    </w:rPr>
  </w:style>
  <w:style w:type="paragraph" w:styleId="PargrafodaLista">
    <w:name w:val="List Paragraph"/>
    <w:basedOn w:val="Normal"/>
    <w:uiPriority w:val="34"/>
    <w:unhideWhenUsed/>
    <w:qFormat/>
    <w:rsid w:val="36B8AC44"/>
    <w:pPr>
      <w:ind w:hanging="360"/>
      <w:contextualSpacing/>
    </w:pPr>
  </w:style>
  <w:style w:type="paragraph" w:styleId="Citao">
    <w:name w:val="Quote"/>
    <w:basedOn w:val="Normal"/>
    <w:next w:val="Normal"/>
    <w:link w:val="CitaoCarter"/>
    <w:uiPriority w:val="29"/>
    <w:qFormat/>
    <w:rsid w:val="36B8AC44"/>
    <w:pPr>
      <w:spacing w:before="200"/>
      <w:ind w:left="864" w:right="864"/>
      <w:jc w:val="center"/>
    </w:pPr>
    <w:rPr>
      <w:i/>
      <w:iCs/>
      <w:color w:val="2E287F" w:themeColor="text1" w:themeTint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36B8AC44"/>
    <w:pPr>
      <w:spacing w:before="360" w:after="360"/>
      <w:ind w:left="864" w:right="864"/>
      <w:jc w:val="center"/>
    </w:pPr>
    <w:rPr>
      <w:i/>
      <w:iCs/>
      <w:color w:val="024F75" w:themeColor="accent1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4A256B"/>
    <w:rPr>
      <w:rFonts w:ascii="Sitka Heading"/>
      <w:color w:val="262626"/>
      <w:sz w:val="30"/>
      <w:szCs w:val="30"/>
      <w:u w:val="single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57378D"/>
    <w:rPr>
      <w:rFonts w:ascii="Sitka Display" w:hAnsi="Sitka Display"/>
      <w:color w:val="262626"/>
      <w:sz w:val="32"/>
      <w:szCs w:val="28"/>
    </w:rPr>
  </w:style>
  <w:style w:type="character" w:customStyle="1" w:styleId="Ttulo5Carter">
    <w:name w:val="Título 5 Caráter"/>
    <w:basedOn w:val="Tipodeletrapredefinidodopargrafo"/>
    <w:link w:val="Ttulo5"/>
    <w:uiPriority w:val="9"/>
    <w:rsid w:val="36B8AC44"/>
    <w:rPr>
      <w:rFonts w:ascii="Sitka Heading"/>
      <w:b w:val="0"/>
      <w:bCs w:val="0"/>
      <w:i w:val="0"/>
      <w:iCs w:val="0"/>
      <w:color w:val="262626"/>
      <w:sz w:val="27"/>
      <w:szCs w:val="27"/>
      <w:u w:val="none"/>
    </w:rPr>
  </w:style>
  <w:style w:type="character" w:customStyle="1" w:styleId="Ttulo6Carter">
    <w:name w:val="Título 6 Caráter"/>
    <w:basedOn w:val="Tipodeletrapredefinidodopargrafo"/>
    <w:link w:val="Ttulo6"/>
    <w:uiPriority w:val="9"/>
    <w:rsid w:val="36B8AC44"/>
    <w:rPr>
      <w:rFonts w:ascii="Sitka Heading"/>
      <w:b w:val="0"/>
      <w:bCs w:val="0"/>
      <w:i w:val="0"/>
      <w:iCs w:val="0"/>
      <w:color w:val="262626"/>
      <w:sz w:val="26"/>
      <w:szCs w:val="26"/>
      <w:u w:val="none"/>
    </w:rPr>
  </w:style>
  <w:style w:type="character" w:customStyle="1" w:styleId="Ttulo7Carter">
    <w:name w:val="Título 7 Caráter"/>
    <w:basedOn w:val="Tipodeletrapredefinidodopargrafo"/>
    <w:link w:val="Ttulo7"/>
    <w:uiPriority w:val="9"/>
    <w:rsid w:val="36B8AC44"/>
    <w:rPr>
      <w:rFonts w:ascii="Sitka Heading"/>
      <w:b w:val="0"/>
      <w:bCs w:val="0"/>
      <w:i w:val="0"/>
      <w:iCs w:val="0"/>
      <w:color w:val="262626"/>
      <w:sz w:val="25"/>
      <w:szCs w:val="25"/>
      <w:u w:val="none"/>
    </w:rPr>
  </w:style>
  <w:style w:type="character" w:customStyle="1" w:styleId="Ttulo8Carter">
    <w:name w:val="Título 8 Caráter"/>
    <w:basedOn w:val="Tipodeletrapredefinidodopargrafo"/>
    <w:link w:val="Ttulo8"/>
    <w:uiPriority w:val="9"/>
    <w:rsid w:val="36B8AC44"/>
    <w:rPr>
      <w:rFonts w:ascii="Sitka Heading"/>
      <w:b w:val="0"/>
      <w:bCs w:val="0"/>
      <w:i w:val="0"/>
      <w:iCs w:val="0"/>
      <w:color w:val="262626"/>
      <w:sz w:val="23"/>
      <w:szCs w:val="23"/>
      <w:u w:val="none"/>
    </w:rPr>
  </w:style>
  <w:style w:type="character" w:customStyle="1" w:styleId="Ttulo9Carter">
    <w:name w:val="Título 9 Caráter"/>
    <w:basedOn w:val="Tipodeletrapredefinidodopargrafo"/>
    <w:link w:val="Ttulo9"/>
    <w:uiPriority w:val="9"/>
    <w:rsid w:val="36B8AC44"/>
    <w:rPr>
      <w:rFonts w:ascii="Sitka Heading"/>
      <w:b w:val="0"/>
      <w:bCs w:val="0"/>
      <w:i w:val="0"/>
      <w:iCs w:val="0"/>
      <w:color w:val="262626"/>
      <w:sz w:val="22"/>
      <w:szCs w:val="22"/>
      <w:u w:val="none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36B8AC44"/>
    <w:rPr>
      <w:rFonts w:ascii="Franklin Gothic Book"/>
      <w:b w:val="0"/>
      <w:bCs w:val="0"/>
      <w:i/>
      <w:iCs/>
      <w:color w:val="2E287F" w:themeColor="text1" w:themeTint="BF"/>
      <w:sz w:val="22"/>
      <w:szCs w:val="22"/>
      <w:u w:val="none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36B8AC44"/>
    <w:rPr>
      <w:rFonts w:ascii="Franklin Gothic Book"/>
      <w:b w:val="0"/>
      <w:bCs w:val="0"/>
      <w:i/>
      <w:iCs/>
      <w:color w:val="024F75" w:themeColor="accent1"/>
      <w:sz w:val="22"/>
      <w:szCs w:val="22"/>
      <w:u w:val="none"/>
    </w:rPr>
  </w:style>
  <w:style w:type="paragraph" w:styleId="ndice1">
    <w:name w:val="toc 1"/>
    <w:basedOn w:val="Normal"/>
    <w:next w:val="Normal"/>
    <w:uiPriority w:val="39"/>
    <w:unhideWhenUsed/>
    <w:rsid w:val="36B8AC44"/>
    <w:pPr>
      <w:spacing w:after="100"/>
    </w:pPr>
  </w:style>
  <w:style w:type="paragraph" w:styleId="ndice2">
    <w:name w:val="toc 2"/>
    <w:basedOn w:val="Normal"/>
    <w:next w:val="Normal"/>
    <w:uiPriority w:val="39"/>
    <w:unhideWhenUsed/>
    <w:rsid w:val="36B8AC44"/>
    <w:pPr>
      <w:spacing w:after="100"/>
      <w:ind w:left="220"/>
    </w:pPr>
  </w:style>
  <w:style w:type="paragraph" w:styleId="ndice3">
    <w:name w:val="toc 3"/>
    <w:basedOn w:val="Normal"/>
    <w:next w:val="Normal"/>
    <w:uiPriority w:val="39"/>
    <w:unhideWhenUsed/>
    <w:rsid w:val="36B8AC44"/>
    <w:pPr>
      <w:spacing w:after="100"/>
      <w:ind w:left="440"/>
    </w:pPr>
  </w:style>
  <w:style w:type="paragraph" w:styleId="ndice4">
    <w:name w:val="toc 4"/>
    <w:basedOn w:val="Normal"/>
    <w:next w:val="Normal"/>
    <w:uiPriority w:val="39"/>
    <w:unhideWhenUsed/>
    <w:rsid w:val="36B8AC44"/>
    <w:pPr>
      <w:spacing w:after="100"/>
      <w:ind w:left="660"/>
    </w:pPr>
  </w:style>
  <w:style w:type="paragraph" w:styleId="ndice5">
    <w:name w:val="toc 5"/>
    <w:basedOn w:val="Normal"/>
    <w:next w:val="Normal"/>
    <w:uiPriority w:val="39"/>
    <w:unhideWhenUsed/>
    <w:rsid w:val="36B8AC44"/>
    <w:pPr>
      <w:spacing w:after="100"/>
      <w:ind w:left="880"/>
    </w:pPr>
  </w:style>
  <w:style w:type="paragraph" w:styleId="ndice6">
    <w:name w:val="toc 6"/>
    <w:basedOn w:val="Normal"/>
    <w:next w:val="Normal"/>
    <w:uiPriority w:val="39"/>
    <w:unhideWhenUsed/>
    <w:rsid w:val="36B8AC44"/>
    <w:pPr>
      <w:spacing w:after="100"/>
      <w:ind w:left="1100"/>
    </w:pPr>
  </w:style>
  <w:style w:type="paragraph" w:styleId="ndice7">
    <w:name w:val="toc 7"/>
    <w:basedOn w:val="Normal"/>
    <w:next w:val="Normal"/>
    <w:uiPriority w:val="39"/>
    <w:unhideWhenUsed/>
    <w:rsid w:val="36B8AC44"/>
    <w:pPr>
      <w:spacing w:after="100"/>
      <w:ind w:left="1320"/>
    </w:pPr>
  </w:style>
  <w:style w:type="paragraph" w:styleId="ndice8">
    <w:name w:val="toc 8"/>
    <w:basedOn w:val="Normal"/>
    <w:next w:val="Normal"/>
    <w:uiPriority w:val="39"/>
    <w:unhideWhenUsed/>
    <w:rsid w:val="36B8AC44"/>
    <w:pPr>
      <w:spacing w:after="100"/>
      <w:ind w:left="1540"/>
    </w:pPr>
  </w:style>
  <w:style w:type="paragraph" w:styleId="ndice9">
    <w:name w:val="toc 9"/>
    <w:basedOn w:val="Normal"/>
    <w:next w:val="Normal"/>
    <w:uiPriority w:val="39"/>
    <w:unhideWhenUsed/>
    <w:rsid w:val="36B8AC44"/>
    <w:pPr>
      <w:spacing w:after="100"/>
      <w:ind w:left="1760"/>
    </w:pPr>
  </w:style>
  <w:style w:type="paragraph" w:styleId="Textodenotadefim">
    <w:name w:val="endnote text"/>
    <w:basedOn w:val="Normal"/>
    <w:link w:val="TextodenotadefimCarter"/>
    <w:uiPriority w:val="99"/>
    <w:semiHidden/>
    <w:unhideWhenUsed/>
    <w:rsid w:val="36B8AC44"/>
    <w:rPr>
      <w:sz w:val="20"/>
      <w:szCs w:val="20"/>
    </w:rPr>
  </w:style>
  <w:style w:type="character" w:customStyle="1" w:styleId="TextodenotadefimCarter">
    <w:name w:val="Texto de nota de fim Caráter"/>
    <w:basedOn w:val="Tipodeletrapredefinidodopargrafo"/>
    <w:link w:val="Textodenotadefim"/>
    <w:uiPriority w:val="99"/>
    <w:semiHidden/>
    <w:rsid w:val="36B8AC44"/>
    <w:rPr>
      <w:rFonts w:ascii="Franklin Gothic Book"/>
      <w:b w:val="0"/>
      <w:bCs w:val="0"/>
      <w:i w:val="0"/>
      <w:iCs w:val="0"/>
      <w:color w:val="auto"/>
      <w:sz w:val="20"/>
      <w:szCs w:val="20"/>
      <w:u w:val="none"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36B8AC44"/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36B8AC44"/>
    <w:rPr>
      <w:rFonts w:ascii="Franklin Gothic Book"/>
      <w:b w:val="0"/>
      <w:bCs w:val="0"/>
      <w:i w:val="0"/>
      <w:iCs w:val="0"/>
      <w:color w:val="auto"/>
      <w:sz w:val="20"/>
      <w:szCs w:val="20"/>
      <w:u w:val="none"/>
    </w:rPr>
  </w:style>
  <w:style w:type="paragraph" w:styleId="Cabealhodondice">
    <w:name w:val="TOC Heading"/>
    <w:basedOn w:val="Ttulo1"/>
    <w:next w:val="Normal"/>
    <w:uiPriority w:val="39"/>
    <w:unhideWhenUsed/>
    <w:qFormat/>
    <w:rsid w:val="004A256B"/>
    <w:pPr>
      <w:keepLines/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013A57" w:themeColor="accent1" w:themeShade="BF"/>
      <w:sz w:val="32"/>
      <w:szCs w:val="32"/>
      <w:lang w:eastAsia="pt-PT"/>
    </w:rPr>
  </w:style>
  <w:style w:type="character" w:styleId="Hiperligao">
    <w:name w:val="Hyperlink"/>
    <w:basedOn w:val="Tipodeletrapredefinidodopargrafo"/>
    <w:uiPriority w:val="99"/>
    <w:unhideWhenUsed/>
    <w:rsid w:val="004A256B"/>
    <w:rPr>
      <w:color w:val="3592CF" w:themeColor="hyperlink"/>
      <w:u w:val="single"/>
    </w:rPr>
  </w:style>
  <w:style w:type="paragraph" w:styleId="Legenda">
    <w:name w:val="caption"/>
    <w:basedOn w:val="Normal"/>
    <w:next w:val="Normal"/>
    <w:uiPriority w:val="99"/>
    <w:unhideWhenUsed/>
    <w:rsid w:val="00643718"/>
    <w:pPr>
      <w:spacing w:after="200" w:line="240" w:lineRule="auto"/>
    </w:pPr>
    <w:rPr>
      <w:i/>
      <w:iCs/>
      <w:color w:val="082A75" w:themeColor="text2"/>
      <w:sz w:val="18"/>
      <w:szCs w:val="18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64371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43718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ndicedeilustraes">
    <w:name w:val="table of figures"/>
    <w:basedOn w:val="Normal"/>
    <w:next w:val="Normal"/>
    <w:uiPriority w:val="99"/>
    <w:unhideWhenUsed/>
    <w:rsid w:val="00EE16A6"/>
  </w:style>
  <w:style w:type="table" w:styleId="TabeladeGrelha5Escura-Destaque2">
    <w:name w:val="Grid Table 5 Dark Accent 2"/>
    <w:basedOn w:val="Tabelanormal"/>
    <w:uiPriority w:val="50"/>
    <w:rsid w:val="000716F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6E9F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592CF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592CF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592C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592CF" w:themeFill="accent2"/>
      </w:tcPr>
    </w:tblStylePr>
    <w:tblStylePr w:type="band1Vert">
      <w:tblPr/>
      <w:tcPr>
        <w:shd w:val="clear" w:color="auto" w:fill="AED3EB" w:themeFill="accent2" w:themeFillTint="66"/>
      </w:tcPr>
    </w:tblStylePr>
    <w:tblStylePr w:type="band1Horz">
      <w:tblPr/>
      <w:tcPr>
        <w:shd w:val="clear" w:color="auto" w:fill="AED3EB" w:themeFill="accent2" w:themeFillTint="66"/>
      </w:tcPr>
    </w:tblStylePr>
  </w:style>
  <w:style w:type="table" w:styleId="TabeladeGrelha7Colorida-Destaque4">
    <w:name w:val="Grid Table 7 Colorful Accent 4"/>
    <w:basedOn w:val="Tabelanormal"/>
    <w:uiPriority w:val="52"/>
    <w:rsid w:val="000716F4"/>
    <w:pPr>
      <w:spacing w:after="0" w:line="240" w:lineRule="auto"/>
    </w:pPr>
    <w:rPr>
      <w:color w:val="3A8EA9" w:themeColor="accent4" w:themeShade="BF"/>
    </w:rPr>
    <w:tblPr>
      <w:tblStyleRowBandSize w:val="1"/>
      <w:tblStyleColBandSize w:val="1"/>
      <w:tblBorders>
        <w:top w:val="single" w:sz="4" w:space="0" w:color="A3D0DF" w:themeColor="accent4" w:themeTint="99"/>
        <w:left w:val="single" w:sz="4" w:space="0" w:color="A3D0DF" w:themeColor="accent4" w:themeTint="99"/>
        <w:bottom w:val="single" w:sz="4" w:space="0" w:color="A3D0DF" w:themeColor="accent4" w:themeTint="99"/>
        <w:right w:val="single" w:sz="4" w:space="0" w:color="A3D0DF" w:themeColor="accent4" w:themeTint="99"/>
        <w:insideH w:val="single" w:sz="4" w:space="0" w:color="A3D0DF" w:themeColor="accent4" w:themeTint="99"/>
        <w:insideV w:val="single" w:sz="4" w:space="0" w:color="A3D0D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EFF4" w:themeFill="accent4" w:themeFillTint="33"/>
      </w:tcPr>
    </w:tblStylePr>
    <w:tblStylePr w:type="band1Horz">
      <w:tblPr/>
      <w:tcPr>
        <w:shd w:val="clear" w:color="auto" w:fill="E0EFF4" w:themeFill="accent4" w:themeFillTint="33"/>
      </w:tcPr>
    </w:tblStylePr>
    <w:tblStylePr w:type="neCell">
      <w:tblPr/>
      <w:tcPr>
        <w:tcBorders>
          <w:bottom w:val="single" w:sz="4" w:space="0" w:color="A3D0DF" w:themeColor="accent4" w:themeTint="99"/>
        </w:tcBorders>
      </w:tcPr>
    </w:tblStylePr>
    <w:tblStylePr w:type="nwCell">
      <w:tblPr/>
      <w:tcPr>
        <w:tcBorders>
          <w:bottom w:val="single" w:sz="4" w:space="0" w:color="A3D0DF" w:themeColor="accent4" w:themeTint="99"/>
        </w:tcBorders>
      </w:tcPr>
    </w:tblStylePr>
    <w:tblStylePr w:type="seCell">
      <w:tblPr/>
      <w:tcPr>
        <w:tcBorders>
          <w:top w:val="single" w:sz="4" w:space="0" w:color="A3D0DF" w:themeColor="accent4" w:themeTint="99"/>
        </w:tcBorders>
      </w:tcPr>
    </w:tblStylePr>
    <w:tblStylePr w:type="swCell">
      <w:tblPr/>
      <w:tcPr>
        <w:tcBorders>
          <w:top w:val="single" w:sz="4" w:space="0" w:color="A3D0DF" w:themeColor="accent4" w:themeTint="99"/>
        </w:tcBorders>
      </w:tcPr>
    </w:tblStylePr>
  </w:style>
  <w:style w:type="table" w:styleId="TabeladeGrelha7Colorida-Destaque2">
    <w:name w:val="Grid Table 7 Colorful Accent 2"/>
    <w:basedOn w:val="Tabelanormal"/>
    <w:uiPriority w:val="52"/>
    <w:rsid w:val="000716F4"/>
    <w:pPr>
      <w:spacing w:after="0" w:line="240" w:lineRule="auto"/>
    </w:pPr>
    <w:rPr>
      <w:color w:val="256D9D" w:themeColor="accent2" w:themeShade="BF"/>
    </w:rPr>
    <w:tblPr>
      <w:tblStyleRowBandSize w:val="1"/>
      <w:tblStyleColBandSize w:val="1"/>
      <w:tblBorders>
        <w:top w:val="single" w:sz="4" w:space="0" w:color="85BDE2" w:themeColor="accent2" w:themeTint="99"/>
        <w:left w:val="single" w:sz="4" w:space="0" w:color="85BDE2" w:themeColor="accent2" w:themeTint="99"/>
        <w:bottom w:val="single" w:sz="4" w:space="0" w:color="85BDE2" w:themeColor="accent2" w:themeTint="99"/>
        <w:right w:val="single" w:sz="4" w:space="0" w:color="85BDE2" w:themeColor="accent2" w:themeTint="99"/>
        <w:insideH w:val="single" w:sz="4" w:space="0" w:color="85BDE2" w:themeColor="accent2" w:themeTint="99"/>
        <w:insideV w:val="single" w:sz="4" w:space="0" w:color="85BDE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6E9F5" w:themeFill="accent2" w:themeFillTint="33"/>
      </w:tcPr>
    </w:tblStylePr>
    <w:tblStylePr w:type="band1Horz">
      <w:tblPr/>
      <w:tcPr>
        <w:shd w:val="clear" w:color="auto" w:fill="D6E9F5" w:themeFill="accent2" w:themeFillTint="33"/>
      </w:tcPr>
    </w:tblStylePr>
    <w:tblStylePr w:type="neCell">
      <w:tblPr/>
      <w:tcPr>
        <w:tcBorders>
          <w:bottom w:val="single" w:sz="4" w:space="0" w:color="85BDE2" w:themeColor="accent2" w:themeTint="99"/>
        </w:tcBorders>
      </w:tcPr>
    </w:tblStylePr>
    <w:tblStylePr w:type="nwCell">
      <w:tblPr/>
      <w:tcPr>
        <w:tcBorders>
          <w:bottom w:val="single" w:sz="4" w:space="0" w:color="85BDE2" w:themeColor="accent2" w:themeTint="99"/>
        </w:tcBorders>
      </w:tcPr>
    </w:tblStylePr>
    <w:tblStylePr w:type="seCell">
      <w:tblPr/>
      <w:tcPr>
        <w:tcBorders>
          <w:top w:val="single" w:sz="4" w:space="0" w:color="85BDE2" w:themeColor="accent2" w:themeTint="99"/>
        </w:tcBorders>
      </w:tcPr>
    </w:tblStylePr>
    <w:tblStylePr w:type="swCell">
      <w:tblPr/>
      <w:tcPr>
        <w:tcBorders>
          <w:top w:val="single" w:sz="4" w:space="0" w:color="85BDE2" w:themeColor="accent2" w:themeTint="99"/>
        </w:tcBorders>
      </w:tcPr>
    </w:tblStylePr>
  </w:style>
  <w:style w:type="table" w:styleId="TabeladeGrelha7Colorida-Destaque3">
    <w:name w:val="Grid Table 7 Colorful Accent 3"/>
    <w:basedOn w:val="Tabelanormal"/>
    <w:uiPriority w:val="52"/>
    <w:rsid w:val="000716F4"/>
    <w:pPr>
      <w:spacing w:after="0" w:line="240" w:lineRule="auto"/>
    </w:pPr>
    <w:rPr>
      <w:color w:val="278079" w:themeColor="accent3" w:themeShade="BF"/>
    </w:rPr>
    <w:tblPr>
      <w:tblStyleRowBandSize w:val="1"/>
      <w:tblStyleColBandSize w:val="1"/>
      <w:tblBorders>
        <w:top w:val="single" w:sz="4" w:space="0" w:color="7AD6CF" w:themeColor="accent3" w:themeTint="99"/>
        <w:left w:val="single" w:sz="4" w:space="0" w:color="7AD6CF" w:themeColor="accent3" w:themeTint="99"/>
        <w:bottom w:val="single" w:sz="4" w:space="0" w:color="7AD6CF" w:themeColor="accent3" w:themeTint="99"/>
        <w:right w:val="single" w:sz="4" w:space="0" w:color="7AD6CF" w:themeColor="accent3" w:themeTint="99"/>
        <w:insideH w:val="single" w:sz="4" w:space="0" w:color="7AD6CF" w:themeColor="accent3" w:themeTint="99"/>
        <w:insideV w:val="single" w:sz="4" w:space="0" w:color="7AD6C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1EF" w:themeFill="accent3" w:themeFillTint="33"/>
      </w:tcPr>
    </w:tblStylePr>
    <w:tblStylePr w:type="band1Horz">
      <w:tblPr/>
      <w:tcPr>
        <w:shd w:val="clear" w:color="auto" w:fill="D2F1EF" w:themeFill="accent3" w:themeFillTint="33"/>
      </w:tcPr>
    </w:tblStylePr>
    <w:tblStylePr w:type="neCell">
      <w:tblPr/>
      <w:tcPr>
        <w:tcBorders>
          <w:bottom w:val="single" w:sz="4" w:space="0" w:color="7AD6CF" w:themeColor="accent3" w:themeTint="99"/>
        </w:tcBorders>
      </w:tcPr>
    </w:tblStylePr>
    <w:tblStylePr w:type="nwCell">
      <w:tblPr/>
      <w:tcPr>
        <w:tcBorders>
          <w:bottom w:val="single" w:sz="4" w:space="0" w:color="7AD6CF" w:themeColor="accent3" w:themeTint="99"/>
        </w:tcBorders>
      </w:tcPr>
    </w:tblStylePr>
    <w:tblStylePr w:type="seCell">
      <w:tblPr/>
      <w:tcPr>
        <w:tcBorders>
          <w:top w:val="single" w:sz="4" w:space="0" w:color="7AD6CF" w:themeColor="accent3" w:themeTint="99"/>
        </w:tcBorders>
      </w:tcPr>
    </w:tblStylePr>
    <w:tblStylePr w:type="swCell">
      <w:tblPr/>
      <w:tcPr>
        <w:tcBorders>
          <w:top w:val="single" w:sz="4" w:space="0" w:color="7AD6CF" w:themeColor="accent3" w:themeTint="99"/>
        </w:tcBorders>
      </w:tcPr>
    </w:tblStylePr>
  </w:style>
  <w:style w:type="table" w:styleId="TabeladeGrelha2-Destaque2">
    <w:name w:val="Grid Table 2 Accent 2"/>
    <w:basedOn w:val="Tabelanormal"/>
    <w:uiPriority w:val="47"/>
    <w:rsid w:val="000716F4"/>
    <w:pPr>
      <w:spacing w:after="0" w:line="240" w:lineRule="auto"/>
    </w:pPr>
    <w:tblPr>
      <w:tblStyleRowBandSize w:val="1"/>
      <w:tblStyleColBandSize w:val="1"/>
      <w:tblBorders>
        <w:top w:val="single" w:sz="2" w:space="0" w:color="85BDE2" w:themeColor="accent2" w:themeTint="99"/>
        <w:bottom w:val="single" w:sz="2" w:space="0" w:color="85BDE2" w:themeColor="accent2" w:themeTint="99"/>
        <w:insideH w:val="single" w:sz="2" w:space="0" w:color="85BDE2" w:themeColor="accent2" w:themeTint="99"/>
        <w:insideV w:val="single" w:sz="2" w:space="0" w:color="85BDE2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5BDE2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5BDE2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9F5" w:themeFill="accent2" w:themeFillTint="33"/>
      </w:tcPr>
    </w:tblStylePr>
    <w:tblStylePr w:type="band1Horz">
      <w:tblPr/>
      <w:tcPr>
        <w:shd w:val="clear" w:color="auto" w:fill="D6E9F5" w:themeFill="accent2" w:themeFillTint="33"/>
      </w:tcPr>
    </w:tblStylePr>
  </w:style>
  <w:style w:type="table" w:styleId="TabeladeGrelha2-Destaque3">
    <w:name w:val="Grid Table 2 Accent 3"/>
    <w:basedOn w:val="Tabelanormal"/>
    <w:uiPriority w:val="47"/>
    <w:rsid w:val="004300DD"/>
    <w:pPr>
      <w:spacing w:after="0" w:line="240" w:lineRule="auto"/>
    </w:pPr>
    <w:tblPr>
      <w:tblStyleRowBandSize w:val="1"/>
      <w:tblStyleColBandSize w:val="1"/>
      <w:tblBorders>
        <w:top w:val="single" w:sz="2" w:space="0" w:color="7AD6CF" w:themeColor="accent3" w:themeTint="99"/>
        <w:bottom w:val="single" w:sz="2" w:space="0" w:color="7AD6CF" w:themeColor="accent3" w:themeTint="99"/>
        <w:insideH w:val="single" w:sz="2" w:space="0" w:color="7AD6CF" w:themeColor="accent3" w:themeTint="99"/>
        <w:insideV w:val="single" w:sz="2" w:space="0" w:color="7AD6CF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AD6CF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AD6CF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3" w:themeFillTint="33"/>
      </w:tcPr>
    </w:tblStylePr>
    <w:tblStylePr w:type="band1Horz">
      <w:tblPr/>
      <w:tcPr>
        <w:shd w:val="clear" w:color="auto" w:fill="D2F1EF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175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2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edro%20Pereira\AppData\Local\Microsoft\Office\16.0\DTS\pt-PT%7bE3C2D677-B69C-4B77-A8EB-4BC8800BB20D%7d\%7b736EC7A6-1560-4143-B773-CFA53E5B3DC0%7dtf16392850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E0B50EB904C4445845C354AAC688B1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72D8BD1-C888-40C9-92E7-734769A4988B}"/>
      </w:docPartPr>
      <w:docPartBody>
        <w:p w:rsidR="0009692B" w:rsidRDefault="0009692B">
          <w:pPr>
            <w:pStyle w:val="EE0B50EB904C4445845C354AAC688B1F"/>
          </w:pPr>
          <w:r w:rsidRPr="00D86945">
            <w:rPr>
              <w:rStyle w:val="SubttuloCarter"/>
              <w:b/>
              <w:lang w:bidi="pt-PT"/>
            </w:rPr>
            <w:fldChar w:fldCharType="begin"/>
          </w:r>
          <w:r w:rsidRPr="00D86945">
            <w:rPr>
              <w:rStyle w:val="SubttuloCarter"/>
              <w:lang w:bidi="pt-PT"/>
            </w:rPr>
            <w:instrText xml:space="preserve"> DATE  \@ "MMMM d"  \* MERGEFORMAT </w:instrText>
          </w:r>
          <w:r w:rsidRPr="00D86945">
            <w:rPr>
              <w:rStyle w:val="SubttuloCarter"/>
              <w:b/>
              <w:lang w:bidi="pt-PT"/>
            </w:rPr>
            <w:fldChar w:fldCharType="separate"/>
          </w:r>
          <w:r>
            <w:rPr>
              <w:rStyle w:val="SubttuloCarter"/>
              <w:lang w:bidi="pt-PT"/>
            </w:rPr>
            <w:t>outubro 1</w:t>
          </w:r>
          <w:r w:rsidRPr="00D86945">
            <w:rPr>
              <w:rStyle w:val="SubttuloCarter"/>
              <w:b/>
              <w:lang w:bidi="pt-PT"/>
            </w:rPr>
            <w:fldChar w:fldCharType="end"/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 Book">
    <w:altName w:val="Calibri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Sitka Banner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Sitka Display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Sitka Heading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E77"/>
    <w:rsid w:val="0009692B"/>
    <w:rsid w:val="001A53C3"/>
    <w:rsid w:val="00410189"/>
    <w:rsid w:val="00411CB5"/>
    <w:rsid w:val="00527B5C"/>
    <w:rsid w:val="006E6CA5"/>
    <w:rsid w:val="00750A55"/>
    <w:rsid w:val="007C4414"/>
    <w:rsid w:val="008E5C2A"/>
    <w:rsid w:val="009F2F0F"/>
    <w:rsid w:val="00A13E77"/>
    <w:rsid w:val="00B46876"/>
    <w:rsid w:val="00C26B95"/>
    <w:rsid w:val="00ED3917"/>
    <w:rsid w:val="00F06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bttulo">
    <w:name w:val="Subtitle"/>
    <w:basedOn w:val="Normal"/>
    <w:link w:val="SubttuloCarte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eastAsia="en-US"/>
    </w:rPr>
  </w:style>
  <w:style w:type="character" w:customStyle="1" w:styleId="SubttuloCarter">
    <w:name w:val="Subtítulo Caráter"/>
    <w:basedOn w:val="Tipodeletrapredefinidodopargrafo"/>
    <w:link w:val="Subttulo"/>
    <w:uiPriority w:val="2"/>
    <w:rPr>
      <w:caps/>
      <w:color w:val="44546A" w:themeColor="text2"/>
      <w:spacing w:val="20"/>
      <w:sz w:val="32"/>
      <w:lang w:eastAsia="en-US"/>
    </w:rPr>
  </w:style>
  <w:style w:type="paragraph" w:customStyle="1" w:styleId="EE0B50EB904C4445845C354AAC688B1F">
    <w:name w:val="EE0B50EB904C4445845C354AAC688B1F"/>
  </w:style>
  <w:style w:type="character" w:styleId="TextodoMarcadordePosio">
    <w:name w:val="Placeholder Text"/>
    <w:basedOn w:val="Tipodeletrapredefinidodopargrafo"/>
    <w:uiPriority w:val="99"/>
    <w:unhideWhenUsed/>
    <w:rsid w:val="00527B5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6DE94BCAD5A04480F406287A813A66" ma:contentTypeVersion="13" ma:contentTypeDescription="Create a new document." ma:contentTypeScope="" ma:versionID="05ed1afefa8d5edb179d7a2a32e94220">
  <xsd:schema xmlns:xsd="http://www.w3.org/2001/XMLSchema" xmlns:xs="http://www.w3.org/2001/XMLSchema" xmlns:p="http://schemas.microsoft.com/office/2006/metadata/properties" xmlns:ns2="e2d94e77-132f-4e72-9357-f940cba6e84e" xmlns:ns3="a30aca14-997f-4037-a1b9-2c9c5f033dc5" targetNamespace="http://schemas.microsoft.com/office/2006/metadata/properties" ma:root="true" ma:fieldsID="3ba1ef0d47b2b553d3ec49d0706ad3be" ns2:_="" ns3:_="">
    <xsd:import namespace="e2d94e77-132f-4e72-9357-f940cba6e84e"/>
    <xsd:import namespace="a30aca14-997f-4037-a1b9-2c9c5f033d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d94e77-132f-4e72-9357-f940cba6e8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abd39c20-4416-4a86-a41d-df69d8f2de9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0aca14-997f-4037-a1b9-2c9c5f033dc5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fd88ba38-42e1-4da5-b0bd-6c18b29851b3}" ma:internalName="TaxCatchAll" ma:showField="CatchAllData" ma:web="a30aca14-997f-4037-a1b9-2c9c5f033dc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2d94e77-132f-4e72-9357-f940cba6e84e">
      <Terms xmlns="http://schemas.microsoft.com/office/infopath/2007/PartnerControls"/>
    </lcf76f155ced4ddcb4097134ff3c332f>
    <TaxCatchAll xmlns="a30aca14-997f-4037-a1b9-2c9c5f033dc5" xsi:nil="true"/>
  </documentManagement>
</p:properties>
</file>

<file path=customXml/itemProps1.xml><?xml version="1.0" encoding="utf-8"?>
<ds:datastoreItem xmlns:ds="http://schemas.openxmlformats.org/officeDocument/2006/customXml" ds:itemID="{A7D1A47B-4F44-4F7A-BE73-C5553574288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080AF34-A22E-4D32-A05B-F0E7CA2C192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641F214-C741-41ED-9C4A-4AB7687D1C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2d94e77-132f-4e72-9357-f940cba6e84e"/>
    <ds:schemaRef ds:uri="a30aca14-997f-4037-a1b9-2c9c5f033d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3A7C5CF-31BA-45CA-8884-2AD91132F10A}">
  <ds:schemaRefs>
    <ds:schemaRef ds:uri="http://www.w3.org/XML/1998/namespace"/>
    <ds:schemaRef ds:uri="http://purl.org/dc/dcmitype/"/>
    <ds:schemaRef ds:uri="http://schemas.microsoft.com/office/2006/documentManagement/types"/>
    <ds:schemaRef ds:uri="http://schemas.microsoft.com/office/infopath/2007/PartnerControls"/>
    <ds:schemaRef ds:uri="http://purl.org/dc/terms/"/>
    <ds:schemaRef ds:uri="http://schemas.openxmlformats.org/package/2006/metadata/core-properties"/>
    <ds:schemaRef ds:uri="a30aca14-997f-4037-a1b9-2c9c5f033dc5"/>
    <ds:schemaRef ds:uri="e2d94e77-132f-4e72-9357-f940cba6e84e"/>
    <ds:schemaRef ds:uri="http://schemas.microsoft.com/office/2006/metadata/properties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{736EC7A6-1560-4143-B773-CFA53E5B3DC0}tf16392850_win32</Template>
  <TotalTime>1465</TotalTime>
  <Pages>9</Pages>
  <Words>1004</Words>
  <Characters>5424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Pereira</dc:creator>
  <cp:keywords/>
  <cp:lastModifiedBy>Pedro Emanuel Sousa Pereira</cp:lastModifiedBy>
  <cp:revision>63</cp:revision>
  <cp:lastPrinted>2006-08-01T17:47:00Z</cp:lastPrinted>
  <dcterms:created xsi:type="dcterms:W3CDTF">2022-10-01T11:38:00Z</dcterms:created>
  <dcterms:modified xsi:type="dcterms:W3CDTF">2022-11-08T16:44:00Z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  <property fmtid="{D5CDD505-2E9C-101B-9397-08002B2CF9AE}" pid="3" name="ContentTypeId">
    <vt:lpwstr>0x010100C26DE94BCAD5A04480F406287A813A66</vt:lpwstr>
  </property>
  <property fmtid="{D5CDD505-2E9C-101B-9397-08002B2CF9AE}" pid="4" name="MediaServiceImageTags">
    <vt:lpwstr/>
  </property>
</Properties>
</file>