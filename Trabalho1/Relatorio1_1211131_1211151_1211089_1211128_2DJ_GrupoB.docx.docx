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A8BE" w14:textId="643A8243" w:rsidR="00D077E9" w:rsidRDefault="004832F4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C6E22D9" wp14:editId="2F3244A9">
            <wp:simplePos x="0" y="0"/>
            <wp:positionH relativeFrom="page">
              <wp:posOffset>-285446</wp:posOffset>
            </wp:positionH>
            <wp:positionV relativeFrom="paragraph">
              <wp:posOffset>-919259</wp:posOffset>
            </wp:positionV>
            <wp:extent cx="10102636" cy="6734755"/>
            <wp:effectExtent l="0" t="0" r="0" b="9525"/>
            <wp:wrapNone/>
            <wp:docPr id="9" name="Imagem 9" descr="Qué es la conductividad térmica de los material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é es la conductividad térmica de los materiales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636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6B75943" wp14:editId="7B8EEC2B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AF57C79">
              <v:rect id="Retângulo 3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retângulo branco para texto na capa" o:spid="_x0000_s1026" fillcolor="white [3212]" stroked="f" strokeweight="2pt" w14:anchorId="54AD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7"/>
      </w:tblGrid>
      <w:tr w:rsidR="00D077E9" w14:paraId="5EAE1B63" w14:textId="77777777" w:rsidTr="36B8AC44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1D75146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59624B02" wp14:editId="5D0FA238">
                      <wp:extent cx="3528695" cy="1800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79A1F0" w14:textId="6263A7FC" w:rsidR="004832F4" w:rsidRDefault="004832F4" w:rsidP="002F5D1E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62"/>
                                      <w:szCs w:val="62"/>
                                    </w:rPr>
                                  </w:pPr>
                                  <w:r>
                                    <w:rPr>
                                      <w:sz w:val="62"/>
                                      <w:szCs w:val="62"/>
                                    </w:rPr>
                                    <w:t>Trabalho 1:</w:t>
                                  </w:r>
                                </w:p>
                                <w:p w14:paraId="5B8D71D4" w14:textId="6C4F7CF5" w:rsidR="00D077E9" w:rsidRPr="002F5D1E" w:rsidRDefault="002F5D1E" w:rsidP="002F5D1E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62"/>
                                      <w:szCs w:val="62"/>
                                    </w:rPr>
                                  </w:pPr>
                                  <w:r w:rsidRPr="002F5D1E">
                                    <w:rPr>
                                      <w:sz w:val="62"/>
                                      <w:szCs w:val="62"/>
                                    </w:rPr>
                                    <w:t>Resist</w:t>
                                  </w:r>
                                  <w:r w:rsidRPr="002F5D1E">
                                    <w:rPr>
                                      <w:sz w:val="62"/>
                                      <w:szCs w:val="62"/>
                                    </w:rPr>
                                    <w:t>ê</w:t>
                                  </w:r>
                                  <w:r w:rsidRPr="002F5D1E">
                                    <w:rPr>
                                      <w:sz w:val="62"/>
                                      <w:szCs w:val="62"/>
                                    </w:rPr>
                                    <w:t>ncia e Energia - T</w:t>
                                  </w:r>
                                  <w:r w:rsidRPr="002F5D1E">
                                    <w:rPr>
                                      <w:sz w:val="62"/>
                                      <w:szCs w:val="62"/>
                                    </w:rPr>
                                    <w:t>é</w:t>
                                  </w:r>
                                  <w:r w:rsidRPr="002F5D1E">
                                    <w:rPr>
                                      <w:sz w:val="62"/>
                                      <w:szCs w:val="62"/>
                                    </w:rPr>
                                    <w:t>rmica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624B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" filled="f" stroked="f" strokeweight=".5pt">
                      <v:textbox>
                        <w:txbxContent>
                          <w:p w14:paraId="4079A1F0" w14:textId="6263A7FC" w:rsidR="004832F4" w:rsidRDefault="004832F4" w:rsidP="002F5D1E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sz w:val="62"/>
                                <w:szCs w:val="62"/>
                              </w:rPr>
                              <w:t>Trabalho 1:</w:t>
                            </w:r>
                          </w:p>
                          <w:p w14:paraId="5B8D71D4" w14:textId="6C4F7CF5" w:rsidR="00D077E9" w:rsidRPr="002F5D1E" w:rsidRDefault="002F5D1E" w:rsidP="002F5D1E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62"/>
                                <w:szCs w:val="62"/>
                              </w:rPr>
                            </w:pPr>
                            <w:r w:rsidRPr="002F5D1E">
                              <w:rPr>
                                <w:sz w:val="62"/>
                                <w:szCs w:val="62"/>
                              </w:rPr>
                              <w:t>Resist</w:t>
                            </w:r>
                            <w:r w:rsidRPr="002F5D1E">
                              <w:rPr>
                                <w:sz w:val="62"/>
                                <w:szCs w:val="62"/>
                              </w:rPr>
                              <w:t>ê</w:t>
                            </w:r>
                            <w:r w:rsidRPr="002F5D1E">
                              <w:rPr>
                                <w:sz w:val="62"/>
                                <w:szCs w:val="62"/>
                              </w:rPr>
                              <w:t>ncia e Energia - T</w:t>
                            </w:r>
                            <w:r w:rsidRPr="002F5D1E">
                              <w:rPr>
                                <w:sz w:val="62"/>
                                <w:szCs w:val="62"/>
                              </w:rPr>
                              <w:t>é</w:t>
                            </w:r>
                            <w:r w:rsidRPr="002F5D1E">
                              <w:rPr>
                                <w:sz w:val="62"/>
                                <w:szCs w:val="62"/>
                              </w:rPr>
                              <w:t>rmica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55B282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1974E231" wp14:editId="341635C3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7B8C388C">
                    <v:line id="Conexão Reta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dor de texto" o:spid="_x0000_s1026" strokecolor="#082a75 [3215]" strokeweight="3pt" from="0,0" to="109.5pt,0" w14:anchorId="0D6DDF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1868B8E5" w14:textId="77777777" w:rsidTr="36B8AC44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D256D" w14:textId="5CB85600" w:rsidR="00D077E9" w:rsidRDefault="004832F4" w:rsidP="004832F4">
            <w:r>
              <w:tab/>
              <w:t>Lic. Eng. Inform</w:t>
            </w:r>
            <w:r>
              <w:t>á</w:t>
            </w:r>
            <w:r>
              <w:t>tica - F</w:t>
            </w:r>
            <w:r>
              <w:t>í</w:t>
            </w:r>
            <w:r>
              <w:t>sica Aplicada</w:t>
            </w:r>
          </w:p>
          <w:p w14:paraId="26C817B1" w14:textId="1815B44F" w:rsidR="00D200DD" w:rsidRDefault="00D200DD" w:rsidP="00D200DD">
            <w:r>
              <w:t xml:space="preserve">      Turma 2DJ</w:t>
            </w:r>
          </w:p>
          <w:p w14:paraId="13B2F359" w14:textId="28C07C7E" w:rsidR="000143EA" w:rsidRDefault="000143EA" w:rsidP="00D200DD">
            <w:r>
              <w:t xml:space="preserve">      Grupo B</w:t>
            </w:r>
          </w:p>
          <w:p w14:paraId="585D8FF6" w14:textId="12B5C2C1" w:rsidR="004832F4" w:rsidRDefault="004832F4" w:rsidP="36B8AC44">
            <w:pPr>
              <w:rPr>
                <w:noProof/>
              </w:rPr>
            </w:pPr>
          </w:p>
        </w:tc>
      </w:tr>
      <w:tr w:rsidR="00D077E9" w14:paraId="56077821" w14:textId="77777777" w:rsidTr="36B8AC44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E0B50EB904C4445845C354AAC688B1F"/>
              </w:placeholder>
              <w15:appearance w15:val="hidden"/>
            </w:sdtPr>
            <w:sdtEndPr/>
            <w:sdtContent>
              <w:p w14:paraId="0489EB95" w14:textId="1A49F055" w:rsidR="00D077E9" w:rsidRDefault="003954B6" w:rsidP="003954B6">
                <w:r>
                  <w:t xml:space="preserve"> </w:t>
                </w:r>
                <w:sdt>
                  <w:sdtPr>
                    <w:id w:val="-469671819"/>
                    <w:placeholder>
                      <w:docPart w:val="E38BED64B7C041DC95A5DDC0744405EB"/>
                    </w:placeholder>
                    <w15:appearance w15:val="hidden"/>
                  </w:sdtPr>
                  <w:sdtContent>
                    <w:r w:rsidR="007461B0" w:rsidRPr="007461B0">
                      <w:rPr>
                        <w:rStyle w:val="SubttuloCarter"/>
                        <w:noProof/>
                        <w:lang w:bidi="pt-PT"/>
                      </w:rPr>
                      <w:t xml:space="preserve">14 </w:t>
                    </w:r>
                    <w:r w:rsidR="007461B0">
                      <w:rPr>
                        <w:rStyle w:val="SubttuloCarter"/>
                        <w:noProof/>
                        <w:lang w:bidi="pt-PT"/>
                      </w:rPr>
                      <w:t>o</w:t>
                    </w:r>
                    <w:r w:rsidR="007461B0" w:rsidRPr="007461B0">
                      <w:rPr>
                        <w:rStyle w:val="SubttuloCarter"/>
                        <w:noProof/>
                        <w:lang w:bidi="pt-PT"/>
                      </w:rPr>
                      <w:t>ut</w:t>
                    </w:r>
                    <w:r w:rsidR="007461B0">
                      <w:rPr>
                        <w:rStyle w:val="SubttuloCarter"/>
                        <w:noProof/>
                        <w:lang w:bidi="pt-PT"/>
                      </w:rPr>
                      <w:t>u</w:t>
                    </w:r>
                    <w:r w:rsidR="007461B0" w:rsidRPr="007461B0">
                      <w:rPr>
                        <w:rStyle w:val="SubttuloCarter"/>
                        <w:noProof/>
                        <w:lang w:bidi="pt-PT"/>
                      </w:rPr>
                      <w:t>bro</w:t>
                    </w:r>
                  </w:sdtContent>
                </w:sdt>
              </w:p>
            </w:sdtContent>
          </w:sdt>
          <w:p w14:paraId="3A1F640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53194A03" wp14:editId="0C393C92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0FD46B31">
                    <v:line id="Conexão Reta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dor de texto" o:spid="_x0000_s1026" strokecolor="#082a75 [3215]" strokeweight="3pt" from="0,0" to="117.65pt,0" w14:anchorId="1E8968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14E5E60" w14:textId="77777777" w:rsidR="00D077E9" w:rsidRDefault="00D077E9" w:rsidP="36B8AC44">
            <w:pPr>
              <w:rPr>
                <w:noProof/>
              </w:rPr>
            </w:pPr>
          </w:p>
          <w:p w14:paraId="6925A42B" w14:textId="7DAC26D0" w:rsidR="00D077E9" w:rsidRDefault="004832F4" w:rsidP="004832F4">
            <w:r>
              <w:t>1211131</w:t>
            </w:r>
            <w:r w:rsidR="004A256B">
              <w:t xml:space="preserve"> - </w:t>
            </w:r>
            <w:r w:rsidR="004A256B" w:rsidRPr="007461B0">
              <w:t>Pedro</w:t>
            </w:r>
            <w:r w:rsidR="004A256B">
              <w:t xml:space="preserve"> Pereira</w:t>
            </w:r>
          </w:p>
          <w:p w14:paraId="284466FE" w14:textId="0CB8B669" w:rsidR="004832F4" w:rsidRDefault="004832F4" w:rsidP="004832F4">
            <w:r>
              <w:t>1211151</w:t>
            </w:r>
            <w:r w:rsidR="004A256B">
              <w:t xml:space="preserve"> </w:t>
            </w:r>
            <w:r w:rsidR="004A256B">
              <w:t>–</w:t>
            </w:r>
            <w:r w:rsidR="004A256B">
              <w:t xml:space="preserve"> Alexandre Gera</w:t>
            </w:r>
            <w:r w:rsidR="004A256B">
              <w:t>çã</w:t>
            </w:r>
            <w:r w:rsidR="004A256B">
              <w:t>o</w:t>
            </w:r>
          </w:p>
          <w:p w14:paraId="0E046CE9" w14:textId="4D63CDF5" w:rsidR="004832F4" w:rsidRDefault="004832F4" w:rsidP="004832F4">
            <w:r>
              <w:t>1211128</w:t>
            </w:r>
            <w:r w:rsidR="004A256B">
              <w:t xml:space="preserve"> </w:t>
            </w:r>
            <w:r w:rsidR="004A256B">
              <w:t>–</w:t>
            </w:r>
            <w:r w:rsidR="004A256B">
              <w:t xml:space="preserve"> Tiago Oliveira</w:t>
            </w:r>
          </w:p>
          <w:p w14:paraId="368CE3AF" w14:textId="0552CB59" w:rsidR="004832F4" w:rsidRPr="00D86945" w:rsidRDefault="004832F4" w:rsidP="004832F4">
            <w:pPr>
              <w:rPr>
                <w:noProof/>
                <w:sz w:val="10"/>
                <w:szCs w:val="10"/>
              </w:rPr>
            </w:pPr>
            <w:r>
              <w:t>1211089</w:t>
            </w:r>
            <w:r w:rsidR="004A256B">
              <w:t xml:space="preserve"> </w:t>
            </w:r>
            <w:r w:rsidR="004A256B">
              <w:t>–</w:t>
            </w:r>
            <w:r w:rsidR="004A256B">
              <w:t xml:space="preserve"> Jos</w:t>
            </w:r>
            <w:r w:rsidR="004A256B">
              <w:t>é</w:t>
            </w:r>
            <w:r w:rsidR="004A256B">
              <w:t xml:space="preserve"> Gouveia</w:t>
            </w:r>
          </w:p>
        </w:tc>
      </w:tr>
    </w:tbl>
    <w:p w14:paraId="779875BB" w14:textId="3B4BC111" w:rsidR="00D077E9" w:rsidRDefault="00AB02A7">
      <w:pPr>
        <w:spacing w:after="200"/>
      </w:pP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E601B26" wp14:editId="3EA9A02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B70F381">
              <v:rect id="Retângu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tângulo colorido" o:spid="_x0000_s1026" fillcolor="#a5a5a5 [2092]" stroked="f" w14:anchorId="6079D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">
                <w10:wrap anchory="page"/>
              </v:rect>
            </w:pict>
          </mc:Fallback>
        </mc:AlternateContent>
      </w:r>
      <w:r w:rsidR="00D077E9">
        <w:rPr>
          <w:lang w:bidi="pt-PT"/>
        </w:rPr>
        <w:br w:type="page"/>
      </w:r>
    </w:p>
    <w:sdt>
      <w:sdtPr>
        <w:rPr>
          <w:rFonts w:ascii="Franklin Gothic Book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6783410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9D452" w14:textId="37E7AD99" w:rsidR="004A256B" w:rsidRDefault="004A256B">
          <w:pPr>
            <w:pStyle w:val="Cabealhodondice"/>
          </w:pPr>
          <w:r>
            <w:t>Índice</w:t>
          </w:r>
        </w:p>
        <w:p w14:paraId="675E326C" w14:textId="04D3AD9F" w:rsidR="009C05D2" w:rsidRDefault="004A256B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33717" w:history="1">
            <w:r w:rsidR="009C05D2" w:rsidRPr="006342B8">
              <w:rPr>
                <w:rStyle w:val="Hiperligao"/>
                <w:noProof/>
                <w:lang w:bidi="pt-PT"/>
              </w:rPr>
              <w:t>Í</w:t>
            </w:r>
            <w:r w:rsidR="009C05D2" w:rsidRPr="006342B8">
              <w:rPr>
                <w:rStyle w:val="Hiperligao"/>
                <w:noProof/>
                <w:lang w:bidi="pt-PT"/>
              </w:rPr>
              <w:t>ndice de ilustra</w:t>
            </w:r>
            <w:r w:rsidR="009C05D2" w:rsidRPr="006342B8">
              <w:rPr>
                <w:rStyle w:val="Hiperligao"/>
                <w:noProof/>
                <w:lang w:bidi="pt-PT"/>
              </w:rPr>
              <w:t>çõ</w:t>
            </w:r>
            <w:r w:rsidR="009C05D2" w:rsidRPr="006342B8">
              <w:rPr>
                <w:rStyle w:val="Hiperligao"/>
                <w:noProof/>
                <w:lang w:bidi="pt-PT"/>
              </w:rPr>
              <w:t>es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_Toc116333717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 w:rsidR="007461B0">
              <w:rPr>
                <w:noProof/>
                <w:webHidden/>
              </w:rPr>
              <w:t>3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23C13CBE" w14:textId="28937097" w:rsidR="009C05D2" w:rsidRDefault="007461B0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18" w:history="1">
            <w:r w:rsidR="009C05D2" w:rsidRPr="006342B8">
              <w:rPr>
                <w:rStyle w:val="Hiperligao"/>
                <w:noProof/>
                <w:lang w:bidi="pt-PT"/>
              </w:rPr>
              <w:t>Introdu</w:t>
            </w:r>
            <w:r w:rsidR="009C05D2" w:rsidRPr="006342B8">
              <w:rPr>
                <w:rStyle w:val="Hiperligao"/>
                <w:noProof/>
                <w:lang w:bidi="pt-PT"/>
              </w:rPr>
              <w:t>çã</w:t>
            </w:r>
            <w:r w:rsidR="009C05D2" w:rsidRPr="006342B8">
              <w:rPr>
                <w:rStyle w:val="Hiperligao"/>
                <w:noProof/>
                <w:lang w:bidi="pt-PT"/>
              </w:rPr>
              <w:t>o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_Toc116333718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474400E4" w14:textId="7C585159" w:rsidR="009C05D2" w:rsidRDefault="007461B0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19" w:history="1">
            <w:r w:rsidR="009C05D2" w:rsidRPr="006342B8">
              <w:rPr>
                <w:rStyle w:val="Hiperligao"/>
                <w:noProof/>
                <w:lang w:bidi="pt-PT"/>
              </w:rPr>
              <w:t>Escolha dos materiais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_Toc116333719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16E309B1" w14:textId="1EE36461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20" w:history="1">
            <w:r w:rsidR="009C05D2" w:rsidRPr="006342B8">
              <w:rPr>
                <w:rStyle w:val="Hiperligao"/>
                <w:noProof/>
              </w:rPr>
              <w:t>Conjunto de materiais para constituir uma parede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_Toc116333720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1EF77D21" w14:textId="40D8FA09" w:rsidR="009C05D2" w:rsidRDefault="007461B0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21" w:history="1">
            <w:r w:rsidR="009C05D2" w:rsidRPr="006342B8">
              <w:rPr>
                <w:rStyle w:val="Hiperligao"/>
                <w:noProof/>
              </w:rPr>
              <w:t>Material para exterior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_Toc116333721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17882CD0" w14:textId="29FC48E4" w:rsidR="009C05D2" w:rsidRDefault="007461B0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22" w:history="1">
            <w:r w:rsidR="009C05D2" w:rsidRPr="006342B8">
              <w:rPr>
                <w:rStyle w:val="Hiperligao"/>
                <w:noProof/>
              </w:rPr>
              <w:t>Material isolante interm</w:t>
            </w:r>
            <w:r w:rsidR="009C05D2" w:rsidRPr="006342B8">
              <w:rPr>
                <w:rStyle w:val="Hiperligao"/>
                <w:noProof/>
              </w:rPr>
              <w:t>é</w:t>
            </w:r>
            <w:r w:rsidR="009C05D2" w:rsidRPr="006342B8">
              <w:rPr>
                <w:rStyle w:val="Hiperligao"/>
                <w:noProof/>
              </w:rPr>
              <w:t>dio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_Toc116333722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5E2BE886" w14:textId="63FBA5B7" w:rsidR="009C05D2" w:rsidRDefault="007461B0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23" w:history="1">
            <w:r w:rsidR="009C05D2" w:rsidRPr="006342B8">
              <w:rPr>
                <w:rStyle w:val="Hiperligao"/>
                <w:noProof/>
              </w:rPr>
              <w:t>Material para o interior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_Toc116333723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55844906" w14:textId="5C77BD6D" w:rsidR="009C05D2" w:rsidRDefault="007461B0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24" w:history="1">
            <w:r w:rsidR="009C05D2" w:rsidRPr="006342B8">
              <w:rPr>
                <w:rStyle w:val="Hiperligao"/>
                <w:noProof/>
              </w:rPr>
              <w:t>Porta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_Toc116333724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4EF25E0B" w14:textId="50C7899F" w:rsidR="009C05D2" w:rsidRDefault="007461B0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25" w:history="1">
            <w:r w:rsidR="009C05D2" w:rsidRPr="006342B8">
              <w:rPr>
                <w:rStyle w:val="Hiperligao"/>
                <w:noProof/>
              </w:rPr>
              <w:t>Janela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_Toc116333725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430EB74B" w14:textId="5DD48587" w:rsidR="009C05D2" w:rsidRDefault="007461B0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26" w:history="1">
            <w:r w:rsidR="009C05D2" w:rsidRPr="006342B8">
              <w:rPr>
                <w:rStyle w:val="Hiperligao"/>
                <w:noProof/>
              </w:rPr>
              <w:t>Telhado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_Toc116333726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269A9648" w14:textId="2FB9386D" w:rsidR="009C05D2" w:rsidRDefault="007461B0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27" w:history="1">
            <w:r w:rsidR="009C05D2" w:rsidRPr="006342B8">
              <w:rPr>
                <w:rStyle w:val="Hiperligao"/>
                <w:noProof/>
                <w:lang w:bidi="pt-PT"/>
              </w:rPr>
              <w:t xml:space="preserve">Estrutura </w:t>
            </w:r>
            <w:r w:rsidR="009C05D2" w:rsidRPr="006342B8">
              <w:rPr>
                <w:rStyle w:val="Hiperligao"/>
                <w:noProof/>
                <w:lang w:bidi="pt-PT"/>
              </w:rPr>
              <w:t>–</w:t>
            </w:r>
            <w:r w:rsidR="009C05D2" w:rsidRPr="006342B8">
              <w:rPr>
                <w:rStyle w:val="Hiperligao"/>
                <w:noProof/>
                <w:lang w:bidi="pt-PT"/>
              </w:rPr>
              <w:t xml:space="preserve"> Parede sem janela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_Toc116333727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1384206D" w14:textId="456E8847" w:rsidR="009C05D2" w:rsidRDefault="007461B0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28" w:history="1">
            <w:r w:rsidR="009C05D2" w:rsidRPr="006342B8">
              <w:rPr>
                <w:rStyle w:val="Hiperligao"/>
                <w:noProof/>
                <w:lang w:bidi="pt-PT"/>
              </w:rPr>
              <w:t xml:space="preserve">Estrutura </w:t>
            </w:r>
            <w:r w:rsidR="009C05D2" w:rsidRPr="006342B8">
              <w:rPr>
                <w:rStyle w:val="Hiperligao"/>
                <w:noProof/>
                <w:lang w:bidi="pt-PT"/>
              </w:rPr>
              <w:t>–</w:t>
            </w:r>
            <w:r w:rsidR="009C05D2" w:rsidRPr="006342B8">
              <w:rPr>
                <w:rStyle w:val="Hiperligao"/>
                <w:noProof/>
                <w:lang w:bidi="pt-PT"/>
              </w:rPr>
              <w:t xml:space="preserve"> Parede com janela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_Toc116333728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4EDCA806" w14:textId="0560CA0B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29" w:history="1">
            <w:r w:rsidR="009C05D2" w:rsidRPr="006342B8">
              <w:rPr>
                <w:rStyle w:val="Hiperligao"/>
                <w:noProof/>
                <w:lang w:bidi="pt-PT"/>
              </w:rPr>
              <w:t>Resist</w:t>
            </w:r>
            <w:r w:rsidR="009C05D2" w:rsidRPr="006342B8">
              <w:rPr>
                <w:rStyle w:val="Hiperligao"/>
                <w:noProof/>
                <w:lang w:bidi="pt-PT"/>
              </w:rPr>
              <w:t>ê</w:t>
            </w:r>
            <w:r w:rsidR="009C05D2" w:rsidRPr="006342B8">
              <w:rPr>
                <w:rStyle w:val="Hiperligao"/>
                <w:noProof/>
                <w:lang w:bidi="pt-PT"/>
              </w:rPr>
              <w:t>ncia da parte com janela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_Toc116333729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0226D164" w14:textId="771306F3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30" w:history="1">
            <w:r w:rsidR="009C05D2" w:rsidRPr="006342B8">
              <w:rPr>
                <w:rStyle w:val="Hiperligao"/>
                <w:noProof/>
                <w:lang w:bidi="pt-PT"/>
              </w:rPr>
              <w:t>Resist</w:t>
            </w:r>
            <w:r w:rsidR="009C05D2" w:rsidRPr="006342B8">
              <w:rPr>
                <w:rStyle w:val="Hiperligao"/>
                <w:noProof/>
                <w:lang w:bidi="pt-PT"/>
              </w:rPr>
              <w:t>ê</w:t>
            </w:r>
            <w:r w:rsidR="009C05D2" w:rsidRPr="006342B8">
              <w:rPr>
                <w:rStyle w:val="Hiperligao"/>
                <w:noProof/>
                <w:lang w:bidi="pt-PT"/>
              </w:rPr>
              <w:t>ncia da parte sem janela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_Toc116333730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263B8953" w14:textId="552C786E" w:rsidR="009C05D2" w:rsidRDefault="007461B0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31" w:history="1">
            <w:r w:rsidR="009C05D2" w:rsidRPr="006342B8">
              <w:rPr>
                <w:rStyle w:val="Hiperligao"/>
                <w:noProof/>
                <w:lang w:bidi="pt-PT"/>
              </w:rPr>
              <w:t xml:space="preserve">Estrutura </w:t>
            </w:r>
            <w:r w:rsidR="009C05D2" w:rsidRPr="006342B8">
              <w:rPr>
                <w:rStyle w:val="Hiperligao"/>
                <w:noProof/>
                <w:lang w:bidi="pt-PT"/>
              </w:rPr>
              <w:t>–</w:t>
            </w:r>
            <w:r w:rsidR="009C05D2" w:rsidRPr="006342B8">
              <w:rPr>
                <w:rStyle w:val="Hiperligao"/>
                <w:noProof/>
                <w:lang w:bidi="pt-PT"/>
              </w:rPr>
              <w:t xml:space="preserve"> Parede com Porta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_Toc116333731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550FFE22" w14:textId="0CEDB7E6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32" w:history="1">
            <w:r w:rsidR="009C05D2" w:rsidRPr="006342B8">
              <w:rPr>
                <w:rStyle w:val="Hiperligao"/>
                <w:noProof/>
                <w:lang w:bidi="pt-PT"/>
              </w:rPr>
              <w:t>Resist</w:t>
            </w:r>
            <w:r w:rsidR="009C05D2" w:rsidRPr="006342B8">
              <w:rPr>
                <w:rStyle w:val="Hiperligao"/>
                <w:noProof/>
                <w:lang w:bidi="pt-PT"/>
              </w:rPr>
              <w:t>ê</w:t>
            </w:r>
            <w:r w:rsidR="009C05D2" w:rsidRPr="006342B8">
              <w:rPr>
                <w:rStyle w:val="Hiperligao"/>
                <w:noProof/>
                <w:lang w:bidi="pt-PT"/>
              </w:rPr>
              <w:t>ncia da parte com porta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_Toc116333732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61954C0B" w14:textId="29444A3F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33" w:history="1">
            <w:r w:rsidR="009C05D2" w:rsidRPr="006342B8">
              <w:rPr>
                <w:rStyle w:val="Hiperligao"/>
                <w:noProof/>
                <w:lang w:bidi="pt-PT"/>
              </w:rPr>
              <w:t>Resist</w:t>
            </w:r>
            <w:r w:rsidR="009C05D2" w:rsidRPr="006342B8">
              <w:rPr>
                <w:rStyle w:val="Hiperligao"/>
                <w:noProof/>
                <w:lang w:bidi="pt-PT"/>
              </w:rPr>
              <w:t>ê</w:t>
            </w:r>
            <w:r w:rsidR="009C05D2" w:rsidRPr="006342B8">
              <w:rPr>
                <w:rStyle w:val="Hiperligao"/>
                <w:noProof/>
                <w:lang w:bidi="pt-PT"/>
              </w:rPr>
              <w:t>ncia da parte sem porta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_Toc116333733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37933F34" w14:textId="467564A6" w:rsidR="009C05D2" w:rsidRDefault="007461B0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34" w:history="1">
            <w:r w:rsidR="009C05D2" w:rsidRPr="006342B8">
              <w:rPr>
                <w:rStyle w:val="Hiperligao"/>
                <w:noProof/>
                <w:lang w:bidi="pt-PT"/>
              </w:rPr>
              <w:t>Estrutura - Telhado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_Toc116333734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26EC7560" w14:textId="2CDDB689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35" w:history="1">
            <w:r w:rsidR="009C05D2" w:rsidRPr="006342B8">
              <w:rPr>
                <w:rStyle w:val="Hiperligao"/>
                <w:noProof/>
                <w:lang w:bidi="pt-PT"/>
              </w:rPr>
              <w:t>Resist</w:t>
            </w:r>
            <w:r w:rsidR="009C05D2" w:rsidRPr="006342B8">
              <w:rPr>
                <w:rStyle w:val="Hiperligao"/>
                <w:noProof/>
                <w:lang w:bidi="pt-PT"/>
              </w:rPr>
              <w:t>ê</w:t>
            </w:r>
            <w:r w:rsidR="009C05D2" w:rsidRPr="006342B8">
              <w:rPr>
                <w:rStyle w:val="Hiperligao"/>
                <w:noProof/>
                <w:lang w:bidi="pt-PT"/>
              </w:rPr>
              <w:t>ncia da parte retangular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_Toc116333735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585FA24A" w14:textId="19C9A723" w:rsidR="009C05D2" w:rsidRDefault="007461B0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36" w:history="1">
            <w:r w:rsidR="009C05D2" w:rsidRPr="006342B8">
              <w:rPr>
                <w:rStyle w:val="Hiperligao"/>
                <w:noProof/>
                <w:lang w:bidi="pt-PT"/>
              </w:rPr>
              <w:t>Estrutura Final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_Toc116333736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67E1D67C" w14:textId="5520FB95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37" w:history="1">
            <w:r w:rsidR="009C05D2" w:rsidRPr="006342B8">
              <w:rPr>
                <w:rStyle w:val="Hiperligao"/>
                <w:noProof/>
                <w:lang w:bidi="pt-PT"/>
              </w:rPr>
              <w:t>Resist</w:t>
            </w:r>
            <w:r w:rsidR="009C05D2" w:rsidRPr="006342B8">
              <w:rPr>
                <w:rStyle w:val="Hiperligao"/>
                <w:noProof/>
                <w:lang w:bidi="pt-PT"/>
              </w:rPr>
              <w:t>ê</w:t>
            </w:r>
            <w:r w:rsidR="009C05D2" w:rsidRPr="006342B8">
              <w:rPr>
                <w:rStyle w:val="Hiperligao"/>
                <w:noProof/>
                <w:lang w:bidi="pt-PT"/>
              </w:rPr>
              <w:t>ncia total da casa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_Toc116333737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5DEE3893" w14:textId="24B60973" w:rsidR="009C05D2" w:rsidRDefault="007461B0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38" w:history="1">
            <w:r w:rsidR="009C05D2" w:rsidRPr="006342B8">
              <w:rPr>
                <w:rStyle w:val="Hiperligao"/>
                <w:noProof/>
              </w:rPr>
              <w:t>C</w:t>
            </w:r>
            <w:r w:rsidR="009C05D2" w:rsidRPr="006342B8">
              <w:rPr>
                <w:rStyle w:val="Hiperligao"/>
                <w:noProof/>
              </w:rPr>
              <w:t>á</w:t>
            </w:r>
            <w:r w:rsidR="009C05D2" w:rsidRPr="006342B8">
              <w:rPr>
                <w:rStyle w:val="Hiperligao"/>
                <w:noProof/>
              </w:rPr>
              <w:t>lculo da energia necess</w:t>
            </w:r>
            <w:r w:rsidR="009C05D2" w:rsidRPr="006342B8">
              <w:rPr>
                <w:rStyle w:val="Hiperligao"/>
                <w:noProof/>
              </w:rPr>
              <w:t>á</w:t>
            </w:r>
            <w:r w:rsidR="009C05D2" w:rsidRPr="006342B8">
              <w:rPr>
                <w:rStyle w:val="Hiperligao"/>
                <w:noProof/>
              </w:rPr>
              <w:t>ria para manter uma determinada temperatura num espa</w:t>
            </w:r>
            <w:r w:rsidR="009C05D2" w:rsidRPr="006342B8">
              <w:rPr>
                <w:rStyle w:val="Hiperligao"/>
                <w:noProof/>
              </w:rPr>
              <w:t>ç</w:t>
            </w:r>
            <w:r w:rsidR="009C05D2" w:rsidRPr="006342B8">
              <w:rPr>
                <w:rStyle w:val="Hiperligao"/>
                <w:noProof/>
              </w:rPr>
              <w:t>o fechado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_Toc116333738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16FD3DF7" w14:textId="573B99AD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39" w:history="1">
            <w:r w:rsidR="009C05D2" w:rsidRPr="006342B8">
              <w:rPr>
                <w:rStyle w:val="Hiperligao"/>
                <w:noProof/>
              </w:rPr>
              <w:t>Temperatura Externa 20</w:t>
            </w:r>
            <w:r w:rsidR="009C05D2" w:rsidRPr="006342B8">
              <w:rPr>
                <w:rStyle w:val="Hiperligao"/>
                <w:noProof/>
              </w:rPr>
              <w:t>º</w:t>
            </w:r>
            <w:r w:rsidR="009C05D2" w:rsidRPr="006342B8">
              <w:rPr>
                <w:rStyle w:val="Hiperligao"/>
                <w:noProof/>
              </w:rPr>
              <w:t>C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_Toc116333739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0C3EE90D" w14:textId="62831104" w:rsidR="009C05D2" w:rsidRDefault="007461B0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40" w:history="1">
            <w:r w:rsidR="009C05D2" w:rsidRPr="006342B8">
              <w:rPr>
                <w:rStyle w:val="Hiperligao"/>
                <w:noProof/>
              </w:rPr>
              <w:t xml:space="preserve">Temperatura Interna entre </w:t>
            </w:r>
            <w:r w:rsidR="009C05D2" w:rsidRPr="006342B8">
              <w:rPr>
                <w:rStyle w:val="Hiperligao"/>
                <w:noProof/>
              </w:rPr>
              <w:t>–</w:t>
            </w:r>
            <w:r w:rsidR="009C05D2" w:rsidRPr="006342B8">
              <w:rPr>
                <w:rStyle w:val="Hiperligao"/>
                <w:noProof/>
              </w:rPr>
              <w:t xml:space="preserve"> 5 </w:t>
            </w:r>
            <w:r w:rsidR="009C05D2" w:rsidRPr="006342B8">
              <w:rPr>
                <w:rStyle w:val="Hiperligao"/>
                <w:noProof/>
              </w:rPr>
              <w:t>º</w:t>
            </w:r>
            <w:r w:rsidR="009C05D2" w:rsidRPr="006342B8">
              <w:rPr>
                <w:rStyle w:val="Hiperligao"/>
                <w:noProof/>
              </w:rPr>
              <w:t xml:space="preserve">C e os 4 </w:t>
            </w:r>
            <w:r w:rsidR="009C05D2" w:rsidRPr="006342B8">
              <w:rPr>
                <w:rStyle w:val="Hiperligao"/>
                <w:noProof/>
              </w:rPr>
              <w:t>º</w:t>
            </w:r>
            <w:r w:rsidR="009C05D2" w:rsidRPr="006342B8">
              <w:rPr>
                <w:rStyle w:val="Hiperligao"/>
                <w:noProof/>
              </w:rPr>
              <w:t>C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_Toc116333740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647F53AA" w14:textId="3C22D0A8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41" w:history="1">
            <w:r w:rsidR="009C05D2" w:rsidRPr="006342B8">
              <w:rPr>
                <w:rStyle w:val="Hiperligao"/>
                <w:noProof/>
              </w:rPr>
              <w:t xml:space="preserve">Temperatura Interna entre 5 </w:t>
            </w:r>
            <w:r w:rsidR="009C05D2" w:rsidRPr="006342B8">
              <w:rPr>
                <w:rStyle w:val="Hiperligao"/>
                <w:noProof/>
              </w:rPr>
              <w:t>º</w:t>
            </w:r>
            <w:r w:rsidR="009C05D2" w:rsidRPr="006342B8">
              <w:rPr>
                <w:rStyle w:val="Hiperligao"/>
                <w:noProof/>
              </w:rPr>
              <w:t xml:space="preserve">C e os 12 </w:t>
            </w:r>
            <w:r w:rsidR="009C05D2" w:rsidRPr="006342B8">
              <w:rPr>
                <w:rStyle w:val="Hiperligao"/>
                <w:noProof/>
              </w:rPr>
              <w:t>º</w:t>
            </w:r>
            <w:r w:rsidR="009C05D2" w:rsidRPr="006342B8">
              <w:rPr>
                <w:rStyle w:val="Hiperligao"/>
                <w:noProof/>
              </w:rPr>
              <w:t>C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_Toc116333741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03B98697" w14:textId="36ED4483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42" w:history="1">
            <w:r w:rsidR="009C05D2" w:rsidRPr="006342B8">
              <w:rPr>
                <w:rStyle w:val="Hiperligao"/>
                <w:noProof/>
              </w:rPr>
              <w:t>Temperatura Externa 28</w:t>
            </w:r>
            <w:r w:rsidR="009C05D2" w:rsidRPr="006342B8">
              <w:rPr>
                <w:rStyle w:val="Hiperligao"/>
                <w:noProof/>
              </w:rPr>
              <w:t>º</w:t>
            </w:r>
            <w:r w:rsidR="009C05D2" w:rsidRPr="006342B8">
              <w:rPr>
                <w:rStyle w:val="Hiperligao"/>
                <w:noProof/>
              </w:rPr>
              <w:t>C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_Toc116333742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7F6CFC8F" w14:textId="508A968B" w:rsidR="009C05D2" w:rsidRDefault="007461B0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43" w:history="1">
            <w:r w:rsidR="009C05D2" w:rsidRPr="006342B8">
              <w:rPr>
                <w:rStyle w:val="Hiperligao"/>
                <w:noProof/>
              </w:rPr>
              <w:t xml:space="preserve">Temperatura Interna entre </w:t>
            </w:r>
            <w:r w:rsidR="009C05D2" w:rsidRPr="006342B8">
              <w:rPr>
                <w:rStyle w:val="Hiperligao"/>
                <w:noProof/>
              </w:rPr>
              <w:t>–</w:t>
            </w:r>
            <w:r w:rsidR="009C05D2" w:rsidRPr="006342B8">
              <w:rPr>
                <w:rStyle w:val="Hiperligao"/>
                <w:noProof/>
              </w:rPr>
              <w:t xml:space="preserve"> 5 </w:t>
            </w:r>
            <w:r w:rsidR="009C05D2" w:rsidRPr="006342B8">
              <w:rPr>
                <w:rStyle w:val="Hiperligao"/>
                <w:noProof/>
              </w:rPr>
              <w:t>º</w:t>
            </w:r>
            <w:r w:rsidR="009C05D2" w:rsidRPr="006342B8">
              <w:rPr>
                <w:rStyle w:val="Hiperligao"/>
                <w:noProof/>
              </w:rPr>
              <w:t xml:space="preserve">C e os 4 </w:t>
            </w:r>
            <w:r w:rsidR="009C05D2" w:rsidRPr="006342B8">
              <w:rPr>
                <w:rStyle w:val="Hiperligao"/>
                <w:noProof/>
              </w:rPr>
              <w:t>º</w:t>
            </w:r>
            <w:r w:rsidR="009C05D2" w:rsidRPr="006342B8">
              <w:rPr>
                <w:rStyle w:val="Hiperligao"/>
                <w:noProof/>
              </w:rPr>
              <w:t>C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_Toc116333743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1321F283" w14:textId="71388890" w:rsidR="009C05D2" w:rsidRDefault="007461B0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44" w:history="1">
            <w:r w:rsidR="009C05D2" w:rsidRPr="006342B8">
              <w:rPr>
                <w:rStyle w:val="Hiperligao"/>
                <w:noProof/>
              </w:rPr>
              <w:t xml:space="preserve">Temperatura Interna entre 5 </w:t>
            </w:r>
            <w:r w:rsidR="009C05D2" w:rsidRPr="006342B8">
              <w:rPr>
                <w:rStyle w:val="Hiperligao"/>
                <w:noProof/>
              </w:rPr>
              <w:t>º</w:t>
            </w:r>
            <w:r w:rsidR="009C05D2" w:rsidRPr="006342B8">
              <w:rPr>
                <w:rStyle w:val="Hiperligao"/>
                <w:noProof/>
              </w:rPr>
              <w:t xml:space="preserve">C e os 12 </w:t>
            </w:r>
            <w:r w:rsidR="009C05D2" w:rsidRPr="006342B8">
              <w:rPr>
                <w:rStyle w:val="Hiperligao"/>
                <w:noProof/>
              </w:rPr>
              <w:t>º</w:t>
            </w:r>
            <w:r w:rsidR="009C05D2" w:rsidRPr="006342B8">
              <w:rPr>
                <w:rStyle w:val="Hiperligao"/>
                <w:noProof/>
              </w:rPr>
              <w:t>C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_Toc116333744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1861491C" w14:textId="2F70C85C" w:rsidR="009C05D2" w:rsidRDefault="007461B0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45" w:history="1">
            <w:r w:rsidR="009C05D2" w:rsidRPr="006342B8">
              <w:rPr>
                <w:rStyle w:val="Hiperligao"/>
                <w:noProof/>
              </w:rPr>
              <w:t>Sistema de arrefecimento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_Toc116333745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673E6F84" w14:textId="22EEBDBB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46" w:history="1">
            <w:r w:rsidR="009C05D2" w:rsidRPr="006342B8">
              <w:rPr>
                <w:rStyle w:val="Hiperligao"/>
                <w:noProof/>
              </w:rPr>
              <w:t>Sistema de arrefecimento de ar condicionado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_Toc116333746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61490B92" w14:textId="37C077A7" w:rsidR="009C05D2" w:rsidRDefault="007461B0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47" w:history="1">
            <w:r w:rsidR="009C05D2" w:rsidRPr="006342B8">
              <w:rPr>
                <w:rStyle w:val="Hiperligao"/>
                <w:noProof/>
              </w:rPr>
              <w:t>Ar Condicionado port</w:t>
            </w:r>
            <w:r w:rsidR="009C05D2" w:rsidRPr="006342B8">
              <w:rPr>
                <w:rStyle w:val="Hiperligao"/>
                <w:noProof/>
              </w:rPr>
              <w:t>á</w:t>
            </w:r>
            <w:r w:rsidR="009C05D2" w:rsidRPr="006342B8">
              <w:rPr>
                <w:rStyle w:val="Hiperligao"/>
                <w:noProof/>
              </w:rPr>
              <w:t>til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_Toc116333747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4A4DBA1A" w14:textId="3B9458FF" w:rsidR="009C05D2" w:rsidRDefault="007461B0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48" w:history="1">
            <w:r w:rsidR="009C05D2" w:rsidRPr="006342B8">
              <w:rPr>
                <w:rStyle w:val="Hiperligao"/>
                <w:noProof/>
              </w:rPr>
              <w:t>Ar Condicionado Monosplit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_Toc116333748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22E95E06" w14:textId="0668B764" w:rsidR="009C05D2" w:rsidRDefault="007461B0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6333749" w:history="1">
            <w:r w:rsidR="009C05D2" w:rsidRPr="006342B8">
              <w:rPr>
                <w:rStyle w:val="Hiperligao"/>
                <w:noProof/>
              </w:rPr>
              <w:t>Analise do melhor sistema</w:t>
            </w:r>
            <w:r w:rsidR="009C05D2">
              <w:rPr>
                <w:noProof/>
                <w:webHidden/>
              </w:rPr>
              <w:tab/>
            </w:r>
            <w:r w:rsidR="009C05D2">
              <w:rPr>
                <w:noProof/>
                <w:webHidden/>
              </w:rPr>
              <w:fldChar w:fldCharType="begin"/>
            </w:r>
            <w:r w:rsidR="009C05D2">
              <w:rPr>
                <w:noProof/>
                <w:webHidden/>
              </w:rPr>
              <w:instrText xml:space="preserve"> PAGEREF _Toc116333749 \h </w:instrText>
            </w:r>
            <w:r w:rsidR="009C05D2">
              <w:rPr>
                <w:noProof/>
                <w:webHidden/>
              </w:rPr>
            </w:r>
            <w:r w:rsidR="009C0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9C05D2">
              <w:rPr>
                <w:noProof/>
                <w:webHidden/>
              </w:rPr>
              <w:fldChar w:fldCharType="end"/>
            </w:r>
          </w:hyperlink>
        </w:p>
        <w:p w14:paraId="6664C61E" w14:textId="62ADDB25" w:rsidR="006B34A9" w:rsidRDefault="004A256B" w:rsidP="009C05D2">
          <w:r>
            <w:rPr>
              <w:b/>
              <w:bCs/>
            </w:rPr>
            <w:fldChar w:fldCharType="end"/>
          </w:r>
        </w:p>
      </w:sdtContent>
    </w:sdt>
    <w:p w14:paraId="063A7C54" w14:textId="17133586" w:rsidR="009C05D2" w:rsidRDefault="009C05D2" w:rsidP="009C05D2">
      <w:pPr>
        <w:pStyle w:val="Ttulo1"/>
        <w:rPr>
          <w:lang w:bidi="pt-PT"/>
        </w:rPr>
      </w:pPr>
      <w:bookmarkStart w:id="0" w:name="_Toc116333717"/>
      <w:r>
        <w:rPr>
          <w:lang w:bidi="pt-PT"/>
        </w:rPr>
        <w:lastRenderedPageBreak/>
        <w:t>Índice de ilustrações</w:t>
      </w:r>
      <w:bookmarkEnd w:id="0"/>
    </w:p>
    <w:p w14:paraId="28322495" w14:textId="1FE127CE" w:rsidR="00EE16A6" w:rsidRDefault="00EE16A6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r>
        <w:rPr>
          <w:lang w:bidi="pt-PT"/>
        </w:rPr>
        <w:fldChar w:fldCharType="begin"/>
      </w:r>
      <w:r>
        <w:rPr>
          <w:lang w:bidi="pt-PT"/>
        </w:rPr>
        <w:instrText xml:space="preserve"> TOC \h \z \c "Figura" </w:instrText>
      </w:r>
      <w:r>
        <w:rPr>
          <w:lang w:bidi="pt-PT"/>
        </w:rPr>
        <w:fldChar w:fldCharType="separate"/>
      </w:r>
      <w:hyperlink w:anchor="_Toc116333542" w:history="1">
        <w:r w:rsidRPr="00B21532">
          <w:rPr>
            <w:rStyle w:val="Hiperligao"/>
            <w:noProof/>
          </w:rPr>
          <w:t>Figura 1 Esquema lateral parede simples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_Toc116333542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1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B24258" w14:textId="515B7BFC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43" w:history="1">
        <w:r w:rsidR="00EE16A6" w:rsidRPr="00B21532">
          <w:rPr>
            <w:rStyle w:val="Hiperligao"/>
            <w:noProof/>
          </w:rPr>
          <w:t>Figura 2 equivalente el</w:t>
        </w:r>
        <w:r w:rsidR="00EE16A6" w:rsidRPr="00B21532">
          <w:rPr>
            <w:rStyle w:val="Hiperligao"/>
            <w:noProof/>
          </w:rPr>
          <w:t>é</w:t>
        </w:r>
        <w:r w:rsidR="00EE16A6" w:rsidRPr="00B21532">
          <w:rPr>
            <w:rStyle w:val="Hiperligao"/>
            <w:noProof/>
          </w:rPr>
          <w:t>trico parede simples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_Toc116333543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E16A6">
          <w:rPr>
            <w:noProof/>
            <w:webHidden/>
          </w:rPr>
          <w:fldChar w:fldCharType="end"/>
        </w:r>
      </w:hyperlink>
    </w:p>
    <w:p w14:paraId="1FA7F81F" w14:textId="31802BD8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44" w:history="1">
        <w:r w:rsidR="00EE16A6" w:rsidRPr="00B21532">
          <w:rPr>
            <w:rStyle w:val="Hiperligao"/>
            <w:noProof/>
          </w:rPr>
          <w:t>Figura 3 Esquema Frontal parede com janela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_Toc116333544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E16A6">
          <w:rPr>
            <w:noProof/>
            <w:webHidden/>
          </w:rPr>
          <w:fldChar w:fldCharType="end"/>
        </w:r>
      </w:hyperlink>
    </w:p>
    <w:p w14:paraId="09E6820D" w14:textId="3EBEB6D8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45" w:history="1">
        <w:r w:rsidR="00EE16A6" w:rsidRPr="00B21532">
          <w:rPr>
            <w:rStyle w:val="Hiperligao"/>
            <w:noProof/>
          </w:rPr>
          <w:t>Figura 4 Esquema lateral parede com janela (parte com janela)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_Toc116333545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E16A6">
          <w:rPr>
            <w:noProof/>
            <w:webHidden/>
          </w:rPr>
          <w:fldChar w:fldCharType="end"/>
        </w:r>
      </w:hyperlink>
    </w:p>
    <w:p w14:paraId="6B17D675" w14:textId="09757772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46" w:history="1">
        <w:r w:rsidR="00EE16A6" w:rsidRPr="00B21532">
          <w:rPr>
            <w:rStyle w:val="Hiperligao"/>
            <w:noProof/>
          </w:rPr>
          <w:t>Figura 5 equivalente el</w:t>
        </w:r>
        <w:r w:rsidR="00EE16A6" w:rsidRPr="00B21532">
          <w:rPr>
            <w:rStyle w:val="Hiperligao"/>
            <w:noProof/>
          </w:rPr>
          <w:t>é</w:t>
        </w:r>
        <w:r w:rsidR="00EE16A6" w:rsidRPr="00B21532">
          <w:rPr>
            <w:rStyle w:val="Hiperligao"/>
            <w:noProof/>
          </w:rPr>
          <w:t>trico parede com janela (parte com janela)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_Toc116333546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E16A6">
          <w:rPr>
            <w:noProof/>
            <w:webHidden/>
          </w:rPr>
          <w:fldChar w:fldCharType="end"/>
        </w:r>
      </w:hyperlink>
    </w:p>
    <w:p w14:paraId="0C8B2704" w14:textId="50BD4861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47" w:history="1">
        <w:r w:rsidR="00EE16A6" w:rsidRPr="00B21532">
          <w:rPr>
            <w:rStyle w:val="Hiperligao"/>
            <w:noProof/>
          </w:rPr>
          <w:t>Figura 6 Esquema lateral parede com janela (parte sem janela)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_Toc116333547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EE16A6">
          <w:rPr>
            <w:noProof/>
            <w:webHidden/>
          </w:rPr>
          <w:fldChar w:fldCharType="end"/>
        </w:r>
      </w:hyperlink>
    </w:p>
    <w:p w14:paraId="51647621" w14:textId="5E0A607D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48" w:history="1">
        <w:r w:rsidR="00EE16A6" w:rsidRPr="00B21532">
          <w:rPr>
            <w:rStyle w:val="Hiperligao"/>
            <w:noProof/>
          </w:rPr>
          <w:t>Figura 7 equivalente el</w:t>
        </w:r>
        <w:r w:rsidR="00EE16A6" w:rsidRPr="00B21532">
          <w:rPr>
            <w:rStyle w:val="Hiperligao"/>
            <w:noProof/>
          </w:rPr>
          <w:t>é</w:t>
        </w:r>
        <w:r w:rsidR="00EE16A6" w:rsidRPr="00B21532">
          <w:rPr>
            <w:rStyle w:val="Hiperligao"/>
            <w:noProof/>
          </w:rPr>
          <w:t>trico parede com janela (parte sem janela)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_Toc116333548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EE16A6">
          <w:rPr>
            <w:noProof/>
            <w:webHidden/>
          </w:rPr>
          <w:fldChar w:fldCharType="end"/>
        </w:r>
      </w:hyperlink>
    </w:p>
    <w:p w14:paraId="1614BA3D" w14:textId="48F17909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49" w:history="1">
        <w:r w:rsidR="00EE16A6" w:rsidRPr="00B21532">
          <w:rPr>
            <w:rStyle w:val="Hiperligao"/>
            <w:noProof/>
          </w:rPr>
          <w:t>Figura 8 Esquema frontal parede com porta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_Toc116333549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EE16A6">
          <w:rPr>
            <w:noProof/>
            <w:webHidden/>
          </w:rPr>
          <w:fldChar w:fldCharType="end"/>
        </w:r>
      </w:hyperlink>
    </w:p>
    <w:p w14:paraId="34397F5E" w14:textId="5FEBF27F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50" w:history="1">
        <w:r w:rsidR="00EE16A6" w:rsidRPr="00B21532">
          <w:rPr>
            <w:rStyle w:val="Hiperligao"/>
            <w:noProof/>
          </w:rPr>
          <w:t>Figura 9 Esquema lateral parede com porta (parte com porta)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_Toc116333550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EE16A6">
          <w:rPr>
            <w:noProof/>
            <w:webHidden/>
          </w:rPr>
          <w:fldChar w:fldCharType="end"/>
        </w:r>
      </w:hyperlink>
    </w:p>
    <w:p w14:paraId="1CD7FE62" w14:textId="40BC0BA2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51" w:history="1">
        <w:r w:rsidR="00EE16A6" w:rsidRPr="00B21532">
          <w:rPr>
            <w:rStyle w:val="Hiperligao"/>
            <w:noProof/>
          </w:rPr>
          <w:t>Figura 10 equivalente el</w:t>
        </w:r>
        <w:r w:rsidR="00EE16A6" w:rsidRPr="00B21532">
          <w:rPr>
            <w:rStyle w:val="Hiperligao"/>
            <w:noProof/>
          </w:rPr>
          <w:t>é</w:t>
        </w:r>
        <w:r w:rsidR="00EE16A6" w:rsidRPr="00B21532">
          <w:rPr>
            <w:rStyle w:val="Hiperligao"/>
            <w:noProof/>
          </w:rPr>
          <w:t>trico parede com porta (parte com porta)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_Toc116333551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EE16A6">
          <w:rPr>
            <w:noProof/>
            <w:webHidden/>
          </w:rPr>
          <w:fldChar w:fldCharType="end"/>
        </w:r>
      </w:hyperlink>
    </w:p>
    <w:p w14:paraId="2546C926" w14:textId="53E040BC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52" w:history="1">
        <w:r w:rsidR="00EE16A6" w:rsidRPr="00B21532">
          <w:rPr>
            <w:rStyle w:val="Hiperligao"/>
            <w:noProof/>
          </w:rPr>
          <w:t>Figura 11 Esquema lateral parede com porta (parte com porta)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_Toc116333552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EE16A6">
          <w:rPr>
            <w:noProof/>
            <w:webHidden/>
          </w:rPr>
          <w:fldChar w:fldCharType="end"/>
        </w:r>
      </w:hyperlink>
    </w:p>
    <w:p w14:paraId="279F7E96" w14:textId="3C3AA6DA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53" w:history="1">
        <w:r w:rsidR="00EE16A6" w:rsidRPr="00B21532">
          <w:rPr>
            <w:rStyle w:val="Hiperligao"/>
            <w:noProof/>
          </w:rPr>
          <w:t>Figura 12 equivalente el</w:t>
        </w:r>
        <w:r w:rsidR="00EE16A6" w:rsidRPr="00B21532">
          <w:rPr>
            <w:rStyle w:val="Hiperligao"/>
            <w:noProof/>
          </w:rPr>
          <w:t>é</w:t>
        </w:r>
        <w:r w:rsidR="00EE16A6" w:rsidRPr="00B21532">
          <w:rPr>
            <w:rStyle w:val="Hiperligao"/>
            <w:noProof/>
          </w:rPr>
          <w:t>trico parede com porta (parte sem porta)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_Toc116333553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EE16A6">
          <w:rPr>
            <w:noProof/>
            <w:webHidden/>
          </w:rPr>
          <w:fldChar w:fldCharType="end"/>
        </w:r>
      </w:hyperlink>
    </w:p>
    <w:p w14:paraId="2CC81AC8" w14:textId="29B3F730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54" w:history="1">
        <w:r w:rsidR="00EE16A6" w:rsidRPr="00B21532">
          <w:rPr>
            <w:rStyle w:val="Hiperligao"/>
            <w:noProof/>
          </w:rPr>
          <w:t>Figura 13 Esquema tridimensional do telhado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_Toc116333554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EE16A6">
          <w:rPr>
            <w:noProof/>
            <w:webHidden/>
          </w:rPr>
          <w:fldChar w:fldCharType="end"/>
        </w:r>
      </w:hyperlink>
    </w:p>
    <w:p w14:paraId="13B83FC7" w14:textId="4F3C2861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55" w:history="1">
        <w:r w:rsidR="00EE16A6" w:rsidRPr="00B21532">
          <w:rPr>
            <w:rStyle w:val="Hiperligao"/>
            <w:noProof/>
          </w:rPr>
          <w:t>Figura 14 Esquema lateral telhado parte retangular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_Toc116333555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EE16A6">
          <w:rPr>
            <w:noProof/>
            <w:webHidden/>
          </w:rPr>
          <w:fldChar w:fldCharType="end"/>
        </w:r>
      </w:hyperlink>
    </w:p>
    <w:p w14:paraId="1E7375F5" w14:textId="7CDFAB47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56" w:history="1">
        <w:r w:rsidR="00EE16A6" w:rsidRPr="00B21532">
          <w:rPr>
            <w:rStyle w:val="Hiperligao"/>
            <w:noProof/>
          </w:rPr>
          <w:t>Figura 15 equivalente el</w:t>
        </w:r>
        <w:r w:rsidR="00EE16A6" w:rsidRPr="00B21532">
          <w:rPr>
            <w:rStyle w:val="Hiperligao"/>
            <w:noProof/>
          </w:rPr>
          <w:t>é</w:t>
        </w:r>
        <w:r w:rsidR="00EE16A6" w:rsidRPr="00B21532">
          <w:rPr>
            <w:rStyle w:val="Hiperligao"/>
            <w:noProof/>
          </w:rPr>
          <w:t>trico telhado parte retangular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_Toc116333556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EE16A6">
          <w:rPr>
            <w:noProof/>
            <w:webHidden/>
          </w:rPr>
          <w:fldChar w:fldCharType="end"/>
        </w:r>
      </w:hyperlink>
    </w:p>
    <w:p w14:paraId="4E81087A" w14:textId="3789BA5E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57" w:history="1">
        <w:r w:rsidR="00EE16A6" w:rsidRPr="00B21532">
          <w:rPr>
            <w:rStyle w:val="Hiperligao"/>
            <w:noProof/>
          </w:rPr>
          <w:t>Figura 16 Esquema lateral telhado parte triangular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_Toc116333557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EE16A6">
          <w:rPr>
            <w:noProof/>
            <w:webHidden/>
          </w:rPr>
          <w:fldChar w:fldCharType="end"/>
        </w:r>
      </w:hyperlink>
    </w:p>
    <w:p w14:paraId="472F0D4E" w14:textId="0019190C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58" w:history="1">
        <w:r w:rsidR="00EE16A6" w:rsidRPr="00B21532">
          <w:rPr>
            <w:rStyle w:val="Hiperligao"/>
            <w:noProof/>
          </w:rPr>
          <w:t>Figura 17 equivalente el</w:t>
        </w:r>
        <w:r w:rsidR="00EE16A6" w:rsidRPr="00B21532">
          <w:rPr>
            <w:rStyle w:val="Hiperligao"/>
            <w:noProof/>
          </w:rPr>
          <w:t>é</w:t>
        </w:r>
        <w:r w:rsidR="00EE16A6" w:rsidRPr="00B21532">
          <w:rPr>
            <w:rStyle w:val="Hiperligao"/>
            <w:noProof/>
          </w:rPr>
          <w:t>trico telhado parte triangular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_Toc116333558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EE16A6">
          <w:rPr>
            <w:noProof/>
            <w:webHidden/>
          </w:rPr>
          <w:fldChar w:fldCharType="end"/>
        </w:r>
      </w:hyperlink>
    </w:p>
    <w:p w14:paraId="731E5322" w14:textId="582CCAA6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59" w:history="1">
        <w:r w:rsidR="00EE16A6" w:rsidRPr="00B21532">
          <w:rPr>
            <w:rStyle w:val="Hiperligao"/>
            <w:noProof/>
          </w:rPr>
          <w:t>Figura 18 Tabela calculo energia (externa 20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C, interna entre -5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C/4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_Toc116333559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EE16A6">
          <w:rPr>
            <w:noProof/>
            <w:webHidden/>
          </w:rPr>
          <w:fldChar w:fldCharType="end"/>
        </w:r>
      </w:hyperlink>
    </w:p>
    <w:p w14:paraId="6D682B78" w14:textId="13DAA72D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60" w:history="1">
        <w:r w:rsidR="00EE16A6" w:rsidRPr="00B21532">
          <w:rPr>
            <w:rStyle w:val="Hiperligao"/>
            <w:noProof/>
          </w:rPr>
          <w:t>Figura 19 Tabela calculo energia (externa 20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C, interna entre 5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C/12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_Toc116333560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EE16A6">
          <w:rPr>
            <w:noProof/>
            <w:webHidden/>
          </w:rPr>
          <w:fldChar w:fldCharType="end"/>
        </w:r>
      </w:hyperlink>
    </w:p>
    <w:p w14:paraId="50589EFE" w14:textId="7325635D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61" w:history="1">
        <w:r w:rsidR="00EE16A6" w:rsidRPr="00B21532">
          <w:rPr>
            <w:rStyle w:val="Hiperligao"/>
            <w:noProof/>
          </w:rPr>
          <w:t>Figura 20 Tabela c</w:t>
        </w:r>
        <w:r w:rsidR="00EE16A6" w:rsidRPr="00B21532">
          <w:rPr>
            <w:rStyle w:val="Hiperligao"/>
            <w:noProof/>
          </w:rPr>
          <w:t>á</w:t>
        </w:r>
        <w:r w:rsidR="00EE16A6" w:rsidRPr="00B21532">
          <w:rPr>
            <w:rStyle w:val="Hiperligao"/>
            <w:noProof/>
          </w:rPr>
          <w:t>lculo energia (externa 28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C, interna entre -5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C/4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_Toc116333561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EE16A6">
          <w:rPr>
            <w:noProof/>
            <w:webHidden/>
          </w:rPr>
          <w:fldChar w:fldCharType="end"/>
        </w:r>
      </w:hyperlink>
    </w:p>
    <w:p w14:paraId="72D84E9C" w14:textId="4EA01B01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62" w:history="1">
        <w:r w:rsidR="00EE16A6" w:rsidRPr="00B21532">
          <w:rPr>
            <w:rStyle w:val="Hiperligao"/>
            <w:noProof/>
          </w:rPr>
          <w:t>Figura 21 Tabela c</w:t>
        </w:r>
        <w:r w:rsidR="00EE16A6" w:rsidRPr="00B21532">
          <w:rPr>
            <w:rStyle w:val="Hiperligao"/>
            <w:noProof/>
          </w:rPr>
          <w:t>á</w:t>
        </w:r>
        <w:r w:rsidR="00EE16A6" w:rsidRPr="00B21532">
          <w:rPr>
            <w:rStyle w:val="Hiperligao"/>
            <w:noProof/>
          </w:rPr>
          <w:t>lculo energia (externa 28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C, interna entre 5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C/12</w:t>
        </w:r>
        <w:r w:rsidR="00EE16A6" w:rsidRPr="00B21532">
          <w:rPr>
            <w:rStyle w:val="Hiperligao"/>
            <w:noProof/>
          </w:rPr>
          <w:t>º</w:t>
        </w:r>
        <w:r w:rsidR="00EE16A6" w:rsidRPr="00B21532">
          <w:rPr>
            <w:rStyle w:val="Hiperligao"/>
            <w:noProof/>
          </w:rPr>
          <w:t>C)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_Toc116333562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EE16A6">
          <w:rPr>
            <w:noProof/>
            <w:webHidden/>
          </w:rPr>
          <w:fldChar w:fldCharType="end"/>
        </w:r>
      </w:hyperlink>
    </w:p>
    <w:p w14:paraId="6F4CBCCA" w14:textId="730FBCF0" w:rsidR="00EE16A6" w:rsidRDefault="007461B0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6333563" w:history="1">
        <w:r w:rsidR="00EE16A6" w:rsidRPr="00B21532">
          <w:rPr>
            <w:rStyle w:val="Hiperligao"/>
            <w:noProof/>
          </w:rPr>
          <w:t>Figura 22 Funcionamento de um ar condicionado</w:t>
        </w:r>
        <w:r w:rsidR="00EE16A6">
          <w:rPr>
            <w:noProof/>
            <w:webHidden/>
          </w:rPr>
          <w:tab/>
        </w:r>
        <w:r w:rsidR="00EE16A6">
          <w:rPr>
            <w:noProof/>
            <w:webHidden/>
          </w:rPr>
          <w:fldChar w:fldCharType="begin"/>
        </w:r>
        <w:r w:rsidR="00EE16A6">
          <w:rPr>
            <w:noProof/>
            <w:webHidden/>
          </w:rPr>
          <w:instrText xml:space="preserve"> PAGEREF _Toc116333563 \h </w:instrText>
        </w:r>
        <w:r w:rsidR="00EE16A6">
          <w:rPr>
            <w:noProof/>
            <w:webHidden/>
          </w:rPr>
        </w:r>
        <w:r w:rsidR="00EE16A6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EE16A6">
          <w:rPr>
            <w:noProof/>
            <w:webHidden/>
          </w:rPr>
          <w:fldChar w:fldCharType="end"/>
        </w:r>
      </w:hyperlink>
    </w:p>
    <w:p w14:paraId="65F98F14" w14:textId="75217FA7" w:rsidR="00EE16A6" w:rsidRDefault="00EE16A6" w:rsidP="00EE16A6">
      <w:pPr>
        <w:rPr>
          <w:lang w:bidi="pt-PT"/>
        </w:rPr>
      </w:pPr>
      <w:r>
        <w:rPr>
          <w:lang w:bidi="pt-PT"/>
        </w:rPr>
        <w:fldChar w:fldCharType="end"/>
      </w:r>
    </w:p>
    <w:p w14:paraId="2F073EF9" w14:textId="136CB345" w:rsidR="00EE16A6" w:rsidRDefault="00EE16A6" w:rsidP="00EE16A6">
      <w:pPr>
        <w:rPr>
          <w:lang w:bidi="pt-PT"/>
        </w:rPr>
      </w:pPr>
    </w:p>
    <w:p w14:paraId="4C2615D0" w14:textId="6C1FABCB" w:rsidR="00EE16A6" w:rsidRDefault="00EE16A6" w:rsidP="00EE16A6">
      <w:pPr>
        <w:rPr>
          <w:lang w:bidi="pt-PT"/>
        </w:rPr>
      </w:pPr>
    </w:p>
    <w:p w14:paraId="160E85C8" w14:textId="462F0706" w:rsidR="00EE16A6" w:rsidRDefault="00EE16A6" w:rsidP="00EE16A6">
      <w:pPr>
        <w:rPr>
          <w:lang w:bidi="pt-PT"/>
        </w:rPr>
      </w:pPr>
    </w:p>
    <w:p w14:paraId="152D41F5" w14:textId="04480024" w:rsidR="00EE16A6" w:rsidRDefault="00EE16A6" w:rsidP="00EE16A6">
      <w:pPr>
        <w:rPr>
          <w:lang w:bidi="pt-PT"/>
        </w:rPr>
      </w:pPr>
    </w:p>
    <w:p w14:paraId="593A1807" w14:textId="24B8B22A" w:rsidR="00EE16A6" w:rsidRDefault="00EE16A6" w:rsidP="00EE16A6">
      <w:pPr>
        <w:rPr>
          <w:lang w:bidi="pt-PT"/>
        </w:rPr>
      </w:pPr>
    </w:p>
    <w:p w14:paraId="5C97C521" w14:textId="457274F4" w:rsidR="00EE16A6" w:rsidRDefault="00EE16A6" w:rsidP="00EE16A6">
      <w:pPr>
        <w:rPr>
          <w:lang w:bidi="pt-PT"/>
        </w:rPr>
      </w:pPr>
    </w:p>
    <w:p w14:paraId="52FD990B" w14:textId="65E5241E" w:rsidR="00EE16A6" w:rsidRDefault="00EE16A6" w:rsidP="00EE16A6">
      <w:pPr>
        <w:rPr>
          <w:lang w:bidi="pt-PT"/>
        </w:rPr>
      </w:pPr>
    </w:p>
    <w:p w14:paraId="22A78D09" w14:textId="10DA4899" w:rsidR="00EE16A6" w:rsidRDefault="00EE16A6" w:rsidP="00EE16A6">
      <w:pPr>
        <w:rPr>
          <w:lang w:bidi="pt-PT"/>
        </w:rPr>
      </w:pPr>
    </w:p>
    <w:p w14:paraId="211FBD25" w14:textId="59A80AAF" w:rsidR="00EE16A6" w:rsidRDefault="00EE16A6" w:rsidP="00EE16A6">
      <w:pPr>
        <w:rPr>
          <w:lang w:bidi="pt-PT"/>
        </w:rPr>
      </w:pPr>
    </w:p>
    <w:p w14:paraId="1EAEB80A" w14:textId="2FD710A8" w:rsidR="00EE16A6" w:rsidRDefault="00EE16A6" w:rsidP="00EE16A6">
      <w:pPr>
        <w:rPr>
          <w:lang w:bidi="pt-PT"/>
        </w:rPr>
      </w:pPr>
    </w:p>
    <w:p w14:paraId="68A6B945" w14:textId="5F1E8DC4" w:rsidR="00EE16A6" w:rsidRDefault="00EE16A6" w:rsidP="00EE16A6">
      <w:pPr>
        <w:rPr>
          <w:lang w:bidi="pt-PT"/>
        </w:rPr>
      </w:pPr>
    </w:p>
    <w:p w14:paraId="32318227" w14:textId="305AE5DD" w:rsidR="00EE16A6" w:rsidRDefault="00EE16A6" w:rsidP="00EE16A6">
      <w:pPr>
        <w:rPr>
          <w:lang w:bidi="pt-PT"/>
        </w:rPr>
      </w:pPr>
    </w:p>
    <w:p w14:paraId="2A312501" w14:textId="3A656969" w:rsidR="00EE16A6" w:rsidRDefault="00EE16A6" w:rsidP="00EE16A6">
      <w:pPr>
        <w:rPr>
          <w:lang w:bidi="pt-PT"/>
        </w:rPr>
      </w:pPr>
    </w:p>
    <w:p w14:paraId="5F89B703" w14:textId="413ECE13" w:rsidR="00EE16A6" w:rsidRDefault="00EE16A6" w:rsidP="00EE16A6">
      <w:pPr>
        <w:rPr>
          <w:lang w:bidi="pt-PT"/>
        </w:rPr>
      </w:pPr>
    </w:p>
    <w:p w14:paraId="21747C88" w14:textId="0CDA27C7" w:rsidR="00EE16A6" w:rsidRDefault="00EE16A6" w:rsidP="00EE16A6">
      <w:pPr>
        <w:rPr>
          <w:lang w:bidi="pt-PT"/>
        </w:rPr>
      </w:pPr>
    </w:p>
    <w:p w14:paraId="2834C3E1" w14:textId="77777777" w:rsidR="00EE16A6" w:rsidRDefault="00EE16A6" w:rsidP="00EE16A6">
      <w:pPr>
        <w:rPr>
          <w:lang w:bidi="pt-PT"/>
        </w:rPr>
      </w:pPr>
    </w:p>
    <w:p w14:paraId="753FAE13" w14:textId="77777777" w:rsidR="00EE16A6" w:rsidRDefault="00EE16A6" w:rsidP="00EE16A6">
      <w:pPr>
        <w:rPr>
          <w:lang w:bidi="pt-PT"/>
        </w:rPr>
      </w:pPr>
    </w:p>
    <w:p w14:paraId="2A6DBF5F" w14:textId="77777777" w:rsidR="00EE16A6" w:rsidRDefault="00EE16A6" w:rsidP="00EE16A6">
      <w:pPr>
        <w:rPr>
          <w:lang w:bidi="pt-PT"/>
        </w:rPr>
      </w:pPr>
    </w:p>
    <w:p w14:paraId="50B69F9E" w14:textId="77777777" w:rsidR="00EE16A6" w:rsidRDefault="00EE16A6" w:rsidP="00EE16A6">
      <w:pPr>
        <w:rPr>
          <w:lang w:bidi="pt-PT"/>
        </w:rPr>
      </w:pPr>
    </w:p>
    <w:p w14:paraId="2EE98EC8" w14:textId="4F537B86" w:rsidR="00D077E9" w:rsidRDefault="004832F4" w:rsidP="00EE16A6">
      <w:pPr>
        <w:pStyle w:val="Ttulo1"/>
        <w:jc w:val="center"/>
      </w:pPr>
      <w:bookmarkStart w:id="1" w:name="_Toc116333718"/>
      <w:r w:rsidRPr="36B8AC44">
        <w:rPr>
          <w:lang w:bidi="pt-PT"/>
        </w:rPr>
        <w:lastRenderedPageBreak/>
        <w:t>Introdução</w:t>
      </w:r>
      <w:bookmarkEnd w:id="1"/>
    </w:p>
    <w:p w14:paraId="45BB0427" w14:textId="1672ED13" w:rsidR="00AB02A7" w:rsidRDefault="00571376" w:rsidP="00571376">
      <w:pPr>
        <w:pStyle w:val="Contedos"/>
      </w:pPr>
      <w:r>
        <w:t>O relat</w:t>
      </w:r>
      <w:r>
        <w:t>ó</w:t>
      </w:r>
      <w:r>
        <w:t>rio que se apresenta enquadra-se no contexto da disciplina de F</w:t>
      </w:r>
      <w:r>
        <w:t>í</w:t>
      </w:r>
      <w:r>
        <w:t>sica Aplicada (FSIAP), inserida no 1</w:t>
      </w:r>
      <w:r>
        <w:t>º</w:t>
      </w:r>
      <w:r>
        <w:t xml:space="preserve"> semestre do 2</w:t>
      </w:r>
      <w:r>
        <w:t>º</w:t>
      </w:r>
      <w:r>
        <w:t xml:space="preserve"> ano da Licenciatura em Engenharia Inform</w:t>
      </w:r>
      <w:r>
        <w:t>á</w:t>
      </w:r>
      <w:r>
        <w:t>tica. Neste relat</w:t>
      </w:r>
      <w:r>
        <w:t>ó</w:t>
      </w:r>
      <w:r>
        <w:t>rio iremos apresentar as nossas escolhas para os materiais para a constitui</w:t>
      </w:r>
      <w:r>
        <w:t>çã</w:t>
      </w:r>
      <w:r>
        <w:t>o de uma casa, em duas situa</w:t>
      </w:r>
      <w:r>
        <w:t>çõ</w:t>
      </w:r>
      <w:r>
        <w:t>es distintas uma onde a temperatura interna varia entre -5</w:t>
      </w:r>
      <w:r>
        <w:t>º</w:t>
      </w:r>
      <w:r>
        <w:t>C e 4</w:t>
      </w:r>
      <w:r>
        <w:t>º</w:t>
      </w:r>
      <w:r>
        <w:t>C outra onde a temperatura varia entre os 5</w:t>
      </w:r>
      <w:r>
        <w:t>º</w:t>
      </w:r>
      <w:r>
        <w:t>C e os 12</w:t>
      </w:r>
      <w:r>
        <w:t>º</w:t>
      </w:r>
      <w:r>
        <w:t>C. Por fim iremos ainda demonstrar o c</w:t>
      </w:r>
      <w:r>
        <w:t>á</w:t>
      </w:r>
      <w:r>
        <w:t>lculo da resist</w:t>
      </w:r>
      <w:r>
        <w:t>ê</w:t>
      </w:r>
      <w:r>
        <w:t>ncia t</w:t>
      </w:r>
      <w:r>
        <w:t>é</w:t>
      </w:r>
      <w:r>
        <w:t>rmica para a casa.</w:t>
      </w:r>
    </w:p>
    <w:p w14:paraId="51FDBFE7" w14:textId="77777777" w:rsidR="00571376" w:rsidRDefault="00571376" w:rsidP="00571376">
      <w:pPr>
        <w:pStyle w:val="Contedos"/>
      </w:pPr>
    </w:p>
    <w:p w14:paraId="470CEB31" w14:textId="0EB7DE22" w:rsidR="00571376" w:rsidRDefault="00571376" w:rsidP="00571376">
      <w:pPr>
        <w:pStyle w:val="Contedos"/>
      </w:pPr>
      <w:r>
        <w:t>A estrutura da casa deve ter 4 paredes e um telhado, uma porta e duas janelas, as paredes devem ter 3 metros de altura e 5 de comprimento, as janelas devem ter 2 metros por 1 metro e a porta 2,2 metros por um metro. A espessura depender</w:t>
      </w:r>
      <w:r>
        <w:t>á</w:t>
      </w:r>
      <w:r>
        <w:t xml:space="preserve"> dos materiais escolhidos.</w:t>
      </w:r>
    </w:p>
    <w:p w14:paraId="3ED17054" w14:textId="77777777" w:rsidR="00571376" w:rsidRDefault="00571376" w:rsidP="00571376">
      <w:pPr>
        <w:pStyle w:val="Contedos"/>
      </w:pPr>
    </w:p>
    <w:p w14:paraId="580016AE" w14:textId="3FF73454" w:rsidR="00571376" w:rsidRDefault="00571376" w:rsidP="00571376">
      <w:pPr>
        <w:pStyle w:val="Contedos"/>
      </w:pPr>
      <w:r>
        <w:t>O processo de transfer</w:t>
      </w:r>
      <w:r>
        <w:t>ê</w:t>
      </w:r>
      <w:r>
        <w:t xml:space="preserve">ncia de energia por calor a </w:t>
      </w:r>
      <w:r w:rsidRPr="003954B6">
        <w:t>considerar</w:t>
      </w:r>
      <w:r w:rsidRPr="7B26BD51">
        <w:rPr>
          <w:color w:val="FF0000"/>
        </w:rPr>
        <w:t xml:space="preserve"> </w:t>
      </w:r>
      <w:r>
        <w:t>nesta situa</w:t>
      </w:r>
      <w:r>
        <w:t>çã</w:t>
      </w:r>
      <w:r>
        <w:t xml:space="preserve">o </w:t>
      </w:r>
      <w:r>
        <w:t>é</w:t>
      </w:r>
      <w:r>
        <w:t xml:space="preserve"> classificado como condu</w:t>
      </w:r>
      <w:r>
        <w:t>çã</w:t>
      </w:r>
      <w:r>
        <w:t>o. A condu</w:t>
      </w:r>
      <w:r>
        <w:t>çã</w:t>
      </w:r>
      <w:r>
        <w:t>o ocorre quando h</w:t>
      </w:r>
      <w:r>
        <w:t>á</w:t>
      </w:r>
      <w:r>
        <w:t xml:space="preserve"> uma diferen</w:t>
      </w:r>
      <w:r>
        <w:t>ç</w:t>
      </w:r>
      <w:r>
        <w:t>a de temperatura entre dois meios e existe um material a separar os mesmos. Neste processo, a transfer</w:t>
      </w:r>
      <w:r>
        <w:t>ê</w:t>
      </w:r>
      <w:r>
        <w:t>ncia de calor pode ser representada numa escala at</w:t>
      </w:r>
      <w:r>
        <w:t>ó</w:t>
      </w:r>
      <w:r>
        <w:t>mica como uma troca de energia cin</w:t>
      </w:r>
      <w:r>
        <w:t>é</w:t>
      </w:r>
      <w:r>
        <w:t>tica entre part</w:t>
      </w:r>
      <w:r>
        <w:t>í</w:t>
      </w:r>
      <w:r>
        <w:t>culas</w:t>
      </w:r>
      <w:r w:rsidR="00BE0A42">
        <w:t>, ocorrendo do meio mais quente para o mais frio.</w:t>
      </w:r>
      <w:r>
        <w:t xml:space="preserve"> </w:t>
      </w:r>
    </w:p>
    <w:p w14:paraId="3CFC2A84" w14:textId="77777777" w:rsidR="00571376" w:rsidRDefault="00571376" w:rsidP="00571376">
      <w:pPr>
        <w:pStyle w:val="Contedos"/>
      </w:pPr>
    </w:p>
    <w:p w14:paraId="4D8A867B" w14:textId="0A12AB33" w:rsidR="00571376" w:rsidRDefault="00571376" w:rsidP="00571376">
      <w:pPr>
        <w:pStyle w:val="Contedos"/>
      </w:pPr>
      <w:r>
        <w:t>A taxa de condu</w:t>
      </w:r>
      <w:r>
        <w:t>çã</w:t>
      </w:r>
      <w:r>
        <w:t>o t</w:t>
      </w:r>
      <w:r>
        <w:t>é</w:t>
      </w:r>
      <w:r>
        <w:t>rmica depende das propriedades do material que est</w:t>
      </w:r>
      <w:r>
        <w:t>á</w:t>
      </w:r>
      <w:r>
        <w:t xml:space="preserve"> a ser aquecido.</w:t>
      </w:r>
      <w:r w:rsidR="00BE0A42">
        <w:t xml:space="preserve"> Considerando um peda</w:t>
      </w:r>
      <w:r w:rsidR="00BE0A42">
        <w:t>ç</w:t>
      </w:r>
      <w:r w:rsidR="00BE0A42">
        <w:t xml:space="preserve">o de madeira e um de metal de igual tamanho e temperatura, </w:t>
      </w:r>
      <w:r w:rsidR="00BE0A42" w:rsidRPr="003954B6">
        <w:t>segura</w:t>
      </w:r>
      <w:r w:rsidR="003954B6" w:rsidRPr="003954B6">
        <w:t>n</w:t>
      </w:r>
      <w:r w:rsidR="00BE0A42" w:rsidRPr="003954B6">
        <w:t xml:space="preserve">do </w:t>
      </w:r>
      <w:r w:rsidR="00BE0A42">
        <w:t>o peda</w:t>
      </w:r>
      <w:r w:rsidR="00BE0A42">
        <w:t>ç</w:t>
      </w:r>
      <w:r w:rsidR="00BE0A42">
        <w:t>o de madeira com a m</w:t>
      </w:r>
      <w:r w:rsidR="00BE0A42">
        <w:t>ã</w:t>
      </w:r>
      <w:r w:rsidR="00BE0A42">
        <w:t>o esquerda e o de metal com a m</w:t>
      </w:r>
      <w:r w:rsidR="00BE0A42">
        <w:t>ã</w:t>
      </w:r>
      <w:r w:rsidR="00BE0A42">
        <w:t>o direita e aquecendo-os na mesma fonte de energia iremos sentir a m</w:t>
      </w:r>
      <w:r w:rsidR="00BE0A42">
        <w:t>ã</w:t>
      </w:r>
      <w:r w:rsidR="00BE0A42">
        <w:t xml:space="preserve">o direita muito mais quente do que a esquerda, isto ocorre uma vez que a madeira </w:t>
      </w:r>
      <w:r w:rsidR="00BE0A42">
        <w:t>é</w:t>
      </w:r>
      <w:r w:rsidR="00BE0A42">
        <w:t xml:space="preserve"> </w:t>
      </w:r>
      <w:r w:rsidR="006B34A9">
        <w:t>um mau condutor t</w:t>
      </w:r>
      <w:r w:rsidR="006B34A9">
        <w:t>é</w:t>
      </w:r>
      <w:r w:rsidR="006B34A9">
        <w:t>rmico</w:t>
      </w:r>
      <w:r w:rsidR="00BE0A42">
        <w:t xml:space="preserve"> ao contr</w:t>
      </w:r>
      <w:r w:rsidR="00BE0A42">
        <w:t>á</w:t>
      </w:r>
      <w:r w:rsidR="00BE0A42">
        <w:t>rio do metal.</w:t>
      </w:r>
    </w:p>
    <w:p w14:paraId="329B3119" w14:textId="0E480CE3" w:rsidR="004832F4" w:rsidRDefault="004832F4" w:rsidP="36B8AC44"/>
    <w:p w14:paraId="7D2306E6" w14:textId="77777777" w:rsidR="004832F4" w:rsidRDefault="004832F4">
      <w:pPr>
        <w:spacing w:after="200"/>
      </w:pPr>
      <w:r>
        <w:br w:type="page"/>
      </w:r>
    </w:p>
    <w:p w14:paraId="2D356407" w14:textId="46B80035" w:rsidR="004832F4" w:rsidRDefault="004832F4" w:rsidP="004A256B">
      <w:pPr>
        <w:pStyle w:val="Ttulo1"/>
        <w:rPr>
          <w:lang w:bidi="pt-PT"/>
        </w:rPr>
      </w:pPr>
      <w:bookmarkStart w:id="2" w:name="_Toc116333719"/>
      <w:r w:rsidRPr="36B8AC44">
        <w:rPr>
          <w:lang w:bidi="pt-PT"/>
        </w:rPr>
        <w:lastRenderedPageBreak/>
        <w:t>Escolha dos materiais</w:t>
      </w:r>
      <w:bookmarkEnd w:id="2"/>
    </w:p>
    <w:p w14:paraId="1BECC567" w14:textId="2E44223D" w:rsidR="00D42E26" w:rsidRDefault="00D42E26" w:rsidP="00D42E26">
      <w:pPr>
        <w:pStyle w:val="Subttulo"/>
        <w:rPr>
          <w:lang w:bidi="pt-PT"/>
        </w:rPr>
      </w:pPr>
      <w:bookmarkStart w:id="3" w:name="_Toc116333720"/>
      <w:r w:rsidRPr="004A256B">
        <w:rPr>
          <w:rStyle w:val="Ttulo2Carter"/>
        </w:rPr>
        <w:t>Conjunto de materiais para constituir uma parede</w:t>
      </w:r>
      <w:bookmarkEnd w:id="3"/>
      <w:r>
        <w:rPr>
          <w:lang w:bidi="pt-PT"/>
        </w:rPr>
        <w:t>:</w:t>
      </w:r>
    </w:p>
    <w:p w14:paraId="06E23D2E" w14:textId="51149FE1" w:rsidR="00D42E26" w:rsidRDefault="00D42E26" w:rsidP="004A256B">
      <w:pPr>
        <w:pStyle w:val="Contedos"/>
        <w:rPr>
          <w:lang w:bidi="pt-PT"/>
        </w:rPr>
      </w:pPr>
      <w:bookmarkStart w:id="4" w:name="_Toc116333721"/>
      <w:r w:rsidRPr="004A256B">
        <w:rPr>
          <w:rStyle w:val="Ttulo3Carter"/>
        </w:rPr>
        <w:t>Material para exterior</w:t>
      </w:r>
      <w:bookmarkEnd w:id="4"/>
      <w:r w:rsidRPr="00D42E26">
        <w:rPr>
          <w:lang w:bidi="pt-PT"/>
        </w:rPr>
        <w:t>:</w:t>
      </w:r>
      <w:r>
        <w:rPr>
          <w:lang w:bidi="pt-PT"/>
        </w:rPr>
        <w:t xml:space="preserve"> Granito</w:t>
      </w:r>
    </w:p>
    <w:p w14:paraId="5C4FDA52" w14:textId="7E775C25" w:rsidR="00D42E26" w:rsidRDefault="00D42E26" w:rsidP="00D42E26">
      <w:pPr>
        <w:pStyle w:val="Contedos"/>
        <w:rPr>
          <w:lang w:bidi="pt-PT"/>
        </w:rPr>
      </w:pPr>
    </w:p>
    <w:p w14:paraId="4416E7E9" w14:textId="0125778D" w:rsidR="00D42E26" w:rsidRDefault="00D42E26" w:rsidP="00D42E26">
      <w:pPr>
        <w:pStyle w:val="Contedos"/>
        <w:rPr>
          <w:lang w:bidi="pt-PT"/>
        </w:rPr>
      </w:pPr>
      <w:r>
        <w:rPr>
          <w:lang w:bidi="pt-PT"/>
        </w:rPr>
        <w:t>-Condutividade t</w:t>
      </w:r>
      <w:r>
        <w:rPr>
          <w:lang w:bidi="pt-PT"/>
        </w:rPr>
        <w:t>é</w:t>
      </w:r>
      <w:r>
        <w:rPr>
          <w:lang w:bidi="pt-PT"/>
        </w:rPr>
        <w:t>rmica: 3,5 W/(m</w:t>
      </w:r>
      <w:r>
        <w:rPr>
          <w:rFonts w:ascii="Calibri" w:hAnsi="Calibri" w:cs="Calibri"/>
          <w:lang w:bidi="pt-PT"/>
        </w:rPr>
        <w:t>∙K</w:t>
      </w:r>
      <w:r>
        <w:rPr>
          <w:lang w:bidi="pt-PT"/>
        </w:rPr>
        <w:t>)</w:t>
      </w:r>
    </w:p>
    <w:p w14:paraId="1568013D" w14:textId="77777777" w:rsidR="00FE0CBD" w:rsidRDefault="00FE0CBD" w:rsidP="00D42E26">
      <w:pPr>
        <w:pStyle w:val="Contedos"/>
        <w:rPr>
          <w:lang w:bidi="pt-PT"/>
        </w:rPr>
      </w:pPr>
    </w:p>
    <w:p w14:paraId="7E1BAF96" w14:textId="05E56406" w:rsidR="00D42E26" w:rsidRPr="00D42E26" w:rsidRDefault="00D42E26" w:rsidP="00FE0CBD">
      <w:pPr>
        <w:pStyle w:val="Contedos"/>
        <w:rPr>
          <w:b/>
          <w:bCs/>
          <w:lang w:bidi="pt-PT"/>
        </w:rPr>
      </w:pPr>
      <w:bookmarkStart w:id="5" w:name="_Toc116333722"/>
      <w:r w:rsidRPr="004A256B">
        <w:rPr>
          <w:rStyle w:val="Ttulo3Carter"/>
        </w:rPr>
        <w:t>Material isolante interm</w:t>
      </w:r>
      <w:r w:rsidRPr="004A256B">
        <w:rPr>
          <w:rStyle w:val="Ttulo3Carter"/>
        </w:rPr>
        <w:t>é</w:t>
      </w:r>
      <w:r w:rsidRPr="004A256B">
        <w:rPr>
          <w:rStyle w:val="Ttulo3Carter"/>
        </w:rPr>
        <w:t>dio</w:t>
      </w:r>
      <w:bookmarkEnd w:id="5"/>
      <w:r w:rsidRPr="00D42E26">
        <w:rPr>
          <w:b/>
          <w:bCs/>
          <w:lang w:bidi="pt-PT"/>
        </w:rPr>
        <w:t>:</w:t>
      </w:r>
      <w:r>
        <w:rPr>
          <w:b/>
          <w:bCs/>
          <w:lang w:bidi="pt-PT"/>
        </w:rPr>
        <w:t xml:space="preserve"> </w:t>
      </w:r>
      <w:r w:rsidR="006C2784" w:rsidRPr="006C2784">
        <w:rPr>
          <w:lang w:bidi="pt-PT"/>
        </w:rPr>
        <w:t>Tijolo cer</w:t>
      </w:r>
      <w:r w:rsidR="006C2784" w:rsidRPr="006C2784">
        <w:rPr>
          <w:lang w:bidi="pt-PT"/>
        </w:rPr>
        <w:t>â</w:t>
      </w:r>
      <w:r w:rsidR="006C2784" w:rsidRPr="006C2784">
        <w:rPr>
          <w:lang w:bidi="pt-PT"/>
        </w:rPr>
        <w:t>mico</w:t>
      </w:r>
    </w:p>
    <w:p w14:paraId="23821794" w14:textId="77777777" w:rsidR="00D42E26" w:rsidRDefault="00D42E26" w:rsidP="00D42E26">
      <w:pPr>
        <w:pStyle w:val="Contedos"/>
        <w:rPr>
          <w:lang w:bidi="pt-PT"/>
        </w:rPr>
      </w:pPr>
    </w:p>
    <w:p w14:paraId="50CF4528" w14:textId="16567B21" w:rsidR="00D42E26" w:rsidRDefault="00CB2E94" w:rsidP="00FE0CBD">
      <w:pPr>
        <w:pStyle w:val="Contedos"/>
        <w:rPr>
          <w:lang w:bidi="pt-PT"/>
        </w:rPr>
      </w:pPr>
      <w:r>
        <w:rPr>
          <w:lang w:bidi="pt-PT"/>
        </w:rPr>
        <w:t>-Condutividade t</w:t>
      </w:r>
      <w:r>
        <w:rPr>
          <w:lang w:bidi="pt-PT"/>
        </w:rPr>
        <w:t>é</w:t>
      </w:r>
      <w:r>
        <w:rPr>
          <w:lang w:bidi="pt-PT"/>
        </w:rPr>
        <w:t xml:space="preserve">rmica: </w:t>
      </w:r>
      <w:r w:rsidR="00C06245">
        <w:rPr>
          <w:lang w:bidi="pt-PT"/>
        </w:rPr>
        <w:t>1,14</w:t>
      </w:r>
      <w:r>
        <w:rPr>
          <w:lang w:bidi="pt-PT"/>
        </w:rPr>
        <w:t xml:space="preserve"> W/(m</w:t>
      </w:r>
      <w:r>
        <w:rPr>
          <w:rFonts w:ascii="Calibri" w:hAnsi="Calibri" w:cs="Calibri"/>
          <w:lang w:bidi="pt-PT"/>
        </w:rPr>
        <w:t>∙K</w:t>
      </w:r>
      <w:r>
        <w:rPr>
          <w:lang w:bidi="pt-PT"/>
        </w:rPr>
        <w:t>)</w:t>
      </w:r>
    </w:p>
    <w:p w14:paraId="06458C3B" w14:textId="77777777" w:rsidR="00D42E26" w:rsidRDefault="00D42E26" w:rsidP="00FE0CBD">
      <w:pPr>
        <w:pStyle w:val="Contedos"/>
        <w:ind w:firstLine="0"/>
        <w:rPr>
          <w:lang w:bidi="pt-PT"/>
        </w:rPr>
      </w:pPr>
    </w:p>
    <w:p w14:paraId="35215C45" w14:textId="05328C99" w:rsidR="00D42E26" w:rsidRPr="00D42E26" w:rsidRDefault="00D42E26" w:rsidP="00D42E26">
      <w:pPr>
        <w:pStyle w:val="Contedos"/>
        <w:rPr>
          <w:b/>
          <w:bCs/>
          <w:lang w:bidi="pt-PT"/>
        </w:rPr>
      </w:pPr>
      <w:bookmarkStart w:id="6" w:name="_Toc116333723"/>
      <w:r w:rsidRPr="004A256B">
        <w:rPr>
          <w:rStyle w:val="Ttulo3Carter"/>
        </w:rPr>
        <w:t>Material para o interior</w:t>
      </w:r>
      <w:bookmarkEnd w:id="6"/>
      <w:r w:rsidRPr="00D42E26">
        <w:rPr>
          <w:b/>
          <w:bCs/>
          <w:lang w:bidi="pt-PT"/>
        </w:rPr>
        <w:t>:</w:t>
      </w:r>
      <w:r>
        <w:rPr>
          <w:b/>
          <w:bCs/>
          <w:lang w:bidi="pt-PT"/>
        </w:rPr>
        <w:t xml:space="preserve"> </w:t>
      </w:r>
      <w:r w:rsidRPr="00D42E26">
        <w:rPr>
          <w:lang w:bidi="pt-PT"/>
        </w:rPr>
        <w:t>Corti</w:t>
      </w:r>
      <w:r w:rsidRPr="00D42E26">
        <w:rPr>
          <w:lang w:bidi="pt-PT"/>
        </w:rPr>
        <w:t>ç</w:t>
      </w:r>
      <w:r w:rsidRPr="00D42E26">
        <w:rPr>
          <w:lang w:bidi="pt-PT"/>
        </w:rPr>
        <w:t>a</w:t>
      </w:r>
    </w:p>
    <w:p w14:paraId="5615F5C3" w14:textId="77777777" w:rsidR="00D42E26" w:rsidRDefault="00D42E26" w:rsidP="00D42E26">
      <w:pPr>
        <w:pStyle w:val="Contedos"/>
        <w:rPr>
          <w:lang w:bidi="pt-PT"/>
        </w:rPr>
      </w:pPr>
    </w:p>
    <w:p w14:paraId="285AF430" w14:textId="475384BB" w:rsidR="00D42E26" w:rsidRDefault="00D42E26" w:rsidP="00D42E26">
      <w:pPr>
        <w:pStyle w:val="Contedos"/>
        <w:rPr>
          <w:lang w:bidi="pt-PT"/>
        </w:rPr>
      </w:pPr>
      <w:r>
        <w:rPr>
          <w:lang w:bidi="pt-PT"/>
        </w:rPr>
        <w:t>-Condutividade t</w:t>
      </w:r>
      <w:r>
        <w:rPr>
          <w:lang w:bidi="pt-PT"/>
        </w:rPr>
        <w:t>é</w:t>
      </w:r>
      <w:r>
        <w:rPr>
          <w:lang w:bidi="pt-PT"/>
        </w:rPr>
        <w:t>rmica: 0,039 W/(m</w:t>
      </w:r>
      <w:r>
        <w:rPr>
          <w:rFonts w:ascii="Calibri" w:hAnsi="Calibri" w:cs="Calibri"/>
          <w:lang w:bidi="pt-PT"/>
        </w:rPr>
        <w:t>∙K</w:t>
      </w:r>
      <w:r>
        <w:rPr>
          <w:lang w:bidi="pt-PT"/>
        </w:rPr>
        <w:t>)</w:t>
      </w:r>
    </w:p>
    <w:p w14:paraId="51B2D0F1" w14:textId="77777777" w:rsidR="00A54731" w:rsidRDefault="00A54731" w:rsidP="00A54731">
      <w:pPr>
        <w:pStyle w:val="Contedos"/>
        <w:rPr>
          <w:lang w:bidi="pt-PT"/>
        </w:rPr>
      </w:pPr>
    </w:p>
    <w:p w14:paraId="54069374" w14:textId="43A8D493" w:rsidR="00A54731" w:rsidRDefault="00FE0CBD" w:rsidP="00A54731">
      <w:pPr>
        <w:pStyle w:val="Contedos"/>
        <w:rPr>
          <w:lang w:bidi="pt-PT"/>
        </w:rPr>
      </w:pPr>
      <w:bookmarkStart w:id="7" w:name="_Toc116333724"/>
      <w:r w:rsidRPr="004A256B">
        <w:rPr>
          <w:rStyle w:val="Ttulo3Carter"/>
        </w:rPr>
        <w:t>Porta</w:t>
      </w:r>
      <w:bookmarkEnd w:id="7"/>
      <w:r w:rsidRPr="00FE0CBD">
        <w:rPr>
          <w:b/>
          <w:bCs/>
          <w:lang w:bidi="pt-PT"/>
        </w:rPr>
        <w:t>:</w:t>
      </w:r>
      <w:r>
        <w:rPr>
          <w:lang w:bidi="pt-PT"/>
        </w:rPr>
        <w:t xml:space="preserve"> Alum</w:t>
      </w:r>
      <w:r>
        <w:rPr>
          <w:lang w:bidi="pt-PT"/>
        </w:rPr>
        <w:t>í</w:t>
      </w:r>
      <w:r>
        <w:rPr>
          <w:lang w:bidi="pt-PT"/>
        </w:rPr>
        <w:t>nio</w:t>
      </w:r>
      <w:r>
        <w:rPr>
          <w:lang w:bidi="pt-PT"/>
        </w:rPr>
        <w:tab/>
      </w:r>
    </w:p>
    <w:p w14:paraId="11C38D56" w14:textId="77777777" w:rsidR="00FE0CBD" w:rsidRDefault="00FE0CBD" w:rsidP="00A54731">
      <w:pPr>
        <w:pStyle w:val="Contedos"/>
        <w:rPr>
          <w:lang w:bidi="pt-PT"/>
        </w:rPr>
      </w:pPr>
    </w:p>
    <w:p w14:paraId="4BEFB4D8" w14:textId="1B107AAB" w:rsidR="00FE0CBD" w:rsidRDefault="00FE0CBD" w:rsidP="00FE0CBD">
      <w:pPr>
        <w:pStyle w:val="Contedos"/>
        <w:rPr>
          <w:lang w:bidi="pt-PT"/>
        </w:rPr>
      </w:pPr>
      <w:r>
        <w:rPr>
          <w:lang w:bidi="pt-PT"/>
        </w:rPr>
        <w:t>-Condutividade t</w:t>
      </w:r>
      <w:r>
        <w:rPr>
          <w:lang w:bidi="pt-PT"/>
        </w:rPr>
        <w:t>é</w:t>
      </w:r>
      <w:r>
        <w:rPr>
          <w:lang w:bidi="pt-PT"/>
        </w:rPr>
        <w:t>rmica: 237 W/(m</w:t>
      </w:r>
      <w:r>
        <w:rPr>
          <w:rFonts w:ascii="Calibri" w:hAnsi="Calibri" w:cs="Calibri"/>
          <w:lang w:bidi="pt-PT"/>
        </w:rPr>
        <w:t>∙K</w:t>
      </w:r>
      <w:r>
        <w:rPr>
          <w:lang w:bidi="pt-PT"/>
        </w:rPr>
        <w:t>)</w:t>
      </w:r>
    </w:p>
    <w:p w14:paraId="623EB9C0" w14:textId="77777777" w:rsidR="00FE0CBD" w:rsidRDefault="00FE0CBD" w:rsidP="00FE0CBD">
      <w:pPr>
        <w:pStyle w:val="Contedos"/>
        <w:rPr>
          <w:lang w:bidi="pt-PT"/>
        </w:rPr>
      </w:pPr>
    </w:p>
    <w:p w14:paraId="376A73F9" w14:textId="56BF6D6A" w:rsidR="00FE0CBD" w:rsidRDefault="00FE0CBD" w:rsidP="00FE0CBD">
      <w:pPr>
        <w:pStyle w:val="Contedos"/>
        <w:rPr>
          <w:lang w:bidi="pt-PT"/>
        </w:rPr>
      </w:pPr>
      <w:bookmarkStart w:id="8" w:name="_Toc116333725"/>
      <w:r w:rsidRPr="004A256B">
        <w:rPr>
          <w:rStyle w:val="Ttulo3Carter"/>
        </w:rPr>
        <w:t>Janela</w:t>
      </w:r>
      <w:bookmarkEnd w:id="8"/>
      <w:r w:rsidRPr="00FE0CBD">
        <w:rPr>
          <w:b/>
          <w:bCs/>
          <w:lang w:bidi="pt-PT"/>
        </w:rPr>
        <w:t>:</w:t>
      </w:r>
      <w:r>
        <w:rPr>
          <w:lang w:bidi="pt-PT"/>
        </w:rPr>
        <w:t xml:space="preserve"> Ar + vidro</w:t>
      </w:r>
      <w:r>
        <w:rPr>
          <w:lang w:bidi="pt-PT"/>
        </w:rPr>
        <w:tab/>
      </w:r>
    </w:p>
    <w:p w14:paraId="09EFE84F" w14:textId="77777777" w:rsidR="00FE0CBD" w:rsidRDefault="00FE0CBD" w:rsidP="00FE0CBD">
      <w:pPr>
        <w:pStyle w:val="Contedos"/>
        <w:rPr>
          <w:lang w:bidi="pt-PT"/>
        </w:rPr>
      </w:pPr>
    </w:p>
    <w:p w14:paraId="53AFD1CD" w14:textId="43BAF96A" w:rsidR="00FE0CBD" w:rsidRDefault="00FE0CBD" w:rsidP="00FE0CBD">
      <w:pPr>
        <w:pStyle w:val="Contedos"/>
        <w:rPr>
          <w:lang w:bidi="pt-PT"/>
        </w:rPr>
      </w:pPr>
      <w:r>
        <w:rPr>
          <w:lang w:bidi="pt-PT"/>
        </w:rPr>
        <w:t>-Condutividade t</w:t>
      </w:r>
      <w:r>
        <w:rPr>
          <w:lang w:bidi="pt-PT"/>
        </w:rPr>
        <w:t>é</w:t>
      </w:r>
      <w:r>
        <w:rPr>
          <w:lang w:bidi="pt-PT"/>
        </w:rPr>
        <w:t>rmica vidro: 1 W/(m</w:t>
      </w:r>
      <w:r>
        <w:rPr>
          <w:rFonts w:ascii="Calibri" w:hAnsi="Calibri" w:cs="Calibri"/>
          <w:lang w:bidi="pt-PT"/>
        </w:rPr>
        <w:t>∙K</w:t>
      </w:r>
      <w:r>
        <w:rPr>
          <w:lang w:bidi="pt-PT"/>
        </w:rPr>
        <w:t>)</w:t>
      </w:r>
    </w:p>
    <w:p w14:paraId="47CFF5CA" w14:textId="77777777" w:rsidR="00FE0CBD" w:rsidRDefault="00FE0CBD" w:rsidP="00FE0CBD">
      <w:pPr>
        <w:pStyle w:val="Contedos"/>
        <w:rPr>
          <w:lang w:bidi="pt-PT"/>
        </w:rPr>
      </w:pPr>
    </w:p>
    <w:p w14:paraId="1C169C3B" w14:textId="1D8AD673" w:rsidR="00FE0CBD" w:rsidRDefault="00FE0CBD" w:rsidP="00FE0CBD">
      <w:pPr>
        <w:pStyle w:val="Contedos"/>
        <w:rPr>
          <w:lang w:bidi="pt-PT"/>
        </w:rPr>
      </w:pPr>
      <w:r>
        <w:rPr>
          <w:lang w:bidi="pt-PT"/>
        </w:rPr>
        <w:t>-Condutividade t</w:t>
      </w:r>
      <w:r>
        <w:rPr>
          <w:lang w:bidi="pt-PT"/>
        </w:rPr>
        <w:t>é</w:t>
      </w:r>
      <w:r>
        <w:rPr>
          <w:lang w:bidi="pt-PT"/>
        </w:rPr>
        <w:t>rmica ar: 0,026 W/(m</w:t>
      </w:r>
      <w:r>
        <w:rPr>
          <w:rFonts w:ascii="Calibri" w:hAnsi="Calibri" w:cs="Calibri"/>
          <w:lang w:bidi="pt-PT"/>
        </w:rPr>
        <w:t>∙K</w:t>
      </w:r>
      <w:r>
        <w:rPr>
          <w:lang w:bidi="pt-PT"/>
        </w:rPr>
        <w:t>)</w:t>
      </w:r>
    </w:p>
    <w:p w14:paraId="6EB88245" w14:textId="77777777" w:rsidR="00FE0CBD" w:rsidRDefault="00FE0CBD" w:rsidP="00FE0CBD">
      <w:pPr>
        <w:pStyle w:val="Contedos"/>
        <w:rPr>
          <w:lang w:bidi="pt-PT"/>
        </w:rPr>
      </w:pPr>
    </w:p>
    <w:p w14:paraId="3C24B5DF" w14:textId="03C985D3" w:rsidR="004832F4" w:rsidRDefault="004832F4" w:rsidP="00FE0CBD">
      <w:pPr>
        <w:pStyle w:val="Textodenfase"/>
        <w:ind w:firstLine="0"/>
        <w:rPr>
          <w:lang w:bidi="pt-PT"/>
        </w:rPr>
      </w:pPr>
    </w:p>
    <w:p w14:paraId="651FB077" w14:textId="0D4AD462" w:rsidR="00A54731" w:rsidRDefault="00A54731" w:rsidP="00A54731">
      <w:pPr>
        <w:pStyle w:val="Contedos"/>
        <w:rPr>
          <w:lang w:bidi="pt-PT"/>
        </w:rPr>
      </w:pPr>
      <w:bookmarkStart w:id="9" w:name="_Toc116333726"/>
      <w:r w:rsidRPr="004A256B">
        <w:rPr>
          <w:rStyle w:val="Ttulo3Carter"/>
        </w:rPr>
        <w:t>Telhado</w:t>
      </w:r>
      <w:bookmarkEnd w:id="9"/>
      <w:r>
        <w:rPr>
          <w:b/>
          <w:bCs/>
          <w:lang w:bidi="pt-PT"/>
        </w:rPr>
        <w:t>:</w:t>
      </w:r>
      <w:r w:rsidRPr="00A54731">
        <w:rPr>
          <w:b/>
          <w:bCs/>
          <w:lang w:bidi="pt-PT"/>
        </w:rPr>
        <w:t xml:space="preserve">  </w:t>
      </w:r>
      <w:r w:rsidRPr="00A54731">
        <w:rPr>
          <w:lang w:bidi="pt-PT"/>
        </w:rPr>
        <w:t>á</w:t>
      </w:r>
      <w:r w:rsidRPr="00A54731">
        <w:rPr>
          <w:lang w:bidi="pt-PT"/>
        </w:rPr>
        <w:t>gua dupla</w:t>
      </w:r>
      <w:r w:rsidR="00BE0A42">
        <w:rPr>
          <w:lang w:bidi="pt-PT"/>
        </w:rPr>
        <w:t xml:space="preserve"> de madeira leve</w:t>
      </w:r>
    </w:p>
    <w:p w14:paraId="0AC26223" w14:textId="64B5C7FF" w:rsidR="00BE0A42" w:rsidRPr="00BE0A42" w:rsidRDefault="00BE0A42" w:rsidP="00BE0A42">
      <w:pPr>
        <w:pStyle w:val="Contedos"/>
        <w:rPr>
          <w:lang w:bidi="pt-PT"/>
        </w:rPr>
      </w:pPr>
      <w:r>
        <w:rPr>
          <w:lang w:bidi="pt-PT"/>
        </w:rPr>
        <w:t>-Condutividade t</w:t>
      </w:r>
      <w:r>
        <w:rPr>
          <w:lang w:bidi="pt-PT"/>
        </w:rPr>
        <w:t>é</w:t>
      </w:r>
      <w:r>
        <w:rPr>
          <w:lang w:bidi="pt-PT"/>
        </w:rPr>
        <w:t>rmica vidro: 0,14 W/(m</w:t>
      </w:r>
      <w:r>
        <w:rPr>
          <w:rFonts w:ascii="Calibri" w:hAnsi="Calibri" w:cs="Calibri"/>
          <w:lang w:bidi="pt-PT"/>
        </w:rPr>
        <w:t>∙K</w:t>
      </w:r>
      <w:r>
        <w:rPr>
          <w:lang w:bidi="pt-PT"/>
        </w:rPr>
        <w:t>)</w:t>
      </w:r>
    </w:p>
    <w:p w14:paraId="325B7CBF" w14:textId="030C3289" w:rsidR="00D42E26" w:rsidRDefault="00D42E26" w:rsidP="00015DD6">
      <w:pPr>
        <w:pStyle w:val="Textodenfase"/>
        <w:rPr>
          <w:lang w:bidi="pt-PT"/>
        </w:rPr>
      </w:pPr>
    </w:p>
    <w:p w14:paraId="05FB6121" w14:textId="540A6002" w:rsidR="00D42E26" w:rsidRDefault="00A54731" w:rsidP="00BE0A42">
      <w:pPr>
        <w:pStyle w:val="Contedos"/>
        <w:rPr>
          <w:lang w:bidi="pt-PT"/>
        </w:rPr>
      </w:pPr>
      <w:r>
        <w:rPr>
          <w:lang w:bidi="pt-PT"/>
        </w:rPr>
        <w:t xml:space="preserve">-Foi escolhido o telhado de </w:t>
      </w:r>
      <w:r>
        <w:rPr>
          <w:lang w:bidi="pt-PT"/>
        </w:rPr>
        <w:t>á</w:t>
      </w:r>
      <w:r>
        <w:rPr>
          <w:lang w:bidi="pt-PT"/>
        </w:rPr>
        <w:t>gua dupla uma vez que este ir</w:t>
      </w:r>
      <w:r>
        <w:rPr>
          <w:lang w:bidi="pt-PT"/>
        </w:rPr>
        <w:t>á</w:t>
      </w:r>
      <w:r>
        <w:rPr>
          <w:lang w:bidi="pt-PT"/>
        </w:rPr>
        <w:t xml:space="preserve"> escoar melhor a </w:t>
      </w:r>
      <w:r>
        <w:rPr>
          <w:lang w:bidi="pt-PT"/>
        </w:rPr>
        <w:t>á</w:t>
      </w:r>
      <w:r>
        <w:rPr>
          <w:lang w:bidi="pt-PT"/>
        </w:rPr>
        <w:t>gua</w:t>
      </w:r>
      <w:r w:rsidR="00E13273">
        <w:rPr>
          <w:lang w:bidi="pt-PT"/>
        </w:rPr>
        <w:t xml:space="preserve">. Com um melhor escoamento de </w:t>
      </w:r>
      <w:r w:rsidR="00E13273">
        <w:rPr>
          <w:lang w:bidi="pt-PT"/>
        </w:rPr>
        <w:t>á</w:t>
      </w:r>
      <w:r w:rsidR="00E13273">
        <w:rPr>
          <w:lang w:bidi="pt-PT"/>
        </w:rPr>
        <w:t>guas a superf</w:t>
      </w:r>
      <w:r w:rsidR="00E13273">
        <w:rPr>
          <w:lang w:bidi="pt-PT"/>
        </w:rPr>
        <w:t>í</w:t>
      </w:r>
      <w:r w:rsidR="00E13273">
        <w:rPr>
          <w:lang w:bidi="pt-PT"/>
        </w:rPr>
        <w:t>cie do telhado ficar</w:t>
      </w:r>
      <w:r w:rsidR="00E13273">
        <w:rPr>
          <w:lang w:bidi="pt-PT"/>
        </w:rPr>
        <w:t>á</w:t>
      </w:r>
      <w:r w:rsidR="00E13273">
        <w:rPr>
          <w:lang w:bidi="pt-PT"/>
        </w:rPr>
        <w:t xml:space="preserve"> menos molhada o que leva a uma pior condutividade t</w:t>
      </w:r>
      <w:r w:rsidR="00E13273">
        <w:rPr>
          <w:lang w:bidi="pt-PT"/>
        </w:rPr>
        <w:t>é</w:t>
      </w:r>
      <w:r w:rsidR="00E13273">
        <w:rPr>
          <w:lang w:bidi="pt-PT"/>
        </w:rPr>
        <w:t>rmica.</w:t>
      </w:r>
    </w:p>
    <w:p w14:paraId="1BC8960F" w14:textId="793175DE" w:rsidR="00D42E26" w:rsidRDefault="00D42E26" w:rsidP="00015DD6">
      <w:pPr>
        <w:pStyle w:val="Textodenfase"/>
        <w:rPr>
          <w:lang w:bidi="pt-PT"/>
        </w:rPr>
      </w:pPr>
    </w:p>
    <w:p w14:paraId="7983BD3B" w14:textId="4DFF7CBD" w:rsidR="00D42E26" w:rsidRDefault="00D42E26" w:rsidP="00015DD6">
      <w:pPr>
        <w:pStyle w:val="Textodenfase"/>
        <w:rPr>
          <w:lang w:bidi="pt-PT"/>
        </w:rPr>
      </w:pPr>
    </w:p>
    <w:p w14:paraId="5D6145AF" w14:textId="77BB4168" w:rsidR="00D42E26" w:rsidRDefault="00D42E26" w:rsidP="00015DD6">
      <w:pPr>
        <w:pStyle w:val="Textodenfase"/>
        <w:rPr>
          <w:lang w:bidi="pt-PT"/>
        </w:rPr>
      </w:pPr>
    </w:p>
    <w:p w14:paraId="65C93621" w14:textId="732E79DC" w:rsidR="00D42E26" w:rsidRDefault="00D42E26" w:rsidP="00015DD6">
      <w:pPr>
        <w:pStyle w:val="Textodenfase"/>
        <w:rPr>
          <w:lang w:bidi="pt-PT"/>
        </w:rPr>
      </w:pPr>
    </w:p>
    <w:p w14:paraId="67621223" w14:textId="5C301C71" w:rsidR="004832F4" w:rsidRDefault="004832F4" w:rsidP="004A256B">
      <w:pPr>
        <w:pStyle w:val="Ttulo1"/>
        <w:rPr>
          <w:lang w:bidi="pt-PT"/>
        </w:rPr>
      </w:pPr>
      <w:bookmarkStart w:id="10" w:name="_Toc116333727"/>
      <w:r w:rsidRPr="36B8AC44">
        <w:rPr>
          <w:lang w:bidi="pt-PT"/>
        </w:rPr>
        <w:lastRenderedPageBreak/>
        <w:t>Estrutura</w:t>
      </w:r>
      <w:r w:rsidR="004A256B">
        <w:rPr>
          <w:lang w:bidi="pt-PT"/>
        </w:rPr>
        <w:t xml:space="preserve"> – Parede sem janela</w:t>
      </w:r>
      <w:bookmarkEnd w:id="10"/>
    </w:p>
    <w:p w14:paraId="28858B75" w14:textId="05915193" w:rsidR="00CB2E94" w:rsidRDefault="00CB2E94" w:rsidP="00CB2E94">
      <w:pPr>
        <w:pStyle w:val="Subttulo"/>
      </w:pPr>
      <w:r>
        <w:t>Parede sem janela</w:t>
      </w:r>
      <w:r w:rsidR="00A54731">
        <w:t xml:space="preserve"> (5 metros de comprimento, 3 metros de altura)</w:t>
      </w:r>
    </w:p>
    <w:tbl>
      <w:tblPr>
        <w:tblStyle w:val="TabelacomGrelha"/>
        <w:tblW w:w="10343" w:type="dxa"/>
        <w:tblLook w:val="04A0" w:firstRow="1" w:lastRow="0" w:firstColumn="1" w:lastColumn="0" w:noHBand="0" w:noVBand="1"/>
      </w:tblPr>
      <w:tblGrid>
        <w:gridCol w:w="1274"/>
        <w:gridCol w:w="1274"/>
        <w:gridCol w:w="1275"/>
        <w:gridCol w:w="6520"/>
      </w:tblGrid>
      <w:tr w:rsidR="00CB2E94" w14:paraId="3B41B9BC" w14:textId="36F33432" w:rsidTr="00D56D06">
        <w:trPr>
          <w:trHeight w:val="2567"/>
        </w:trPr>
        <w:tc>
          <w:tcPr>
            <w:tcW w:w="1274" w:type="dxa"/>
            <w:shd w:val="clear" w:color="auto" w:fill="808080" w:themeFill="background1" w:themeFillShade="80"/>
            <w:vAlign w:val="center"/>
          </w:tcPr>
          <w:p w14:paraId="6E416550" w14:textId="3784A56B" w:rsidR="00CB2E94" w:rsidRDefault="00D56D06" w:rsidP="00CB2E94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3C9B502" wp14:editId="696F61BB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-210185</wp:posOffset>
                      </wp:positionV>
                      <wp:extent cx="816610" cy="0"/>
                      <wp:effectExtent l="57150" t="76200" r="59690" b="133350"/>
                      <wp:wrapNone/>
                      <wp:docPr id="11" name="Conexão reta unidirecion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8ED1058">
                    <v:shapetype id="_x0000_t32" coordsize="21600,21600" o:oned="t" filled="f" o:spt="32" path="m,l21600,21600e" w14:anchorId="5BCD2F93">
                      <v:path fillok="f" arrowok="t" o:connecttype="none"/>
                      <o:lock v:ext="edit" shapetype="t"/>
                    </v:shapetype>
                    <v:shape id="Conexão reta unidirecional 11" style="position:absolute;margin-left:-7pt;margin-top:-16.55pt;width:64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77B571CE" wp14:editId="7E36F314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-489585</wp:posOffset>
                      </wp:positionV>
                      <wp:extent cx="609600" cy="1404620"/>
                      <wp:effectExtent l="0" t="0" r="0" b="5715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BCA78B" w14:textId="60B9A7AB" w:rsidR="00D56D06" w:rsidRPr="00D56D06" w:rsidRDefault="00D56D06" w:rsidP="00D56D0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571CE" id="Caixa de Texto 2" o:spid="_x0000_s1027" type="#_x0000_t202" style="position:absolute;left:0;text-align:left;margin-left:-7.2pt;margin-top:-38.55pt;width:48pt;height:110.6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" filled="f" stroked="f">
                      <v:textbox style="mso-fit-shape-to-text:t">
                        <w:txbxContent>
                          <w:p w14:paraId="39BCA78B" w14:textId="60B9A7AB" w:rsidR="00D56D06" w:rsidRPr="00D56D06" w:rsidRDefault="00D56D06" w:rsidP="00D56D0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26C1">
              <w:t>I</w:t>
            </w:r>
          </w:p>
        </w:tc>
        <w:tc>
          <w:tcPr>
            <w:tcW w:w="1274" w:type="dxa"/>
            <w:shd w:val="clear" w:color="auto" w:fill="A6A6A6" w:themeFill="background1" w:themeFillShade="A6"/>
            <w:vAlign w:val="center"/>
          </w:tcPr>
          <w:p w14:paraId="5DD8AC64" w14:textId="5A484583" w:rsidR="00CB2E94" w:rsidRDefault="00D56D06" w:rsidP="00CB2E94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4FC78744" wp14:editId="03846AF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-480060</wp:posOffset>
                      </wp:positionV>
                      <wp:extent cx="609600" cy="1404620"/>
                      <wp:effectExtent l="0" t="0" r="0" b="5715"/>
                      <wp:wrapNone/>
                      <wp:docPr id="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57146E" w14:textId="587FB86D" w:rsidR="00D56D06" w:rsidRPr="00D56D06" w:rsidRDefault="00D56D06" w:rsidP="00D56D0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78744" id="_x0000_s1028" type="#_x0000_t202" style="position:absolute;left:0;text-align:left;margin-left:-6pt;margin-top:-37.8pt;width:48pt;height:110.6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" filled="f" stroked="f">
                      <v:textbox style="mso-fit-shape-to-text:t">
                        <w:txbxContent>
                          <w:p w14:paraId="2857146E" w14:textId="587FB86D" w:rsidR="00D56D06" w:rsidRPr="00D56D06" w:rsidRDefault="00D56D06" w:rsidP="00D56D0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67EEAD8C" wp14:editId="31118CCC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-211455</wp:posOffset>
                      </wp:positionV>
                      <wp:extent cx="816610" cy="0"/>
                      <wp:effectExtent l="57150" t="76200" r="59690" b="13335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2C04050F">
                    <v:shape id="Conexão reta unidirecional 12" style="position:absolute;margin-left:-6.75pt;margin-top:-16.65pt;width:64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" w14:anchorId="588A0BE7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 w:rsidR="00CB2E94">
              <w:t>M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F9B1357" w14:textId="6ED96B9A" w:rsidR="00CB2E94" w:rsidRDefault="00D56D06" w:rsidP="00CB2E94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0BCCC746" wp14:editId="0241E9C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-207645</wp:posOffset>
                      </wp:positionV>
                      <wp:extent cx="816610" cy="0"/>
                      <wp:effectExtent l="57150" t="76200" r="59690" b="133350"/>
                      <wp:wrapNone/>
                      <wp:docPr id="13" name="Conexão reta unidirecion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435A5BBA">
                    <v:shape id="Conexão reta unidirecional 13" style="position:absolute;margin-left:-5.55pt;margin-top:-16.35pt;width:64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" w14:anchorId="64CFFDB6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8" behindDoc="0" locked="0" layoutInCell="1" allowOverlap="1" wp14:anchorId="2CC41161" wp14:editId="2EDD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-491490</wp:posOffset>
                      </wp:positionV>
                      <wp:extent cx="609600" cy="1404620"/>
                      <wp:effectExtent l="0" t="0" r="0" b="5715"/>
                      <wp:wrapNone/>
                      <wp:docPr id="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D301BE" w14:textId="54EFE266" w:rsidR="00D56D06" w:rsidRPr="00D56D06" w:rsidRDefault="00D56D06" w:rsidP="00D56D0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41161" id="_x0000_s1029" type="#_x0000_t202" style="position:absolute;left:0;text-align:left;margin-left:-5.15pt;margin-top:-38.7pt;width:48pt;height:110.6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" filled="f" stroked="f">
                      <v:textbox style="mso-fit-shape-to-text:t">
                        <w:txbxContent>
                          <w:p w14:paraId="36D301BE" w14:textId="54EFE266" w:rsidR="00D56D06" w:rsidRPr="00D56D06" w:rsidRDefault="00D56D06" w:rsidP="00D56D0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26C1">
              <w:t>E</w:t>
            </w:r>
          </w:p>
        </w:tc>
        <w:tc>
          <w:tcPr>
            <w:tcW w:w="6520" w:type="dxa"/>
          </w:tcPr>
          <w:p w14:paraId="461E9DE7" w14:textId="58EB1C8D" w:rsidR="008F3C73" w:rsidRPr="00CB2E94" w:rsidRDefault="00CB2E94" w:rsidP="00CB2E94">
            <w:pPr>
              <w:pStyle w:val="Subttulo"/>
              <w:rPr>
                <w:sz w:val="36"/>
                <w:szCs w:val="36"/>
              </w:rPr>
            </w:pPr>
            <w:r w:rsidRPr="00CB2E94">
              <w:rPr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externo</w:t>
            </w:r>
            <w:r w:rsidR="00D56D06">
              <w:rPr>
                <w:sz w:val="36"/>
                <w:szCs w:val="36"/>
              </w:rPr>
              <w:t xml:space="preserve"> (granito)</w:t>
            </w:r>
            <w:r w:rsidR="008F3C73">
              <w:rPr>
                <w:sz w:val="36"/>
                <w:szCs w:val="36"/>
              </w:rPr>
              <w:t>, L3=</w:t>
            </w:r>
            <w:r w:rsidR="00C06245">
              <w:rPr>
                <w:sz w:val="36"/>
                <w:szCs w:val="36"/>
              </w:rPr>
              <w:t>9cm</w:t>
            </w:r>
          </w:p>
          <w:p w14:paraId="517DADEC" w14:textId="49CB6649" w:rsidR="00CB2E94" w:rsidRPr="00CB2E94" w:rsidRDefault="00CB2E94" w:rsidP="00CB2E94">
            <w:pPr>
              <w:pStyle w:val="Subttulo"/>
              <w:rPr>
                <w:sz w:val="36"/>
                <w:szCs w:val="36"/>
              </w:rPr>
            </w:pPr>
            <w:r w:rsidRPr="00CB2E94"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isolante interm</w:t>
            </w:r>
            <w:r>
              <w:rPr>
                <w:sz w:val="36"/>
                <w:szCs w:val="36"/>
              </w:rPr>
              <w:t>é</w:t>
            </w:r>
            <w:r>
              <w:rPr>
                <w:sz w:val="36"/>
                <w:szCs w:val="36"/>
              </w:rPr>
              <w:t>dio</w:t>
            </w:r>
            <w:r w:rsidR="00D56D06">
              <w:rPr>
                <w:sz w:val="36"/>
                <w:szCs w:val="36"/>
              </w:rPr>
              <w:t xml:space="preserve"> (tijolo cer</w:t>
            </w:r>
            <w:r w:rsidR="00D56D06">
              <w:rPr>
                <w:sz w:val="36"/>
                <w:szCs w:val="36"/>
              </w:rPr>
              <w:t>â</w:t>
            </w:r>
            <w:r w:rsidR="00D56D06">
              <w:rPr>
                <w:sz w:val="36"/>
                <w:szCs w:val="36"/>
              </w:rPr>
              <w:t>mico)</w:t>
            </w:r>
            <w:r w:rsidR="008F3C73">
              <w:rPr>
                <w:sz w:val="36"/>
                <w:szCs w:val="36"/>
              </w:rPr>
              <w:t>, L2=</w:t>
            </w:r>
            <w:r w:rsidR="00C06245">
              <w:rPr>
                <w:sz w:val="36"/>
                <w:szCs w:val="36"/>
              </w:rPr>
              <w:t>9cm</w:t>
            </w:r>
          </w:p>
          <w:p w14:paraId="2B2624B4" w14:textId="5E8576A9" w:rsidR="00CB2E94" w:rsidRDefault="00CB2E94" w:rsidP="00CB2E94">
            <w:pPr>
              <w:pStyle w:val="Subttulo"/>
            </w:pPr>
            <w:r w:rsidRPr="00CB2E94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interno</w:t>
            </w:r>
            <w:r w:rsidR="00D56D06">
              <w:rPr>
                <w:sz w:val="36"/>
                <w:szCs w:val="36"/>
              </w:rPr>
              <w:t xml:space="preserve"> (corti</w:t>
            </w:r>
            <w:r w:rsidR="00D56D06">
              <w:rPr>
                <w:sz w:val="36"/>
                <w:szCs w:val="36"/>
              </w:rPr>
              <w:t>ç</w:t>
            </w:r>
            <w:r w:rsidR="00D56D06">
              <w:rPr>
                <w:sz w:val="36"/>
                <w:szCs w:val="36"/>
              </w:rPr>
              <w:t>a)</w:t>
            </w:r>
            <w:r w:rsidR="008F3C73">
              <w:rPr>
                <w:sz w:val="36"/>
                <w:szCs w:val="36"/>
              </w:rPr>
              <w:t>, L1=</w:t>
            </w:r>
            <w:r w:rsidR="00C06245">
              <w:rPr>
                <w:sz w:val="36"/>
                <w:szCs w:val="36"/>
              </w:rPr>
              <w:t>5</w:t>
            </w:r>
            <w:r w:rsidR="008F3C73">
              <w:rPr>
                <w:sz w:val="36"/>
                <w:szCs w:val="36"/>
              </w:rPr>
              <w:t>cm</w:t>
            </w:r>
          </w:p>
        </w:tc>
      </w:tr>
    </w:tbl>
    <w:p w14:paraId="10B0B21E" w14:textId="44DAA51E" w:rsidR="00CB2E94" w:rsidRDefault="00EE16A6" w:rsidP="00EE16A6">
      <w:pPr>
        <w:pStyle w:val="Legenda"/>
      </w:pPr>
      <w:bookmarkStart w:id="11" w:name="_Toc1163335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1</w:t>
      </w:r>
      <w:r>
        <w:fldChar w:fldCharType="end"/>
      </w:r>
      <w:r>
        <w:t xml:space="preserve"> Esquema lateral parede simples</w:t>
      </w:r>
      <w:bookmarkEnd w:id="11"/>
    </w:p>
    <w:p w14:paraId="1D61C985" w14:textId="58D8F527" w:rsidR="008226C1" w:rsidRDefault="001F2950" w:rsidP="008226C1">
      <w:pPr>
        <w:pStyle w:val="Subttul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8D782E0" wp14:editId="69F69E00">
                <wp:simplePos x="0" y="0"/>
                <wp:positionH relativeFrom="column">
                  <wp:posOffset>4819650</wp:posOffset>
                </wp:positionH>
                <wp:positionV relativeFrom="paragraph">
                  <wp:posOffset>885190</wp:posOffset>
                </wp:positionV>
                <wp:extent cx="76200" cy="857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1F3B416">
              <v:oval id="Oval 27" style="position:absolute;margin-left:379.5pt;margin-top:69.7pt;width:6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29D0ED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ACE2CDD" wp14:editId="4AD359CC">
                <wp:simplePos x="0" y="0"/>
                <wp:positionH relativeFrom="column">
                  <wp:posOffset>3729990</wp:posOffset>
                </wp:positionH>
                <wp:positionV relativeFrom="paragraph">
                  <wp:posOffset>889000</wp:posOffset>
                </wp:positionV>
                <wp:extent cx="76200" cy="857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6D80F65">
              <v:oval id="Oval 26" style="position:absolute;margin-left:293.7pt;margin-top:70pt;width:6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5C615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E442A2A" wp14:editId="2A389CAE">
                <wp:simplePos x="0" y="0"/>
                <wp:positionH relativeFrom="column">
                  <wp:posOffset>1586865</wp:posOffset>
                </wp:positionH>
                <wp:positionV relativeFrom="paragraph">
                  <wp:posOffset>889000</wp:posOffset>
                </wp:positionV>
                <wp:extent cx="76200" cy="857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19E55D2">
              <v:oval id="Oval 25" style="position:absolute;margin-left:124.95pt;margin-top:70pt;width:6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319008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2A60E66" wp14:editId="1F170D2A">
                <wp:simplePos x="0" y="0"/>
                <wp:positionH relativeFrom="column">
                  <wp:posOffset>2548890</wp:posOffset>
                </wp:positionH>
                <wp:positionV relativeFrom="paragraph">
                  <wp:posOffset>889000</wp:posOffset>
                </wp:positionV>
                <wp:extent cx="76200" cy="857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7A9165B">
              <v:oval id="Oval 23" style="position:absolute;margin-left:200.7pt;margin-top:70pt;width:6pt;height: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19B354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"/>
            </w:pict>
          </mc:Fallback>
        </mc:AlternateContent>
      </w:r>
      <w:r w:rsidR="008226C1" w:rsidRPr="008226C1">
        <w:rPr>
          <w:noProof/>
        </w:rPr>
        <w:drawing>
          <wp:inline distT="0" distB="0" distL="0" distR="0" wp14:anchorId="0D6FDBB7" wp14:editId="3BFE3A1A">
            <wp:extent cx="4118755" cy="1543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368" cy="15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B1E3" w14:textId="243B7EB1" w:rsidR="00EE16A6" w:rsidRDefault="00EE16A6" w:rsidP="00EE16A6">
      <w:pPr>
        <w:pStyle w:val="Legenda"/>
      </w:pPr>
      <w:bookmarkStart w:id="12" w:name="_Toc1163335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2</w:t>
      </w:r>
      <w:r>
        <w:fldChar w:fldCharType="end"/>
      </w:r>
      <w:r>
        <w:t xml:space="preserve"> </w:t>
      </w:r>
      <w:r w:rsidRPr="00FF49CA">
        <w:t>equivalente el</w:t>
      </w:r>
      <w:r w:rsidRPr="00FF49CA">
        <w:t>é</w:t>
      </w:r>
      <w:r w:rsidRPr="00FF49CA">
        <w:t xml:space="preserve">trico parede </w:t>
      </w:r>
      <w:r>
        <w:t>simples</w:t>
      </w:r>
      <w:bookmarkEnd w:id="12"/>
    </w:p>
    <w:p w14:paraId="57DA9FEF" w14:textId="6DE16190" w:rsidR="004832F4" w:rsidRPr="00EE16A6" w:rsidRDefault="008226C1" w:rsidP="008226C1">
      <w:pPr>
        <w:rPr>
          <w:sz w:val="28"/>
          <w:szCs w:val="28"/>
        </w:rPr>
      </w:pPr>
      <w:r w:rsidRPr="00EE16A6">
        <w:rPr>
          <w:sz w:val="28"/>
          <w:szCs w:val="28"/>
        </w:rPr>
        <w:t>Rk = Ri + Rm + Re</w:t>
      </w:r>
    </w:p>
    <w:p w14:paraId="4B66F560" w14:textId="7A68B796" w:rsidR="008226C1" w:rsidRPr="00EE16A6" w:rsidRDefault="008226C1" w:rsidP="36B8AC44">
      <w:pPr>
        <w:rPr>
          <w:sz w:val="28"/>
          <w:szCs w:val="28"/>
        </w:rPr>
      </w:pPr>
    </w:p>
    <w:p w14:paraId="1E57F373" w14:textId="074E07CA" w:rsidR="008226C1" w:rsidRPr="000143EA" w:rsidRDefault="008226C1" w:rsidP="36B8AC44">
      <w:pPr>
        <w:rPr>
          <w:sz w:val="28"/>
          <w:szCs w:val="28"/>
        </w:rPr>
      </w:pPr>
      <w:r w:rsidRPr="000143EA">
        <w:rPr>
          <w:sz w:val="28"/>
          <w:szCs w:val="28"/>
        </w:rPr>
        <w:t xml:space="preserve">Ri = Li / (Ki*A1) = </w:t>
      </w:r>
      <w:r w:rsidR="008F3C73" w:rsidRPr="000143EA">
        <w:rPr>
          <w:sz w:val="28"/>
          <w:szCs w:val="28"/>
        </w:rPr>
        <w:t xml:space="preserve">   0,</w:t>
      </w:r>
      <w:r w:rsidR="00C06245" w:rsidRPr="000143EA">
        <w:rPr>
          <w:sz w:val="28"/>
          <w:szCs w:val="28"/>
        </w:rPr>
        <w:t>05</w:t>
      </w:r>
      <w:r w:rsidR="008F3C73" w:rsidRPr="000143EA">
        <w:rPr>
          <w:sz w:val="28"/>
          <w:szCs w:val="28"/>
        </w:rPr>
        <w:t xml:space="preserve"> / (0,039*(</w:t>
      </w:r>
      <w:r w:rsidR="00A2623B" w:rsidRPr="000143EA">
        <w:rPr>
          <w:sz w:val="28"/>
          <w:szCs w:val="28"/>
        </w:rPr>
        <w:t>5</w:t>
      </w:r>
      <w:r w:rsidR="008F3C73" w:rsidRPr="000143EA">
        <w:rPr>
          <w:sz w:val="28"/>
          <w:szCs w:val="28"/>
        </w:rPr>
        <w:t>*</w:t>
      </w:r>
      <w:r w:rsidR="00A2623B" w:rsidRPr="000143EA">
        <w:rPr>
          <w:sz w:val="28"/>
          <w:szCs w:val="28"/>
        </w:rPr>
        <w:t>3</w:t>
      </w:r>
      <w:r w:rsidR="008F3C73" w:rsidRPr="000143EA">
        <w:rPr>
          <w:sz w:val="28"/>
          <w:szCs w:val="28"/>
        </w:rPr>
        <w:t>)) = 0,</w:t>
      </w:r>
      <w:r w:rsidR="00C06245" w:rsidRPr="000143EA">
        <w:rPr>
          <w:sz w:val="28"/>
          <w:szCs w:val="28"/>
        </w:rPr>
        <w:t>08547</w:t>
      </w:r>
      <w:r w:rsidR="008F3C73" w:rsidRPr="000143E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*K)</m:t>
        </m:r>
        <m:r>
          <w:rPr>
            <w:rFonts w:ascii="Cambria Math" w:eastAsiaTheme="minorEastAsia" w:hAnsi="Cambria Math"/>
            <w:sz w:val="28"/>
            <w:szCs w:val="28"/>
          </w:rPr>
          <m:t>/W</m:t>
        </m:r>
      </m:oMath>
    </w:p>
    <w:p w14:paraId="7F47F72F" w14:textId="77777777" w:rsidR="008226C1" w:rsidRPr="000143EA" w:rsidRDefault="008226C1" w:rsidP="36B8AC44">
      <w:pPr>
        <w:rPr>
          <w:sz w:val="24"/>
          <w:szCs w:val="24"/>
        </w:rPr>
      </w:pPr>
    </w:p>
    <w:p w14:paraId="62BD2BD9" w14:textId="12DB4728" w:rsidR="0087605E" w:rsidRPr="000143EA" w:rsidRDefault="008226C1" w:rsidP="008F3C73">
      <w:pPr>
        <w:rPr>
          <w:sz w:val="28"/>
          <w:szCs w:val="28"/>
        </w:rPr>
      </w:pPr>
      <w:r w:rsidRPr="000143EA">
        <w:rPr>
          <w:sz w:val="28"/>
          <w:szCs w:val="28"/>
        </w:rPr>
        <w:t>Rm = Lm / (Km*A2) =</w:t>
      </w:r>
      <w:r w:rsidR="008F3C73" w:rsidRPr="000143EA">
        <w:rPr>
          <w:sz w:val="28"/>
          <w:szCs w:val="28"/>
        </w:rPr>
        <w:t xml:space="preserve"> </w:t>
      </w:r>
      <w:r w:rsidR="00C06245" w:rsidRPr="000143EA">
        <w:rPr>
          <w:sz w:val="28"/>
          <w:szCs w:val="28"/>
        </w:rPr>
        <w:t xml:space="preserve">0,09 </w:t>
      </w:r>
      <w:r w:rsidR="008F3C73" w:rsidRPr="000143EA">
        <w:rPr>
          <w:sz w:val="28"/>
          <w:szCs w:val="28"/>
        </w:rPr>
        <w:t>/ (</w:t>
      </w:r>
      <w:r w:rsidR="00C06245" w:rsidRPr="000143EA">
        <w:rPr>
          <w:sz w:val="28"/>
          <w:szCs w:val="28"/>
        </w:rPr>
        <w:t>1,14</w:t>
      </w:r>
      <w:r w:rsidR="008F3C73" w:rsidRPr="000143EA">
        <w:rPr>
          <w:sz w:val="28"/>
          <w:szCs w:val="28"/>
        </w:rPr>
        <w:t>*(</w:t>
      </w:r>
      <w:r w:rsidR="00A2623B" w:rsidRPr="000143EA">
        <w:rPr>
          <w:sz w:val="28"/>
          <w:szCs w:val="28"/>
        </w:rPr>
        <w:t>5</w:t>
      </w:r>
      <w:r w:rsidR="008F3C73" w:rsidRPr="000143EA">
        <w:rPr>
          <w:sz w:val="28"/>
          <w:szCs w:val="28"/>
        </w:rPr>
        <w:t>*</w:t>
      </w:r>
      <w:r w:rsidR="00A2623B" w:rsidRPr="000143EA">
        <w:rPr>
          <w:sz w:val="28"/>
          <w:szCs w:val="28"/>
        </w:rPr>
        <w:t>3</w:t>
      </w:r>
      <w:r w:rsidR="008F3C73" w:rsidRPr="000143EA">
        <w:rPr>
          <w:sz w:val="28"/>
          <w:szCs w:val="28"/>
        </w:rPr>
        <w:t>)) = 0,</w:t>
      </w:r>
      <w:r w:rsidR="00C06245" w:rsidRPr="000143EA">
        <w:rPr>
          <w:sz w:val="28"/>
          <w:szCs w:val="28"/>
        </w:rPr>
        <w:t>00526</w:t>
      </w:r>
      <w:r w:rsidR="008F3C73" w:rsidRPr="000143E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*K)</m:t>
        </m:r>
        <m:r>
          <w:rPr>
            <w:rFonts w:ascii="Cambria Math" w:eastAsiaTheme="minorEastAsia" w:hAnsi="Cambria Math"/>
            <w:sz w:val="28"/>
            <w:szCs w:val="28"/>
          </w:rPr>
          <m:t>/W</m:t>
        </m:r>
      </m:oMath>
    </w:p>
    <w:p w14:paraId="0B578A19" w14:textId="38599BC0" w:rsidR="008226C1" w:rsidRPr="000143EA" w:rsidRDefault="008226C1" w:rsidP="36B8AC44">
      <w:pPr>
        <w:rPr>
          <w:sz w:val="28"/>
          <w:szCs w:val="28"/>
        </w:rPr>
      </w:pPr>
    </w:p>
    <w:p w14:paraId="1FA96D1B" w14:textId="663C88FD" w:rsidR="008F3C73" w:rsidRPr="000143EA" w:rsidRDefault="008226C1" w:rsidP="008F3C73">
      <w:pPr>
        <w:rPr>
          <w:sz w:val="28"/>
          <w:szCs w:val="28"/>
        </w:rPr>
      </w:pPr>
      <w:r w:rsidRPr="000143EA">
        <w:rPr>
          <w:sz w:val="28"/>
          <w:szCs w:val="28"/>
        </w:rPr>
        <w:t xml:space="preserve">Re = Le / (Ke*A3) = </w:t>
      </w:r>
      <w:r w:rsidR="008F3C73" w:rsidRPr="000143EA">
        <w:rPr>
          <w:sz w:val="28"/>
          <w:szCs w:val="28"/>
        </w:rPr>
        <w:t>0,</w:t>
      </w:r>
      <w:r w:rsidR="00C06245" w:rsidRPr="000143EA">
        <w:rPr>
          <w:sz w:val="28"/>
          <w:szCs w:val="28"/>
        </w:rPr>
        <w:t>09</w:t>
      </w:r>
      <w:r w:rsidR="008F3C73" w:rsidRPr="000143EA">
        <w:rPr>
          <w:sz w:val="28"/>
          <w:szCs w:val="28"/>
        </w:rPr>
        <w:t xml:space="preserve"> / (3,5*(</w:t>
      </w:r>
      <w:r w:rsidR="00A2623B" w:rsidRPr="000143EA">
        <w:rPr>
          <w:sz w:val="28"/>
          <w:szCs w:val="28"/>
        </w:rPr>
        <w:t>5</w:t>
      </w:r>
      <w:r w:rsidR="008F3C73" w:rsidRPr="000143EA">
        <w:rPr>
          <w:sz w:val="28"/>
          <w:szCs w:val="28"/>
        </w:rPr>
        <w:t>*</w:t>
      </w:r>
      <w:r w:rsidR="00A2623B" w:rsidRPr="000143EA">
        <w:rPr>
          <w:sz w:val="28"/>
          <w:szCs w:val="28"/>
        </w:rPr>
        <w:t>3</w:t>
      </w:r>
      <w:r w:rsidR="008F3C73" w:rsidRPr="000143EA">
        <w:rPr>
          <w:sz w:val="28"/>
          <w:szCs w:val="28"/>
        </w:rPr>
        <w:t>)) = 0,</w:t>
      </w:r>
      <w:r w:rsidR="00C06245" w:rsidRPr="000143EA">
        <w:rPr>
          <w:sz w:val="28"/>
          <w:szCs w:val="28"/>
        </w:rPr>
        <w:t>00171</w:t>
      </w:r>
      <w:r w:rsidR="008F3C73" w:rsidRPr="000143E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*K)</m:t>
        </m:r>
        <m:r>
          <w:rPr>
            <w:rFonts w:ascii="Cambria Math" w:eastAsiaTheme="minorEastAsia" w:hAnsi="Cambria Math"/>
            <w:sz w:val="28"/>
            <w:szCs w:val="28"/>
          </w:rPr>
          <m:t>/W</m:t>
        </m:r>
      </m:oMath>
    </w:p>
    <w:p w14:paraId="60B8F734" w14:textId="41CB6852" w:rsidR="008226C1" w:rsidRPr="000143EA" w:rsidRDefault="008226C1" w:rsidP="36B8AC44"/>
    <w:p w14:paraId="5FC68284" w14:textId="5D89EED3" w:rsidR="006C2784" w:rsidRPr="000143EA" w:rsidRDefault="006C2784" w:rsidP="36B8AC44"/>
    <w:p w14:paraId="1A0EEEF2" w14:textId="39117D07" w:rsidR="008E4CF0" w:rsidRPr="008E4CF0" w:rsidRDefault="008E4CF0" w:rsidP="008E4CF0">
      <w:pPr>
        <w:rPr>
          <w:sz w:val="28"/>
          <w:szCs w:val="28"/>
          <w:lang w:val="en-US"/>
        </w:rPr>
      </w:pPr>
      <w:r w:rsidRPr="008E4CF0">
        <w:rPr>
          <w:sz w:val="28"/>
          <w:szCs w:val="28"/>
          <w:lang w:val="en-US"/>
        </w:rPr>
        <w:t>Rk = Ri + Rm + Re = 0,08547 + 0,00526 + 0,00171 = 0,09244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</w:p>
    <w:p w14:paraId="462687D2" w14:textId="6FB158CF" w:rsidR="008E4CF0" w:rsidRDefault="008E4CF0" w:rsidP="004A256B">
      <w:pPr>
        <w:pStyle w:val="Ttulo1"/>
        <w:rPr>
          <w:lang w:bidi="pt-PT"/>
        </w:rPr>
      </w:pPr>
      <w:bookmarkStart w:id="13" w:name="_Toc116333728"/>
      <w:r w:rsidRPr="36B8AC44">
        <w:rPr>
          <w:lang w:bidi="pt-PT"/>
        </w:rPr>
        <w:lastRenderedPageBreak/>
        <w:t>Estrutura</w:t>
      </w:r>
      <w:r w:rsidR="004A256B">
        <w:rPr>
          <w:lang w:bidi="pt-PT"/>
        </w:rPr>
        <w:t xml:space="preserve"> – Parede com janela</w:t>
      </w:r>
      <w:bookmarkEnd w:id="13"/>
    </w:p>
    <w:p w14:paraId="4F356C1D" w14:textId="1D6465FD" w:rsidR="008E4CF0" w:rsidRDefault="008E4CF0" w:rsidP="008E4CF0">
      <w:pPr>
        <w:pStyle w:val="Subttulo"/>
      </w:pPr>
      <w:r>
        <w:t xml:space="preserve">Paredes com </w:t>
      </w:r>
      <w:r w:rsidR="00A54731">
        <w:t>janela (5 metros de comprimento, 3 metros de altura, janela 2m x 1m)</w:t>
      </w:r>
    </w:p>
    <w:tbl>
      <w:tblPr>
        <w:tblStyle w:val="TabelacomGrelha"/>
        <w:tblW w:w="10343" w:type="dxa"/>
        <w:tblLook w:val="04A0" w:firstRow="1" w:lastRow="0" w:firstColumn="1" w:lastColumn="0" w:noHBand="0" w:noVBand="1"/>
      </w:tblPr>
      <w:tblGrid>
        <w:gridCol w:w="955"/>
        <w:gridCol w:w="956"/>
        <w:gridCol w:w="956"/>
        <w:gridCol w:w="956"/>
        <w:gridCol w:w="6520"/>
      </w:tblGrid>
      <w:tr w:rsidR="00E12519" w14:paraId="7AE14F66" w14:textId="77777777" w:rsidTr="00E12519">
        <w:trPr>
          <w:trHeight w:val="819"/>
        </w:trPr>
        <w:tc>
          <w:tcPr>
            <w:tcW w:w="3823" w:type="dxa"/>
            <w:gridSpan w:val="4"/>
            <w:tcBorders>
              <w:bottom w:val="nil"/>
            </w:tcBorders>
            <w:shd w:val="clear" w:color="auto" w:fill="808080" w:themeFill="background1" w:themeFillShade="80"/>
            <w:vAlign w:val="center"/>
          </w:tcPr>
          <w:p w14:paraId="7F8D9F9E" w14:textId="3BC3229D" w:rsidR="00E12519" w:rsidRDefault="00E12519" w:rsidP="00400BB3">
            <w:pPr>
              <w:pStyle w:val="Subttulo"/>
              <w:jc w:val="center"/>
            </w:pPr>
          </w:p>
        </w:tc>
        <w:tc>
          <w:tcPr>
            <w:tcW w:w="6520" w:type="dxa"/>
            <w:vMerge w:val="restart"/>
          </w:tcPr>
          <w:p w14:paraId="4A674C9A" w14:textId="0597B4F4" w:rsidR="00E12519" w:rsidRDefault="00E12519" w:rsidP="00400BB3">
            <w:pPr>
              <w:pStyle w:val="Subttulo"/>
              <w:rPr>
                <w:sz w:val="36"/>
                <w:szCs w:val="36"/>
              </w:rPr>
            </w:pPr>
            <w:r w:rsidRPr="00CB2E94">
              <w:rPr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strutura vista externa da parede com janela</w:t>
            </w:r>
          </w:p>
          <w:p w14:paraId="28059935" w14:textId="1175B3D5" w:rsidR="007B7AFE" w:rsidRDefault="007B7AFE" w:rsidP="00400BB3">
            <w:pPr>
              <w:pStyle w:val="Subttul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LA1-2m, LA2-1m</w:t>
            </w:r>
          </w:p>
          <w:p w14:paraId="611EEFC5" w14:textId="3E4B85BE" w:rsidR="00E12519" w:rsidRPr="00E12519" w:rsidRDefault="00E12519" w:rsidP="00400BB3">
            <w:pPr>
              <w:pStyle w:val="Subttulo"/>
              <w:rPr>
                <w:sz w:val="36"/>
                <w:szCs w:val="36"/>
              </w:rPr>
            </w:pPr>
          </w:p>
        </w:tc>
      </w:tr>
      <w:tr w:rsidR="00E12519" w14:paraId="5BF14B80" w14:textId="77777777" w:rsidTr="00E12519">
        <w:trPr>
          <w:trHeight w:val="2190"/>
        </w:trPr>
        <w:tc>
          <w:tcPr>
            <w:tcW w:w="955" w:type="dxa"/>
            <w:tcBorders>
              <w:top w:val="nil"/>
              <w:bottom w:val="nil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57B1A4E3" w14:textId="77777777" w:rsidR="00E12519" w:rsidRDefault="00E12519" w:rsidP="00400BB3">
            <w:pPr>
              <w:pStyle w:val="Subttulo"/>
              <w:jc w:val="center"/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1E4FD" w:themeFill="accent1" w:themeFillTint="33"/>
            <w:vAlign w:val="center"/>
          </w:tcPr>
          <w:p w14:paraId="550F6BA2" w14:textId="77777777" w:rsidR="00E12519" w:rsidRDefault="00E12519" w:rsidP="00400BB3">
            <w:pPr>
              <w:pStyle w:val="Subttulo"/>
              <w:jc w:val="center"/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1E4FD" w:themeFill="accent1" w:themeFillTint="33"/>
            <w:vAlign w:val="center"/>
          </w:tcPr>
          <w:p w14:paraId="4BA11784" w14:textId="6847E0F5" w:rsidR="00E12519" w:rsidRDefault="00E12519" w:rsidP="00400BB3">
            <w:pPr>
              <w:pStyle w:val="Subttulo"/>
              <w:jc w:val="center"/>
            </w:pPr>
          </w:p>
        </w:tc>
        <w:tc>
          <w:tcPr>
            <w:tcW w:w="956" w:type="dxa"/>
            <w:vMerge w:val="restart"/>
            <w:tcBorders>
              <w:top w:val="nil"/>
              <w:lef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3390F563" w14:textId="66699289" w:rsidR="00E12519" w:rsidRDefault="00E12519" w:rsidP="00400BB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64" behindDoc="0" locked="0" layoutInCell="1" allowOverlap="1" wp14:anchorId="15F8AF63" wp14:editId="3404F9AE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-159385</wp:posOffset>
                      </wp:positionV>
                      <wp:extent cx="763270" cy="1404620"/>
                      <wp:effectExtent l="0" t="0" r="0" b="5715"/>
                      <wp:wrapNone/>
                      <wp:docPr id="6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7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B39BB" w14:textId="4057D16B" w:rsidR="00E12519" w:rsidRPr="00D56D06" w:rsidRDefault="00E12519" w:rsidP="00E12519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8AF63" id="_x0000_s1030" type="#_x0000_t202" style="position:absolute;left:0;text-align:left;margin-left:-17.1pt;margin-top:-12.55pt;width:60.1pt;height:110.6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JR/gEAANQDAAAOAAAAZHJzL2Uyb0RvYy54bWysU11v2yAUfZ+0/4B4X+xkTtJaIVXXLtOk&#10;7kNq9wMIxjEacBmQ2Nmv3wWnabS9VfMDAq7vufece1jdDEaTg/RBgWV0OikpkVZAo+yO0R9Pm3d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" filled="f" stroked="f">
                      <v:textbox style="mso-fit-shape-to-text:t">
                        <w:txbxContent>
                          <w:p w14:paraId="377B39BB" w14:textId="4057D16B" w:rsidR="00E12519" w:rsidRPr="00D56D06" w:rsidRDefault="00E12519" w:rsidP="00E12519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3" behindDoc="0" locked="0" layoutInCell="1" allowOverlap="1" wp14:anchorId="39D20DF9" wp14:editId="129CC9A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-680085</wp:posOffset>
                      </wp:positionV>
                      <wp:extent cx="0" cy="1379855"/>
                      <wp:effectExtent l="95250" t="76200" r="95250" b="48895"/>
                      <wp:wrapNone/>
                      <wp:docPr id="59" name="Conexão reta unidirecion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798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47BBFCAE">
                    <v:shapetype id="_x0000_t32" coordsize="21600,21600" o:oned="t" filled="f" o:spt="32" path="m,l21600,21600e" w14:anchorId="1209C4C1">
                      <v:path fillok="f" arrowok="t" o:connecttype="none"/>
                      <o:lock v:ext="edit" shapetype="t"/>
                    </v:shapetype>
                    <v:shape id="Conexão reta unidirecional 59" style="position:absolute;margin-left:.35pt;margin-top:-53.55pt;width:0;height:108.6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</w:p>
        </w:tc>
        <w:tc>
          <w:tcPr>
            <w:tcW w:w="6520" w:type="dxa"/>
            <w:vMerge/>
          </w:tcPr>
          <w:p w14:paraId="5B22AA6F" w14:textId="77777777" w:rsidR="00E12519" w:rsidRPr="00CB2E94" w:rsidRDefault="00E12519" w:rsidP="00400BB3">
            <w:pPr>
              <w:pStyle w:val="Subttulo"/>
              <w:rPr>
                <w:sz w:val="36"/>
                <w:szCs w:val="36"/>
              </w:rPr>
            </w:pPr>
          </w:p>
        </w:tc>
      </w:tr>
      <w:tr w:rsidR="00E12519" w14:paraId="02DD11FE" w14:textId="77777777" w:rsidTr="00E12519">
        <w:trPr>
          <w:trHeight w:val="817"/>
        </w:trPr>
        <w:tc>
          <w:tcPr>
            <w:tcW w:w="2867" w:type="dxa"/>
            <w:gridSpan w:val="3"/>
            <w:tcBorders>
              <w:top w:val="nil"/>
              <w:right w:val="single" w:sz="12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14:paraId="7BD56B0A" w14:textId="3A1149E6" w:rsidR="00E12519" w:rsidRDefault="00E12519" w:rsidP="00400BB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65" behindDoc="0" locked="0" layoutInCell="1" allowOverlap="1" wp14:anchorId="444CCF93" wp14:editId="4C840906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45720</wp:posOffset>
                      </wp:positionV>
                      <wp:extent cx="763270" cy="1404620"/>
                      <wp:effectExtent l="0" t="0" r="0" b="5715"/>
                      <wp:wrapNone/>
                      <wp:docPr id="6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7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1E2228" w14:textId="77777777" w:rsidR="00E12519" w:rsidRPr="00D56D06" w:rsidRDefault="00E12519" w:rsidP="00E12519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CCF93" id="_x0000_s1031" type="#_x0000_t202" style="position:absolute;left:0;text-align:left;margin-left:55.75pt;margin-top:3.6pt;width:60.1pt;height:110.6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yn/gEAANQDAAAOAAAAZHJzL2Uyb0RvYy54bWysU9uO2yAQfa/Uf0C8N3bSXHatkNV2t6kq&#10;bS/Sbj+AYByjAkOBxE6/vgP2ZqP2bVU/IGA8Z+acOaxveqPJUfqgwDI6nZSUSCugVnbP6I+n7bs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" filled="f" stroked="f">
                      <v:textbox style="mso-fit-shape-to-text:t">
                        <w:txbxContent>
                          <w:p w14:paraId="571E2228" w14:textId="77777777" w:rsidR="00E12519" w:rsidRPr="00D56D06" w:rsidRDefault="00E12519" w:rsidP="00E12519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2" behindDoc="0" locked="0" layoutInCell="1" allowOverlap="1" wp14:anchorId="60890021" wp14:editId="5ED0A378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86360</wp:posOffset>
                      </wp:positionV>
                      <wp:extent cx="1259840" cy="0"/>
                      <wp:effectExtent l="57150" t="76200" r="54610" b="133350"/>
                      <wp:wrapNone/>
                      <wp:docPr id="58" name="Conexão reta unidirecion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98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D4593CF">
                    <v:shape id="Conexão reta unidirecional 58" style="position:absolute;margin-left:41.3pt;margin-top:6.8pt;width:99.2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" w14:anchorId="5C70E30C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</w:p>
        </w:tc>
        <w:tc>
          <w:tcPr>
            <w:tcW w:w="956" w:type="dxa"/>
            <w:vMerge/>
            <w:tcBorders>
              <w:top w:val="nil"/>
              <w:left w:val="single" w:sz="12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14:paraId="2660B4AC" w14:textId="201CBC2F" w:rsidR="00E12519" w:rsidRDefault="00E12519" w:rsidP="00400BB3">
            <w:pPr>
              <w:pStyle w:val="Subttulo"/>
              <w:jc w:val="center"/>
            </w:pPr>
          </w:p>
        </w:tc>
        <w:tc>
          <w:tcPr>
            <w:tcW w:w="6520" w:type="dxa"/>
            <w:vMerge/>
          </w:tcPr>
          <w:p w14:paraId="66FFEABC" w14:textId="77777777" w:rsidR="00E12519" w:rsidRPr="00CB2E94" w:rsidRDefault="00E12519" w:rsidP="00400BB3">
            <w:pPr>
              <w:pStyle w:val="Subttulo"/>
              <w:rPr>
                <w:sz w:val="36"/>
                <w:szCs w:val="36"/>
              </w:rPr>
            </w:pPr>
          </w:p>
        </w:tc>
      </w:tr>
    </w:tbl>
    <w:p w14:paraId="1DD39326" w14:textId="38AF7E3A" w:rsidR="007B7AFE" w:rsidRDefault="008E4CF0" w:rsidP="00EE16A6">
      <w:pPr>
        <w:pStyle w:val="Legenda"/>
      </w:pPr>
      <w:r>
        <w:t xml:space="preserve"> </w:t>
      </w:r>
      <w:bookmarkStart w:id="14" w:name="_Toc116333544"/>
      <w:r w:rsidR="00EE16A6">
        <w:t xml:space="preserve">Figura </w:t>
      </w:r>
      <w:r w:rsidR="00EE16A6">
        <w:fldChar w:fldCharType="begin"/>
      </w:r>
      <w:r w:rsidR="00EE16A6">
        <w:instrText xml:space="preserve"> SEQ Figura \* ARABIC </w:instrText>
      </w:r>
      <w:r w:rsidR="00EE16A6">
        <w:fldChar w:fldCharType="separate"/>
      </w:r>
      <w:r w:rsidR="007461B0">
        <w:rPr>
          <w:noProof/>
        </w:rPr>
        <w:t>3</w:t>
      </w:r>
      <w:r w:rsidR="00EE16A6">
        <w:fldChar w:fldCharType="end"/>
      </w:r>
      <w:r w:rsidR="00EE16A6">
        <w:t xml:space="preserve"> Esquema Frontal parede com janela</w:t>
      </w:r>
      <w:bookmarkEnd w:id="14"/>
    </w:p>
    <w:p w14:paraId="0CE25C31" w14:textId="77777777" w:rsidR="000D6D96" w:rsidRDefault="000D6D96" w:rsidP="000D6D96">
      <w:pPr>
        <w:pStyle w:val="Subttulo"/>
        <w:rPr>
          <w:lang w:bidi="pt-PT"/>
        </w:rPr>
      </w:pPr>
    </w:p>
    <w:p w14:paraId="4A48D4BB" w14:textId="77777777" w:rsidR="000D6D96" w:rsidRDefault="000D6D96" w:rsidP="000D6D96">
      <w:pPr>
        <w:pStyle w:val="Subttulo"/>
        <w:rPr>
          <w:lang w:bidi="pt-PT"/>
        </w:rPr>
      </w:pPr>
    </w:p>
    <w:p w14:paraId="50E0B14B" w14:textId="77777777" w:rsidR="000D6D96" w:rsidRDefault="000D6D96" w:rsidP="000D6D96">
      <w:pPr>
        <w:pStyle w:val="Subttulo"/>
        <w:rPr>
          <w:lang w:bidi="pt-PT"/>
        </w:rPr>
      </w:pPr>
    </w:p>
    <w:p w14:paraId="7C20E5D2" w14:textId="77777777" w:rsidR="000D6D96" w:rsidRDefault="000D6D96" w:rsidP="000D6D96">
      <w:pPr>
        <w:pStyle w:val="Subttulo"/>
        <w:rPr>
          <w:lang w:bidi="pt-PT"/>
        </w:rPr>
      </w:pPr>
    </w:p>
    <w:p w14:paraId="2B8694C5" w14:textId="77777777" w:rsidR="000D6D96" w:rsidRDefault="000D6D96" w:rsidP="000D6D96">
      <w:pPr>
        <w:pStyle w:val="Subttulo"/>
        <w:rPr>
          <w:lang w:bidi="pt-PT"/>
        </w:rPr>
      </w:pPr>
    </w:p>
    <w:p w14:paraId="34BD5EA8" w14:textId="77777777" w:rsidR="000D6D96" w:rsidRDefault="000D6D96" w:rsidP="000D6D96">
      <w:pPr>
        <w:pStyle w:val="Subttulo"/>
        <w:rPr>
          <w:lang w:bidi="pt-PT"/>
        </w:rPr>
      </w:pPr>
    </w:p>
    <w:p w14:paraId="2050F1F1" w14:textId="650610BF" w:rsidR="000D6D96" w:rsidRDefault="000D6D96" w:rsidP="004A256B">
      <w:pPr>
        <w:pStyle w:val="Ttulo2"/>
        <w:rPr>
          <w:lang w:bidi="pt-PT"/>
        </w:rPr>
      </w:pPr>
      <w:bookmarkStart w:id="15" w:name="_Toc116333729"/>
      <w:r>
        <w:rPr>
          <w:lang w:bidi="pt-PT"/>
        </w:rPr>
        <w:lastRenderedPageBreak/>
        <w:t>Resistência da parte com janela</w:t>
      </w:r>
      <w:bookmarkEnd w:id="15"/>
    </w:p>
    <w:tbl>
      <w:tblPr>
        <w:tblStyle w:val="TabelacomGrelha"/>
        <w:tblW w:w="10343" w:type="dxa"/>
        <w:tblLook w:val="04A0" w:firstRow="1" w:lastRow="0" w:firstColumn="1" w:lastColumn="0" w:noHBand="0" w:noVBand="1"/>
      </w:tblPr>
      <w:tblGrid>
        <w:gridCol w:w="1230"/>
        <w:gridCol w:w="486"/>
        <w:gridCol w:w="396"/>
        <w:gridCol w:w="486"/>
        <w:gridCol w:w="396"/>
        <w:gridCol w:w="486"/>
        <w:gridCol w:w="1509"/>
        <w:gridCol w:w="5354"/>
      </w:tblGrid>
      <w:tr w:rsidR="007B7AFE" w14:paraId="3EAA8CFA" w14:textId="77777777" w:rsidTr="000D6D96">
        <w:trPr>
          <w:trHeight w:val="910"/>
        </w:trPr>
        <w:tc>
          <w:tcPr>
            <w:tcW w:w="1230" w:type="dxa"/>
            <w:shd w:val="clear" w:color="auto" w:fill="808080" w:themeFill="background1" w:themeFillShade="80"/>
            <w:vAlign w:val="center"/>
          </w:tcPr>
          <w:p w14:paraId="7BFC9503" w14:textId="2064E550" w:rsidR="007B7AFE" w:rsidRDefault="000A0A81" w:rsidP="00400BB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69" behindDoc="0" locked="0" layoutInCell="1" allowOverlap="1" wp14:anchorId="16270455" wp14:editId="514D336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313055</wp:posOffset>
                      </wp:positionV>
                      <wp:extent cx="609600" cy="1404620"/>
                      <wp:effectExtent l="0" t="0" r="0" b="5715"/>
                      <wp:wrapNone/>
                      <wp:docPr id="6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59068A" w14:textId="77777777" w:rsidR="007B7AFE" w:rsidRPr="00D56D06" w:rsidRDefault="007B7AFE" w:rsidP="007B7AFE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70455" id="_x0000_s1032" type="#_x0000_t202" style="position:absolute;left:0;text-align:left;margin-left:-5.2pt;margin-top:24.65pt;width:48pt;height:110.6pt;z-index:25165826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" filled="f" stroked="f">
                      <v:textbox style="mso-fit-shape-to-text:t">
                        <w:txbxContent>
                          <w:p w14:paraId="2C59068A" w14:textId="77777777" w:rsidR="007B7AFE" w:rsidRPr="00D56D06" w:rsidRDefault="007B7AFE" w:rsidP="007B7AFE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6" behindDoc="0" locked="0" layoutInCell="1" allowOverlap="1" wp14:anchorId="2FEF2757" wp14:editId="663FFD58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563245</wp:posOffset>
                      </wp:positionV>
                      <wp:extent cx="816610" cy="0"/>
                      <wp:effectExtent l="57150" t="76200" r="59690" b="133350"/>
                      <wp:wrapNone/>
                      <wp:docPr id="62" name="Conexão reta unidirecion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642E8C32">
                    <v:shape id="Conexão reta unidirecional 62" style="position:absolute;margin-left:-9.95pt;margin-top:44.35pt;width:64.3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" w14:anchorId="661BEEA4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 w:rsidR="007B7AFE">
              <w:t>I</w:t>
            </w:r>
          </w:p>
        </w:tc>
        <w:tc>
          <w:tcPr>
            <w:tcW w:w="2250" w:type="dxa"/>
            <w:gridSpan w:val="5"/>
            <w:shd w:val="clear" w:color="auto" w:fill="A6A6A6" w:themeFill="background1" w:themeFillShade="A6"/>
            <w:vAlign w:val="center"/>
          </w:tcPr>
          <w:p w14:paraId="23ED8CF4" w14:textId="5A4E89CB" w:rsidR="007B7AFE" w:rsidRDefault="000A0A81" w:rsidP="00400BB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7" behindDoc="0" locked="0" layoutInCell="1" allowOverlap="1" wp14:anchorId="6B8369C8" wp14:editId="715473BE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581660</wp:posOffset>
                      </wp:positionV>
                      <wp:extent cx="1397635" cy="0"/>
                      <wp:effectExtent l="0" t="114300" r="50165" b="95250"/>
                      <wp:wrapNone/>
                      <wp:docPr id="193" name="Conexão reta unidirecion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7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89825CF">
                    <v:shape id="Conexão reta unidirecional 193" style="position:absolute;margin-left:-7.05pt;margin-top:45.8pt;width:110.05pt;height:0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" w14:anchorId="7178BFC4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70" behindDoc="0" locked="0" layoutInCell="1" allowOverlap="1" wp14:anchorId="68940878" wp14:editId="5BF7F8B5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318135</wp:posOffset>
                      </wp:positionV>
                      <wp:extent cx="609600" cy="1404620"/>
                      <wp:effectExtent l="0" t="0" r="0" b="5715"/>
                      <wp:wrapNone/>
                      <wp:docPr id="19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CB778" w14:textId="77777777" w:rsidR="007B7AFE" w:rsidRPr="00D56D06" w:rsidRDefault="007B7AFE" w:rsidP="007B7AFE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40878" id="_x0000_s1033" type="#_x0000_t202" style="position:absolute;left:0;text-align:left;margin-left:21.5pt;margin-top:25.05pt;width:48pt;height:110.6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" filled="f" stroked="f">
                      <v:textbox style="mso-fit-shape-to-text:t">
                        <w:txbxContent>
                          <w:p w14:paraId="6E5CB778" w14:textId="77777777" w:rsidR="007B7AFE" w:rsidRPr="00D56D06" w:rsidRDefault="007B7AFE" w:rsidP="007B7AFE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AFE">
              <w:t>M</w:t>
            </w:r>
          </w:p>
        </w:tc>
        <w:tc>
          <w:tcPr>
            <w:tcW w:w="1509" w:type="dxa"/>
            <w:shd w:val="clear" w:color="auto" w:fill="BFBFBF" w:themeFill="background1" w:themeFillShade="BF"/>
            <w:vAlign w:val="center"/>
          </w:tcPr>
          <w:p w14:paraId="6B451FAA" w14:textId="13C484C9" w:rsidR="007B7AFE" w:rsidRDefault="000A0A81" w:rsidP="00400BB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71" behindDoc="0" locked="0" layoutInCell="1" allowOverlap="1" wp14:anchorId="6F81C19B" wp14:editId="234E75B7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311785</wp:posOffset>
                      </wp:positionV>
                      <wp:extent cx="609600" cy="1404620"/>
                      <wp:effectExtent l="0" t="0" r="0" b="5715"/>
                      <wp:wrapNone/>
                      <wp:docPr id="1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3F8858" w14:textId="77777777" w:rsidR="007B7AFE" w:rsidRPr="00D56D06" w:rsidRDefault="007B7AFE" w:rsidP="007B7AFE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1C19B" id="_x0000_s1034" type="#_x0000_t202" style="position:absolute;left:0;text-align:left;margin-left:1.15pt;margin-top:24.55pt;width:48pt;height:110.6pt;z-index:2516582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" filled="f" stroked="f">
                      <v:textbox style="mso-fit-shape-to-text:t">
                        <w:txbxContent>
                          <w:p w14:paraId="2E3F8858" w14:textId="77777777" w:rsidR="007B7AFE" w:rsidRPr="00D56D06" w:rsidRDefault="007B7AFE" w:rsidP="007B7AFE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8" behindDoc="0" locked="0" layoutInCell="1" allowOverlap="1" wp14:anchorId="1D21B724" wp14:editId="7AC2C326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558165</wp:posOffset>
                      </wp:positionV>
                      <wp:extent cx="944245" cy="0"/>
                      <wp:effectExtent l="57150" t="76200" r="8255" b="152400"/>
                      <wp:wrapNone/>
                      <wp:docPr id="194" name="Conexão reta unidirecional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4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064FDB4">
                    <v:shape id="Conexão reta unidirecional 194" style="position:absolute;margin-left:-4.55pt;margin-top:43.95pt;width:74.3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" w14:anchorId="0ECCE5C2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 w:rsidR="007B7AFE">
              <w:t>E</w:t>
            </w:r>
          </w:p>
        </w:tc>
        <w:tc>
          <w:tcPr>
            <w:tcW w:w="5354" w:type="dxa"/>
            <w:vMerge w:val="restart"/>
          </w:tcPr>
          <w:p w14:paraId="55DCB158" w14:textId="77777777" w:rsidR="007B7AFE" w:rsidRPr="00CB2E94" w:rsidRDefault="007B7AFE" w:rsidP="00400BB3">
            <w:pPr>
              <w:pStyle w:val="Subttulo"/>
              <w:rPr>
                <w:sz w:val="36"/>
                <w:szCs w:val="36"/>
              </w:rPr>
            </w:pPr>
            <w:r w:rsidRPr="00CB2E94">
              <w:rPr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externo (granito), L3=9cm</w:t>
            </w:r>
          </w:p>
          <w:p w14:paraId="0E8C6F16" w14:textId="77777777" w:rsidR="007B7AFE" w:rsidRPr="00CB2E94" w:rsidRDefault="007B7AFE" w:rsidP="00400BB3">
            <w:pPr>
              <w:pStyle w:val="Subttul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isolante interm</w:t>
            </w:r>
            <w:r>
              <w:rPr>
                <w:sz w:val="36"/>
                <w:szCs w:val="36"/>
              </w:rPr>
              <w:t>é</w:t>
            </w:r>
            <w:r>
              <w:rPr>
                <w:sz w:val="36"/>
                <w:szCs w:val="36"/>
              </w:rPr>
              <w:t>dio (tijolo cer</w:t>
            </w:r>
            <w:r>
              <w:rPr>
                <w:sz w:val="36"/>
                <w:szCs w:val="36"/>
              </w:rPr>
              <w:t>â</w:t>
            </w:r>
            <w:r>
              <w:rPr>
                <w:sz w:val="36"/>
                <w:szCs w:val="36"/>
              </w:rPr>
              <w:t>mico), L2=9cm</w:t>
            </w:r>
          </w:p>
          <w:p w14:paraId="3B0FECB3" w14:textId="77777777" w:rsidR="007B7AFE" w:rsidRDefault="007B7AFE" w:rsidP="00400BB3">
            <w:pPr>
              <w:pStyle w:val="Subttul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interno (corti</w:t>
            </w:r>
            <w:r>
              <w:rPr>
                <w:sz w:val="36"/>
                <w:szCs w:val="36"/>
              </w:rPr>
              <w:t>ç</w:t>
            </w:r>
            <w:r>
              <w:rPr>
                <w:sz w:val="36"/>
                <w:szCs w:val="36"/>
              </w:rPr>
              <w:t>a), L1=5cm</w:t>
            </w:r>
          </w:p>
          <w:p w14:paraId="7188AD40" w14:textId="0C00BD29" w:rsidR="007B7AFE" w:rsidRDefault="007B7AFE" w:rsidP="00400BB3">
            <w:pPr>
              <w:pStyle w:val="Subttul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Ar, L5=</w:t>
            </w:r>
            <w:r w:rsidR="000A0A81">
              <w:rPr>
                <w:sz w:val="36"/>
                <w:szCs w:val="36"/>
              </w:rPr>
              <w:t>1,6cm, L6=3,5cm</w:t>
            </w:r>
          </w:p>
          <w:p w14:paraId="3C8E6AF8" w14:textId="1C760252" w:rsidR="007B7AFE" w:rsidRDefault="007B7AFE" w:rsidP="00400BB3">
            <w:pPr>
              <w:pStyle w:val="Subttulo"/>
            </w:pPr>
            <w:r>
              <w:rPr>
                <w:sz w:val="36"/>
                <w:szCs w:val="36"/>
              </w:rPr>
              <w:t xml:space="preserve">J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Janela de vidro</w:t>
            </w:r>
            <w:r w:rsidR="000A0A81">
              <w:rPr>
                <w:sz w:val="36"/>
                <w:szCs w:val="36"/>
              </w:rPr>
              <w:t>, L4=0,4cm</w:t>
            </w:r>
          </w:p>
        </w:tc>
      </w:tr>
      <w:tr w:rsidR="000A0A81" w14:paraId="6FAA049B" w14:textId="77777777" w:rsidTr="000D6D96">
        <w:trPr>
          <w:trHeight w:val="910"/>
        </w:trPr>
        <w:tc>
          <w:tcPr>
            <w:tcW w:w="1230" w:type="dxa"/>
            <w:shd w:val="clear" w:color="auto" w:fill="6E98F5" w:themeFill="text2" w:themeFillTint="66"/>
            <w:vAlign w:val="center"/>
          </w:tcPr>
          <w:p w14:paraId="1B60DF92" w14:textId="6FC01488" w:rsidR="000A0A81" w:rsidRDefault="000A0A81" w:rsidP="00400BB3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486" w:type="dxa"/>
            <w:shd w:val="clear" w:color="auto" w:fill="6E98F5" w:themeFill="text2" w:themeFillTint="66"/>
            <w:vAlign w:val="center"/>
          </w:tcPr>
          <w:p w14:paraId="62C90329" w14:textId="6A2932C5" w:rsidR="000A0A81" w:rsidRDefault="000A0A81" w:rsidP="00400BB3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80" behindDoc="0" locked="0" layoutInCell="1" allowOverlap="1" wp14:anchorId="6A366A9A" wp14:editId="217932F7">
                      <wp:simplePos x="0" y="0"/>
                      <wp:positionH relativeFrom="column">
                        <wp:posOffset>-339725</wp:posOffset>
                      </wp:positionH>
                      <wp:positionV relativeFrom="paragraph">
                        <wp:posOffset>307340</wp:posOffset>
                      </wp:positionV>
                      <wp:extent cx="609600" cy="1404620"/>
                      <wp:effectExtent l="0" t="0" r="0" b="5715"/>
                      <wp:wrapNone/>
                      <wp:docPr id="2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F0C39" w14:textId="641F5EC3" w:rsidR="000A0A81" w:rsidRPr="00D56D06" w:rsidRDefault="000A0A81" w:rsidP="000A0A81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66A9A" id="_x0000_s1035" type="#_x0000_t202" style="position:absolute;left:0;text-align:left;margin-left:-26.75pt;margin-top:24.2pt;width:48pt;height:110.6pt;z-index:251658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" filled="f" stroked="f">
                      <v:textbox style="mso-fit-shape-to-text:t">
                        <w:txbxContent>
                          <w:p w14:paraId="543F0C39" w14:textId="641F5EC3" w:rsidR="000A0A81" w:rsidRPr="00D56D06" w:rsidRDefault="000A0A81" w:rsidP="000A0A81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6" behindDoc="0" locked="0" layoutInCell="1" allowOverlap="1" wp14:anchorId="1C65A39D" wp14:editId="49E81F44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442595</wp:posOffset>
                      </wp:positionV>
                      <wp:extent cx="287655" cy="0"/>
                      <wp:effectExtent l="57150" t="76200" r="55245" b="133350"/>
                      <wp:wrapNone/>
                      <wp:docPr id="206" name="Conexão reta unidirecion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50024E97">
                    <v:shape id="Conexão reta unidirecional 206" style="position:absolute;margin-left:17.15pt;margin-top:34.85pt;width:22.6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" w14:anchorId="251ADFE0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5" behindDoc="0" locked="0" layoutInCell="1" allowOverlap="1" wp14:anchorId="2148C57E" wp14:editId="71153E3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552450</wp:posOffset>
                      </wp:positionV>
                      <wp:extent cx="359410" cy="0"/>
                      <wp:effectExtent l="57150" t="76200" r="59690" b="133350"/>
                      <wp:wrapNone/>
                      <wp:docPr id="204" name="Conexão reta unidirecion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44E5430F">
                    <v:shape id="Conexão reta unidirecional 204" style="position:absolute;margin-left:-7.3pt;margin-top:43.5pt;width:28.3pt;height: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" w14:anchorId="6064CF1F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w:t>A</w:t>
            </w:r>
          </w:p>
        </w:tc>
        <w:tc>
          <w:tcPr>
            <w:tcW w:w="396" w:type="dxa"/>
            <w:shd w:val="clear" w:color="auto" w:fill="B1E4FD" w:themeFill="accent1" w:themeFillTint="33"/>
            <w:vAlign w:val="center"/>
          </w:tcPr>
          <w:p w14:paraId="548B15CF" w14:textId="64AEB649" w:rsidR="000A0A81" w:rsidRDefault="000A0A81" w:rsidP="00400BB3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w:t>J</w:t>
            </w:r>
          </w:p>
        </w:tc>
        <w:tc>
          <w:tcPr>
            <w:tcW w:w="486" w:type="dxa"/>
            <w:shd w:val="clear" w:color="auto" w:fill="6E98F5" w:themeFill="text2" w:themeFillTint="66"/>
            <w:vAlign w:val="center"/>
          </w:tcPr>
          <w:p w14:paraId="76D07ED6" w14:textId="2360843E" w:rsidR="000A0A81" w:rsidRDefault="000A0A81" w:rsidP="00400BB3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74" behindDoc="0" locked="0" layoutInCell="1" allowOverlap="1" wp14:anchorId="65EC762E" wp14:editId="618B01C5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314325</wp:posOffset>
                      </wp:positionV>
                      <wp:extent cx="609600" cy="1404620"/>
                      <wp:effectExtent l="0" t="0" r="0" b="5715"/>
                      <wp:wrapNone/>
                      <wp:docPr id="20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E8EE7B" w14:textId="65AA999D" w:rsidR="007B7AFE" w:rsidRPr="00D56D06" w:rsidRDefault="007B7AFE" w:rsidP="007B7AFE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C762E" id="_x0000_s1036" type="#_x0000_t202" style="position:absolute;left:0;text-align:left;margin-left:-26.7pt;margin-top:24.75pt;width:48pt;height:110.6pt;z-index:2516582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" filled="f" stroked="f">
                      <v:textbox style="mso-fit-shape-to-text:t">
                        <w:txbxContent>
                          <w:p w14:paraId="2CE8EE7B" w14:textId="65AA999D" w:rsidR="007B7AFE" w:rsidRPr="00D56D06" w:rsidRDefault="007B7AFE" w:rsidP="007B7AFE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8" behindDoc="0" locked="0" layoutInCell="1" allowOverlap="1" wp14:anchorId="1F2AFFF1" wp14:editId="1C2F7812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548640</wp:posOffset>
                      </wp:positionV>
                      <wp:extent cx="287655" cy="0"/>
                      <wp:effectExtent l="57150" t="76200" r="55245" b="133350"/>
                      <wp:wrapNone/>
                      <wp:docPr id="208" name="Conexão reta unidirecion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69A7EA4">
                    <v:shape id="Conexão reta unidirecional 208" style="position:absolute;margin-left:-4.25pt;margin-top:43.2pt;width:22.65pt;height: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" w14:anchorId="6591F14C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w:t>A</w:t>
            </w:r>
          </w:p>
        </w:tc>
        <w:tc>
          <w:tcPr>
            <w:tcW w:w="396" w:type="dxa"/>
            <w:shd w:val="clear" w:color="auto" w:fill="B1E4FD" w:themeFill="accent1" w:themeFillTint="33"/>
            <w:vAlign w:val="center"/>
          </w:tcPr>
          <w:p w14:paraId="379ED360" w14:textId="642B354B" w:rsidR="000A0A81" w:rsidRDefault="000A0A81" w:rsidP="00400BB3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7" behindDoc="0" locked="0" layoutInCell="1" allowOverlap="1" wp14:anchorId="5C435829" wp14:editId="6E617B70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422275</wp:posOffset>
                      </wp:positionV>
                      <wp:extent cx="287655" cy="0"/>
                      <wp:effectExtent l="57150" t="76200" r="55245" b="133350"/>
                      <wp:wrapNone/>
                      <wp:docPr id="207" name="Conexão reta unidirecion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D4DBF15">
                    <v:shape id="Conexão reta unidirecional 207" style="position:absolute;margin-left:-6.9pt;margin-top:33.25pt;width:22.65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" w14:anchorId="6FD0131A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w:t>J</w:t>
            </w:r>
          </w:p>
        </w:tc>
        <w:tc>
          <w:tcPr>
            <w:tcW w:w="486" w:type="dxa"/>
            <w:shd w:val="clear" w:color="auto" w:fill="6E98F5" w:themeFill="text2" w:themeFillTint="66"/>
            <w:vAlign w:val="center"/>
          </w:tcPr>
          <w:p w14:paraId="6E6DA4A0" w14:textId="6FD3FEA1" w:rsidR="000A0A81" w:rsidRDefault="000A0A81" w:rsidP="00400BB3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81" behindDoc="0" locked="0" layoutInCell="1" allowOverlap="1" wp14:anchorId="32C99012" wp14:editId="7CF8492E">
                      <wp:simplePos x="0" y="0"/>
                      <wp:positionH relativeFrom="column">
                        <wp:posOffset>-328295</wp:posOffset>
                      </wp:positionH>
                      <wp:positionV relativeFrom="paragraph">
                        <wp:posOffset>307340</wp:posOffset>
                      </wp:positionV>
                      <wp:extent cx="609600" cy="1404620"/>
                      <wp:effectExtent l="0" t="0" r="0" b="5715"/>
                      <wp:wrapNone/>
                      <wp:docPr id="21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B7847E" w14:textId="4D3C9BF6" w:rsidR="000A0A81" w:rsidRPr="00D56D06" w:rsidRDefault="000A0A81" w:rsidP="000A0A81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99012" id="_x0000_s1037" type="#_x0000_t202" style="position:absolute;left:0;text-align:left;margin-left:-25.85pt;margin-top:24.2pt;width:48pt;height:110.6pt;z-index:25165828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" filled="f" stroked="f">
                      <v:textbox style="mso-fit-shape-to-text:t">
                        <w:txbxContent>
                          <w:p w14:paraId="0AB7847E" w14:textId="4D3C9BF6" w:rsidR="000A0A81" w:rsidRPr="00D56D06" w:rsidRDefault="000A0A81" w:rsidP="000A0A81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9" behindDoc="0" locked="0" layoutInCell="1" allowOverlap="1" wp14:anchorId="2EBF1393" wp14:editId="495DB862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532130</wp:posOffset>
                      </wp:positionV>
                      <wp:extent cx="287655" cy="0"/>
                      <wp:effectExtent l="57150" t="76200" r="55245" b="133350"/>
                      <wp:wrapNone/>
                      <wp:docPr id="209" name="Conexão reta unidirecion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69F456F2">
                    <v:shape id="Conexão reta unidirecional 209" style="position:absolute;margin-left:-4.1pt;margin-top:41.9pt;width:22.65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" w14:anchorId="5A1B670B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w:t>A</w:t>
            </w:r>
          </w:p>
        </w:tc>
        <w:tc>
          <w:tcPr>
            <w:tcW w:w="1509" w:type="dxa"/>
            <w:shd w:val="clear" w:color="auto" w:fill="6E98F5" w:themeFill="text2" w:themeFillTint="66"/>
            <w:vAlign w:val="center"/>
          </w:tcPr>
          <w:p w14:paraId="7F517DFD" w14:textId="3E697BD3" w:rsidR="000A0A81" w:rsidRDefault="000A0A81" w:rsidP="00400BB3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54" w:type="dxa"/>
            <w:vMerge/>
          </w:tcPr>
          <w:p w14:paraId="745B5A74" w14:textId="77777777" w:rsidR="000A0A81" w:rsidRPr="00CB2E94" w:rsidRDefault="000A0A81" w:rsidP="00400BB3">
            <w:pPr>
              <w:pStyle w:val="Subttulo"/>
              <w:rPr>
                <w:sz w:val="36"/>
                <w:szCs w:val="36"/>
              </w:rPr>
            </w:pPr>
          </w:p>
        </w:tc>
      </w:tr>
      <w:tr w:rsidR="007B7AFE" w14:paraId="769BC6B0" w14:textId="77777777" w:rsidTr="000D6D96">
        <w:trPr>
          <w:trHeight w:val="2560"/>
        </w:trPr>
        <w:tc>
          <w:tcPr>
            <w:tcW w:w="1230" w:type="dxa"/>
            <w:shd w:val="clear" w:color="auto" w:fill="808080" w:themeFill="background1" w:themeFillShade="80"/>
            <w:vAlign w:val="center"/>
          </w:tcPr>
          <w:p w14:paraId="687FA0DF" w14:textId="4DBABD42" w:rsidR="007B7AFE" w:rsidRDefault="007B7AFE" w:rsidP="00400BB3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2250" w:type="dxa"/>
            <w:gridSpan w:val="5"/>
            <w:shd w:val="clear" w:color="auto" w:fill="A6A6A6" w:themeFill="background1" w:themeFillShade="A6"/>
            <w:vAlign w:val="center"/>
          </w:tcPr>
          <w:p w14:paraId="034B80E1" w14:textId="7C5F1615" w:rsidR="007B7AFE" w:rsidRDefault="000A0A81" w:rsidP="00400BB3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73" behindDoc="0" locked="0" layoutInCell="1" allowOverlap="1" wp14:anchorId="7C525593" wp14:editId="47A18127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-1142365</wp:posOffset>
                      </wp:positionV>
                      <wp:extent cx="609600" cy="1404620"/>
                      <wp:effectExtent l="0" t="0" r="0" b="5715"/>
                      <wp:wrapNone/>
                      <wp:docPr id="19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D1DE1" w14:textId="7192EF6B" w:rsidR="007B7AFE" w:rsidRPr="00D56D06" w:rsidRDefault="007B7AFE" w:rsidP="007B7AFE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25593" id="_x0000_s1038" type="#_x0000_t202" style="position:absolute;left:0;text-align:left;margin-left:39.4pt;margin-top:-89.95pt;width:48pt;height:110.6pt;z-index:2516582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" filled="f" stroked="f">
                      <v:textbox style="mso-fit-shape-to-text:t">
                        <w:txbxContent>
                          <w:p w14:paraId="04DD1DE1" w14:textId="7192EF6B" w:rsidR="007B7AFE" w:rsidRPr="00D56D06" w:rsidRDefault="007B7AFE" w:rsidP="007B7AFE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72" behindDoc="0" locked="0" layoutInCell="1" allowOverlap="1" wp14:anchorId="5E58D5D8" wp14:editId="725B1EF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-1144270</wp:posOffset>
                      </wp:positionV>
                      <wp:extent cx="609600" cy="1404620"/>
                      <wp:effectExtent l="0" t="0" r="0" b="5715"/>
                      <wp:wrapNone/>
                      <wp:docPr id="19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1D394" w14:textId="15E0FE1E" w:rsidR="007B7AFE" w:rsidRPr="00D56D06" w:rsidRDefault="007B7AFE" w:rsidP="007B7AFE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8D5D8" id="_x0000_s1039" type="#_x0000_t202" style="position:absolute;left:0;text-align:left;margin-left:-3.4pt;margin-top:-90.1pt;width:48pt;height:110.6pt;z-index:2516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" filled="f" stroked="f">
                      <v:textbox style="mso-fit-shape-to-text:t">
                        <w:txbxContent>
                          <w:p w14:paraId="7871D394" w14:textId="15E0FE1E" w:rsidR="007B7AFE" w:rsidRPr="00D56D06" w:rsidRDefault="007B7AFE" w:rsidP="007B7AFE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AFE">
              <w:rPr>
                <w:noProof/>
              </w:rPr>
              <w:t>M</w:t>
            </w:r>
          </w:p>
        </w:tc>
        <w:tc>
          <w:tcPr>
            <w:tcW w:w="1509" w:type="dxa"/>
            <w:shd w:val="clear" w:color="auto" w:fill="BFBFBF" w:themeFill="background1" w:themeFillShade="BF"/>
            <w:vAlign w:val="center"/>
          </w:tcPr>
          <w:p w14:paraId="029BE081" w14:textId="1A620BC0" w:rsidR="007B7AFE" w:rsidRDefault="007B7AFE" w:rsidP="00400BB3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5354" w:type="dxa"/>
            <w:vMerge/>
          </w:tcPr>
          <w:p w14:paraId="31006126" w14:textId="77777777" w:rsidR="007B7AFE" w:rsidRPr="00CB2E94" w:rsidRDefault="007B7AFE" w:rsidP="00400BB3">
            <w:pPr>
              <w:pStyle w:val="Subttulo"/>
              <w:rPr>
                <w:sz w:val="36"/>
                <w:szCs w:val="36"/>
              </w:rPr>
            </w:pPr>
          </w:p>
        </w:tc>
      </w:tr>
    </w:tbl>
    <w:p w14:paraId="43F683E5" w14:textId="29391A0F" w:rsidR="000D6D96" w:rsidRDefault="00EE16A6" w:rsidP="00EE16A6">
      <w:pPr>
        <w:pStyle w:val="Legenda"/>
      </w:pPr>
      <w:bookmarkStart w:id="16" w:name="_Toc116333545"/>
      <w:r w:rsidRPr="00901539">
        <w:rPr>
          <w:noProof/>
          <w:lang w:val="en-US" w:bidi="pt-PT"/>
        </w:rPr>
        <w:drawing>
          <wp:anchor distT="0" distB="0" distL="114300" distR="114300" simplePos="0" relativeHeight="251660332" behindDoc="1" locked="0" layoutInCell="1" allowOverlap="1" wp14:anchorId="6C08C2AD" wp14:editId="61F32D0E">
            <wp:simplePos x="0" y="0"/>
            <wp:positionH relativeFrom="margin">
              <wp:posOffset>-163518</wp:posOffset>
            </wp:positionH>
            <wp:positionV relativeFrom="margin">
              <wp:posOffset>4626119</wp:posOffset>
            </wp:positionV>
            <wp:extent cx="6988175" cy="1466850"/>
            <wp:effectExtent l="0" t="0" r="3175" b="0"/>
            <wp:wrapTight wrapText="bothSides">
              <wp:wrapPolygon edited="0">
                <wp:start x="0" y="0"/>
                <wp:lineTo x="0" y="21319"/>
                <wp:lineTo x="21551" y="21319"/>
                <wp:lineTo x="2155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4</w:t>
      </w:r>
      <w:r>
        <w:fldChar w:fldCharType="end"/>
      </w:r>
      <w:r>
        <w:t xml:space="preserve"> Esquema lateral parede com janela (parte com janela)</w:t>
      </w:r>
      <w:bookmarkEnd w:id="16"/>
    </w:p>
    <w:p w14:paraId="308705F3" w14:textId="5F81173D" w:rsidR="008E4CF0" w:rsidRDefault="00EE16A6" w:rsidP="00EE16A6">
      <w:pPr>
        <w:pStyle w:val="Legenda"/>
      </w:pPr>
      <w:bookmarkStart w:id="17" w:name="_Toc1163335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5</w:t>
      </w:r>
      <w:r>
        <w:fldChar w:fldCharType="end"/>
      </w:r>
      <w:r>
        <w:t xml:space="preserve"> </w:t>
      </w:r>
      <w:r w:rsidRPr="00FF49CA">
        <w:t>equivalente el</w:t>
      </w:r>
      <w:r w:rsidRPr="00FF49CA">
        <w:t>é</w:t>
      </w:r>
      <w:r w:rsidRPr="00FF49CA">
        <w:t xml:space="preserve">trico parede com janela (parte </w:t>
      </w:r>
      <w:r>
        <w:t>com</w:t>
      </w:r>
      <w:r w:rsidRPr="00FF49CA">
        <w:t xml:space="preserve"> janela)</w:t>
      </w:r>
      <w:bookmarkEnd w:id="17"/>
    </w:p>
    <w:p w14:paraId="2C6BA790" w14:textId="036FFDBB" w:rsidR="00D2066C" w:rsidRPr="00EE16A6" w:rsidRDefault="00D2066C" w:rsidP="00901539">
      <w:pPr>
        <w:ind w:firstLine="0"/>
        <w:jc w:val="left"/>
        <w:rPr>
          <w:lang w:bidi="pt-PT"/>
        </w:rPr>
      </w:pPr>
    </w:p>
    <w:p w14:paraId="73DA8A22" w14:textId="1B062A1A" w:rsidR="004A4548" w:rsidRPr="00EE16A6" w:rsidRDefault="004A4548" w:rsidP="00D2066C">
      <w:pPr>
        <w:rPr>
          <w:lang w:bidi="pt-PT"/>
        </w:rPr>
      </w:pPr>
    </w:p>
    <w:p w14:paraId="0CA08BBE" w14:textId="77777777" w:rsidR="000D6D96" w:rsidRDefault="000D6D96" w:rsidP="004A4548">
      <w:pPr>
        <w:pStyle w:val="Contedos"/>
        <w:ind w:left="360" w:firstLine="0"/>
        <w:rPr>
          <w:lang w:bidi="pt-PT"/>
        </w:rPr>
      </w:pPr>
    </w:p>
    <w:p w14:paraId="3E319DAD" w14:textId="77777777" w:rsidR="000D6D96" w:rsidRDefault="000D6D96" w:rsidP="004A4548">
      <w:pPr>
        <w:pStyle w:val="Contedos"/>
        <w:ind w:left="360" w:firstLine="0"/>
        <w:rPr>
          <w:lang w:bidi="pt-PT"/>
        </w:rPr>
      </w:pPr>
    </w:p>
    <w:p w14:paraId="5372B99E" w14:textId="77777777" w:rsidR="000D6D96" w:rsidRDefault="000D6D96" w:rsidP="004A4548">
      <w:pPr>
        <w:pStyle w:val="Contedos"/>
        <w:ind w:left="360" w:firstLine="0"/>
        <w:rPr>
          <w:lang w:bidi="pt-PT"/>
        </w:rPr>
      </w:pPr>
    </w:p>
    <w:p w14:paraId="213B6B46" w14:textId="77777777" w:rsidR="000D6D96" w:rsidRDefault="000D6D96" w:rsidP="004A4548">
      <w:pPr>
        <w:pStyle w:val="Contedos"/>
        <w:ind w:left="360" w:firstLine="0"/>
        <w:rPr>
          <w:lang w:bidi="pt-PT"/>
        </w:rPr>
      </w:pPr>
    </w:p>
    <w:p w14:paraId="332A91DD" w14:textId="77777777" w:rsidR="000D6D96" w:rsidRDefault="000D6D96" w:rsidP="004A4548">
      <w:pPr>
        <w:pStyle w:val="Contedos"/>
        <w:ind w:left="360" w:firstLine="0"/>
        <w:rPr>
          <w:lang w:bidi="pt-PT"/>
        </w:rPr>
      </w:pPr>
    </w:p>
    <w:p w14:paraId="535BCF55" w14:textId="77777777" w:rsidR="00EE16A6" w:rsidRDefault="00EE16A6" w:rsidP="004A4548">
      <w:pPr>
        <w:pStyle w:val="Contedos"/>
        <w:ind w:left="360" w:firstLine="0"/>
        <w:rPr>
          <w:lang w:bidi="pt-PT"/>
        </w:rPr>
      </w:pPr>
    </w:p>
    <w:p w14:paraId="6D8ED345" w14:textId="77777777" w:rsidR="00EE16A6" w:rsidRDefault="00EE16A6" w:rsidP="004A4548">
      <w:pPr>
        <w:pStyle w:val="Contedos"/>
        <w:ind w:left="360" w:firstLine="0"/>
        <w:rPr>
          <w:lang w:bidi="pt-PT"/>
        </w:rPr>
      </w:pPr>
    </w:p>
    <w:p w14:paraId="4A97CF25" w14:textId="77777777" w:rsidR="00EE16A6" w:rsidRDefault="00EE16A6" w:rsidP="004A4548">
      <w:pPr>
        <w:pStyle w:val="Contedos"/>
        <w:ind w:left="360" w:firstLine="0"/>
        <w:rPr>
          <w:lang w:bidi="pt-PT"/>
        </w:rPr>
      </w:pPr>
    </w:p>
    <w:p w14:paraId="41EE3226" w14:textId="77777777" w:rsidR="00EE16A6" w:rsidRDefault="00EE16A6" w:rsidP="004A4548">
      <w:pPr>
        <w:pStyle w:val="Contedos"/>
        <w:ind w:left="360" w:firstLine="0"/>
        <w:rPr>
          <w:lang w:bidi="pt-PT"/>
        </w:rPr>
      </w:pPr>
    </w:p>
    <w:p w14:paraId="1C1A87A5" w14:textId="77777777" w:rsidR="00EE16A6" w:rsidRDefault="00EE16A6" w:rsidP="004A4548">
      <w:pPr>
        <w:pStyle w:val="Contedos"/>
        <w:ind w:left="360" w:firstLine="0"/>
        <w:rPr>
          <w:lang w:bidi="pt-PT"/>
        </w:rPr>
      </w:pPr>
    </w:p>
    <w:p w14:paraId="61A0EF3B" w14:textId="6A06A5FB" w:rsidR="004A4548" w:rsidRPr="000D6D96" w:rsidRDefault="004A4548" w:rsidP="004A4548">
      <w:pPr>
        <w:pStyle w:val="Contedos"/>
        <w:ind w:left="360" w:firstLine="0"/>
        <w:rPr>
          <w:lang w:bidi="pt-PT"/>
        </w:rPr>
      </w:pPr>
      <w:r w:rsidRPr="000D6D96">
        <w:rPr>
          <w:lang w:bidi="pt-PT"/>
        </w:rPr>
        <w:lastRenderedPageBreak/>
        <w:t>1/Rk</w:t>
      </w:r>
      <w:r w:rsidR="000D6D96">
        <w:rPr>
          <w:lang w:bidi="pt-PT"/>
        </w:rPr>
        <w:t>1</w:t>
      </w:r>
      <w:r w:rsidRPr="000D6D96">
        <w:rPr>
          <w:lang w:bidi="pt-PT"/>
        </w:rPr>
        <w:t>=</w:t>
      </w:r>
      <w:r w:rsidR="00AC06A0" w:rsidRPr="000D6D96">
        <w:rPr>
          <w:lang w:bidi="pt-PT"/>
        </w:rPr>
        <w:t>X1+X2+X3+X4+X5+X6+X7</w:t>
      </w:r>
    </w:p>
    <w:p w14:paraId="1D4F83D0" w14:textId="02C72403" w:rsidR="004A4548" w:rsidRPr="000D6D96" w:rsidRDefault="004A4548" w:rsidP="004A4548">
      <w:pPr>
        <w:pStyle w:val="Contedos"/>
        <w:ind w:left="360" w:firstLine="0"/>
        <w:rPr>
          <w:lang w:bidi="pt-PT"/>
        </w:rPr>
      </w:pPr>
    </w:p>
    <w:p w14:paraId="70881773" w14:textId="2CAC23A5" w:rsidR="004A4548" w:rsidRDefault="00AC06A0" w:rsidP="004A4548">
      <w:pPr>
        <w:pStyle w:val="Contedos"/>
        <w:ind w:left="360" w:firstLine="0"/>
        <w:rPr>
          <w:lang w:bidi="pt-PT"/>
        </w:rPr>
      </w:pPr>
      <w:r>
        <w:rPr>
          <w:lang w:bidi="pt-PT"/>
        </w:rPr>
        <w:t>X1=</w:t>
      </w:r>
      <w:r w:rsidR="004A4548" w:rsidRPr="004A4548">
        <w:rPr>
          <w:lang w:bidi="pt-PT"/>
        </w:rPr>
        <w:t>(1/Re</w:t>
      </w:r>
      <w:r w:rsidR="00901539">
        <w:rPr>
          <w:lang w:bidi="pt-PT"/>
        </w:rPr>
        <w:t>1</w:t>
      </w:r>
      <w:r w:rsidR="004A4548" w:rsidRPr="004A4548">
        <w:rPr>
          <w:lang w:bidi="pt-PT"/>
        </w:rPr>
        <w:t>+1/Ra</w:t>
      </w:r>
      <w:r>
        <w:rPr>
          <w:lang w:bidi="pt-PT"/>
        </w:rPr>
        <w:t>1</w:t>
      </w:r>
      <w:r w:rsidR="004A4548" w:rsidRPr="004A4548">
        <w:rPr>
          <w:lang w:bidi="pt-PT"/>
        </w:rPr>
        <w:t>+1/Re</w:t>
      </w:r>
      <w:r w:rsidR="00901539">
        <w:rPr>
          <w:lang w:bidi="pt-PT"/>
        </w:rPr>
        <w:t>1</w:t>
      </w:r>
      <w:r w:rsidR="004A4548" w:rsidRPr="004A4548">
        <w:rPr>
          <w:lang w:bidi="pt-PT"/>
        </w:rPr>
        <w:t>)</w:t>
      </w:r>
      <w:r>
        <w:rPr>
          <w:lang w:bidi="pt-PT"/>
        </w:rPr>
        <w:t xml:space="preserve"> = (2/Re</w:t>
      </w:r>
      <w:r w:rsidR="00901539">
        <w:rPr>
          <w:lang w:bidi="pt-PT"/>
        </w:rPr>
        <w:t>1</w:t>
      </w:r>
      <w:r>
        <w:rPr>
          <w:lang w:bidi="pt-PT"/>
        </w:rPr>
        <w:t>+1/Ra1) =</w:t>
      </w:r>
    </w:p>
    <w:p w14:paraId="57A2D0A4" w14:textId="6DADDEC5" w:rsidR="00AC06A0" w:rsidRPr="00984583" w:rsidRDefault="00AC06A0" w:rsidP="00AC06A0">
      <w:pPr>
        <w:pStyle w:val="Contedos"/>
        <w:rPr>
          <w:sz w:val="26"/>
          <w:szCs w:val="26"/>
          <w:lang w:bidi="pt-PT"/>
        </w:rPr>
      </w:pPr>
      <w:r w:rsidRPr="00984583">
        <w:rPr>
          <w:sz w:val="26"/>
          <w:szCs w:val="26"/>
          <w:lang w:bidi="pt-PT"/>
        </w:rPr>
        <w:t>= (2 / (</w:t>
      </w:r>
      <w:r w:rsidRPr="00984583">
        <w:rPr>
          <w:sz w:val="26"/>
          <w:szCs w:val="26"/>
        </w:rPr>
        <w:t>0,0</w:t>
      </w:r>
      <w:r w:rsidR="009B2EAF" w:rsidRPr="00984583">
        <w:rPr>
          <w:sz w:val="26"/>
          <w:szCs w:val="26"/>
        </w:rPr>
        <w:t>9</w:t>
      </w:r>
      <w:r w:rsidRPr="00984583">
        <w:rPr>
          <w:sz w:val="26"/>
          <w:szCs w:val="26"/>
        </w:rPr>
        <w:t xml:space="preserve"> / (</w:t>
      </w:r>
      <w:r w:rsidR="009B2EAF" w:rsidRPr="00984583">
        <w:rPr>
          <w:sz w:val="26"/>
          <w:szCs w:val="26"/>
        </w:rPr>
        <w:t>3,5</w:t>
      </w:r>
      <w:r w:rsidRPr="00984583">
        <w:rPr>
          <w:sz w:val="26"/>
          <w:szCs w:val="26"/>
        </w:rPr>
        <w:t>*(</w:t>
      </w:r>
      <w:r w:rsidR="00A2623B" w:rsidRPr="00984583">
        <w:rPr>
          <w:sz w:val="26"/>
          <w:szCs w:val="26"/>
        </w:rPr>
        <w:t>2</w:t>
      </w:r>
      <w:r w:rsidRPr="00984583">
        <w:rPr>
          <w:sz w:val="26"/>
          <w:szCs w:val="26"/>
        </w:rPr>
        <w:t>*</w:t>
      </w:r>
      <w:r w:rsidR="00A2623B" w:rsidRPr="00984583">
        <w:rPr>
          <w:sz w:val="26"/>
          <w:szCs w:val="26"/>
        </w:rPr>
        <w:t>1</w:t>
      </w:r>
      <w:r w:rsidRPr="00984583">
        <w:rPr>
          <w:sz w:val="26"/>
          <w:szCs w:val="26"/>
        </w:rPr>
        <w:t xml:space="preserve">)))) + </w:t>
      </w:r>
      <w:r w:rsidRPr="00984583">
        <w:rPr>
          <w:sz w:val="26"/>
          <w:szCs w:val="26"/>
          <w:lang w:bidi="pt-PT"/>
        </w:rPr>
        <w:t>(1 / (</w:t>
      </w:r>
      <w:r w:rsidRPr="00984583">
        <w:rPr>
          <w:sz w:val="26"/>
          <w:szCs w:val="26"/>
        </w:rPr>
        <w:t>0,0</w:t>
      </w:r>
      <w:r w:rsidR="009B2EAF" w:rsidRPr="00984583">
        <w:rPr>
          <w:sz w:val="26"/>
          <w:szCs w:val="26"/>
        </w:rPr>
        <w:t>9</w:t>
      </w:r>
      <w:r w:rsidRPr="00984583">
        <w:rPr>
          <w:sz w:val="26"/>
          <w:szCs w:val="26"/>
        </w:rPr>
        <w:t xml:space="preserve"> / (</w:t>
      </w:r>
      <w:r w:rsidR="00FD31EA" w:rsidRPr="00984583">
        <w:rPr>
          <w:sz w:val="26"/>
          <w:szCs w:val="26"/>
        </w:rPr>
        <w:t>0,023</w:t>
      </w:r>
      <w:r w:rsidRPr="00984583">
        <w:rPr>
          <w:sz w:val="26"/>
          <w:szCs w:val="26"/>
        </w:rPr>
        <w:t>*(</w:t>
      </w:r>
      <w:r w:rsidR="00A2623B" w:rsidRPr="00984583">
        <w:rPr>
          <w:sz w:val="26"/>
          <w:szCs w:val="26"/>
        </w:rPr>
        <w:t>2*1</w:t>
      </w:r>
      <w:r w:rsidRPr="00984583">
        <w:rPr>
          <w:sz w:val="26"/>
          <w:szCs w:val="26"/>
        </w:rPr>
        <w:t xml:space="preserve">)))) = </w:t>
      </w:r>
      <w:r w:rsidR="00A878AF" w:rsidRPr="00984583">
        <w:rPr>
          <w:sz w:val="26"/>
          <w:szCs w:val="26"/>
        </w:rPr>
        <w:t>1</w:t>
      </w:r>
      <w:r w:rsidR="00984583">
        <w:rPr>
          <w:sz w:val="26"/>
          <w:szCs w:val="26"/>
        </w:rPr>
        <w:t>56,06</w:t>
      </w:r>
      <w:r w:rsidRPr="00984583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*K)</m:t>
        </m:r>
        <m:r>
          <w:rPr>
            <w:rFonts w:ascii="Cambria Math" w:eastAsiaTheme="minorEastAsia" w:hAnsi="Cambria Math"/>
            <w:sz w:val="26"/>
            <w:szCs w:val="26"/>
          </w:rPr>
          <m:t>/W</m:t>
        </m:r>
      </m:oMath>
    </w:p>
    <w:p w14:paraId="69BF784E" w14:textId="61FF8117" w:rsidR="004A4548" w:rsidRPr="004A4548" w:rsidRDefault="004A4548" w:rsidP="004A4548">
      <w:pPr>
        <w:pStyle w:val="Contedos"/>
        <w:ind w:left="360" w:firstLine="0"/>
        <w:rPr>
          <w:lang w:bidi="pt-PT"/>
        </w:rPr>
      </w:pPr>
    </w:p>
    <w:p w14:paraId="2208339D" w14:textId="4926072E" w:rsidR="004A4548" w:rsidRPr="004A4548" w:rsidRDefault="00AC06A0" w:rsidP="00AC06A0">
      <w:pPr>
        <w:pStyle w:val="Contedos"/>
        <w:ind w:left="360" w:firstLine="0"/>
        <w:rPr>
          <w:lang w:bidi="pt-PT"/>
        </w:rPr>
      </w:pPr>
      <w:r>
        <w:rPr>
          <w:lang w:bidi="pt-PT"/>
        </w:rPr>
        <w:t>X2=</w:t>
      </w:r>
      <w:r w:rsidRPr="004A4548">
        <w:rPr>
          <w:lang w:bidi="pt-PT"/>
        </w:rPr>
        <w:t xml:space="preserve"> </w:t>
      </w:r>
      <w:r w:rsidR="004A4548" w:rsidRPr="004A4548">
        <w:rPr>
          <w:lang w:bidi="pt-PT"/>
        </w:rPr>
        <w:t>(1/Rm</w:t>
      </w:r>
      <w:r w:rsidR="00901539">
        <w:rPr>
          <w:lang w:bidi="pt-PT"/>
        </w:rPr>
        <w:t>1</w:t>
      </w:r>
      <w:r w:rsidR="004A4548" w:rsidRPr="004A4548">
        <w:rPr>
          <w:lang w:bidi="pt-PT"/>
        </w:rPr>
        <w:t>+1/Ra</w:t>
      </w:r>
      <w:r>
        <w:rPr>
          <w:lang w:bidi="pt-PT"/>
        </w:rPr>
        <w:t>2</w:t>
      </w:r>
      <w:r w:rsidR="004A4548" w:rsidRPr="004A4548">
        <w:rPr>
          <w:lang w:bidi="pt-PT"/>
        </w:rPr>
        <w:t>+1/Rm</w:t>
      </w:r>
      <w:r w:rsidR="00901539">
        <w:rPr>
          <w:lang w:bidi="pt-PT"/>
        </w:rPr>
        <w:t>1</w:t>
      </w:r>
      <w:r w:rsidR="004A4548" w:rsidRPr="004A4548">
        <w:rPr>
          <w:lang w:bidi="pt-PT"/>
        </w:rPr>
        <w:t>)</w:t>
      </w:r>
      <w:r>
        <w:rPr>
          <w:lang w:bidi="pt-PT"/>
        </w:rPr>
        <w:t xml:space="preserve"> = (2/Rm</w:t>
      </w:r>
      <w:r w:rsidR="00901539">
        <w:rPr>
          <w:lang w:bidi="pt-PT"/>
        </w:rPr>
        <w:t>1</w:t>
      </w:r>
      <w:r>
        <w:rPr>
          <w:lang w:bidi="pt-PT"/>
        </w:rPr>
        <w:t>+1/Ra2)</w:t>
      </w:r>
    </w:p>
    <w:p w14:paraId="54029D78" w14:textId="1E1446A6" w:rsidR="00AC06A0" w:rsidRPr="00984583" w:rsidRDefault="00AC06A0" w:rsidP="00AC06A0">
      <w:pPr>
        <w:pStyle w:val="Contedos"/>
        <w:rPr>
          <w:sz w:val="26"/>
          <w:szCs w:val="26"/>
          <w:lang w:val="en-US" w:bidi="pt-PT"/>
        </w:rPr>
      </w:pPr>
      <w:r w:rsidRPr="00984583">
        <w:rPr>
          <w:sz w:val="26"/>
          <w:szCs w:val="26"/>
          <w:lang w:val="en-US" w:bidi="pt-PT"/>
        </w:rPr>
        <w:t>= (2 / (</w:t>
      </w:r>
      <w:r w:rsidR="009B2EAF" w:rsidRPr="00984583">
        <w:rPr>
          <w:sz w:val="26"/>
          <w:szCs w:val="26"/>
          <w:lang w:val="en-US"/>
        </w:rPr>
        <w:t>0,035</w:t>
      </w:r>
      <w:r w:rsidRPr="00984583">
        <w:rPr>
          <w:sz w:val="26"/>
          <w:szCs w:val="26"/>
          <w:lang w:val="en-US"/>
        </w:rPr>
        <w:t xml:space="preserve"> / (</w:t>
      </w:r>
      <w:r w:rsidR="009B2EAF" w:rsidRPr="00984583">
        <w:rPr>
          <w:sz w:val="26"/>
          <w:szCs w:val="26"/>
          <w:lang w:val="en-US"/>
        </w:rPr>
        <w:t>1,14</w:t>
      </w:r>
      <w:r w:rsidRPr="00984583">
        <w:rPr>
          <w:sz w:val="26"/>
          <w:szCs w:val="26"/>
          <w:lang w:val="en-US"/>
        </w:rPr>
        <w:t>*(</w:t>
      </w:r>
      <w:r w:rsidR="00A2623B" w:rsidRPr="00A86DA9">
        <w:rPr>
          <w:sz w:val="26"/>
          <w:szCs w:val="26"/>
          <w:lang w:val="en-US"/>
        </w:rPr>
        <w:t>2*1</w:t>
      </w:r>
      <w:r w:rsidRPr="00984583">
        <w:rPr>
          <w:sz w:val="26"/>
          <w:szCs w:val="26"/>
          <w:lang w:val="en-US"/>
        </w:rPr>
        <w:t xml:space="preserve">)))) + </w:t>
      </w:r>
      <w:r w:rsidRPr="00984583">
        <w:rPr>
          <w:sz w:val="26"/>
          <w:szCs w:val="26"/>
          <w:lang w:val="en-US" w:bidi="pt-PT"/>
        </w:rPr>
        <w:t>(1 / (</w:t>
      </w:r>
      <w:r w:rsidR="009B2EAF" w:rsidRPr="00984583">
        <w:rPr>
          <w:sz w:val="26"/>
          <w:szCs w:val="26"/>
          <w:lang w:val="en-US"/>
        </w:rPr>
        <w:t xml:space="preserve">0,035 </w:t>
      </w:r>
      <w:r w:rsidRPr="00984583">
        <w:rPr>
          <w:sz w:val="26"/>
          <w:szCs w:val="26"/>
          <w:lang w:val="en-US"/>
        </w:rPr>
        <w:t>/ (</w:t>
      </w:r>
      <w:r w:rsidR="00FD31EA" w:rsidRPr="00984583">
        <w:rPr>
          <w:sz w:val="26"/>
          <w:szCs w:val="26"/>
          <w:lang w:val="en-US"/>
        </w:rPr>
        <w:t>0,023</w:t>
      </w:r>
      <w:r w:rsidR="009B2EAF" w:rsidRPr="00984583">
        <w:rPr>
          <w:sz w:val="26"/>
          <w:szCs w:val="26"/>
          <w:lang w:val="en-US"/>
        </w:rPr>
        <w:t xml:space="preserve"> </w:t>
      </w:r>
      <w:r w:rsidRPr="00984583">
        <w:rPr>
          <w:sz w:val="26"/>
          <w:szCs w:val="26"/>
          <w:lang w:val="en-US"/>
        </w:rPr>
        <w:t>*(</w:t>
      </w:r>
      <w:r w:rsidR="00A2623B" w:rsidRPr="00A86DA9">
        <w:rPr>
          <w:sz w:val="26"/>
          <w:szCs w:val="26"/>
          <w:lang w:val="en-US"/>
        </w:rPr>
        <w:t>2*1</w:t>
      </w:r>
      <w:r w:rsidRPr="00984583">
        <w:rPr>
          <w:sz w:val="26"/>
          <w:szCs w:val="26"/>
          <w:lang w:val="en-US"/>
        </w:rPr>
        <w:t xml:space="preserve">)))) = </w:t>
      </w:r>
      <w:r w:rsidR="00984583" w:rsidRPr="00A86DA9">
        <w:rPr>
          <w:sz w:val="26"/>
          <w:szCs w:val="26"/>
          <w:lang w:val="en-US"/>
        </w:rPr>
        <w:t xml:space="preserve">131,6 </w:t>
      </w:r>
      <m:oMath>
        <m:r>
          <w:rPr>
            <w:rFonts w:ascii="Cambria Math" w:hAnsi="Cambria Math"/>
            <w:sz w:val="26"/>
            <w:szCs w:val="26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*</m:t>
        </m:r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en-US"/>
          </w:rPr>
          <m:t>)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/</m:t>
        </m:r>
        <m:r>
          <w:rPr>
            <w:rFonts w:ascii="Cambria Math" w:eastAsiaTheme="minorEastAsia" w:hAnsi="Cambria Math"/>
            <w:sz w:val="26"/>
            <w:szCs w:val="26"/>
          </w:rPr>
          <m:t>W</m:t>
        </m:r>
      </m:oMath>
    </w:p>
    <w:p w14:paraId="3A33E2CB" w14:textId="77777777" w:rsidR="004A4548" w:rsidRPr="009723F5" w:rsidRDefault="004A4548" w:rsidP="004A4548">
      <w:pPr>
        <w:pStyle w:val="Contedos"/>
        <w:ind w:left="360" w:firstLine="0"/>
        <w:rPr>
          <w:lang w:val="en-US" w:bidi="pt-PT"/>
        </w:rPr>
      </w:pPr>
    </w:p>
    <w:p w14:paraId="76CFD6E8" w14:textId="0660528E" w:rsidR="004A4548" w:rsidRPr="00AC06A0" w:rsidRDefault="00AC06A0" w:rsidP="00AC06A0">
      <w:pPr>
        <w:pStyle w:val="Contedos"/>
        <w:ind w:left="360" w:firstLine="0"/>
        <w:rPr>
          <w:lang w:val="en-US" w:bidi="pt-PT"/>
        </w:rPr>
      </w:pPr>
      <w:r w:rsidRPr="00AC06A0">
        <w:rPr>
          <w:lang w:val="en-US" w:bidi="pt-PT"/>
        </w:rPr>
        <w:t>X</w:t>
      </w:r>
      <w:r>
        <w:rPr>
          <w:lang w:val="en-US" w:bidi="pt-PT"/>
        </w:rPr>
        <w:t>3</w:t>
      </w:r>
      <w:r w:rsidRPr="00AC06A0">
        <w:rPr>
          <w:lang w:val="en-US" w:bidi="pt-PT"/>
        </w:rPr>
        <w:t xml:space="preserve">= </w:t>
      </w:r>
      <w:r w:rsidR="004A4548" w:rsidRPr="00AC06A0">
        <w:rPr>
          <w:lang w:val="en-US" w:bidi="pt-PT"/>
        </w:rPr>
        <w:t>(1/Rm</w:t>
      </w:r>
      <w:r w:rsidR="00901539">
        <w:rPr>
          <w:lang w:val="en-US" w:bidi="pt-PT"/>
        </w:rPr>
        <w:t>2</w:t>
      </w:r>
      <w:r w:rsidR="004A4548" w:rsidRPr="00AC06A0">
        <w:rPr>
          <w:lang w:val="en-US" w:bidi="pt-PT"/>
        </w:rPr>
        <w:t>+1/R</w:t>
      </w:r>
      <w:r w:rsidRPr="00AC06A0">
        <w:rPr>
          <w:lang w:val="en-US" w:bidi="pt-PT"/>
        </w:rPr>
        <w:t>j</w:t>
      </w:r>
      <w:r>
        <w:rPr>
          <w:lang w:val="en-US" w:bidi="pt-PT"/>
        </w:rPr>
        <w:t>1</w:t>
      </w:r>
      <w:r w:rsidR="004A4548" w:rsidRPr="00AC06A0">
        <w:rPr>
          <w:lang w:val="en-US" w:bidi="pt-PT"/>
        </w:rPr>
        <w:t>+1/Rm</w:t>
      </w:r>
      <w:r w:rsidR="00901539">
        <w:rPr>
          <w:lang w:val="en-US" w:bidi="pt-PT"/>
        </w:rPr>
        <w:t>2</w:t>
      </w:r>
      <w:r w:rsidR="004A4548" w:rsidRPr="00AC06A0">
        <w:rPr>
          <w:lang w:val="en-US" w:bidi="pt-PT"/>
        </w:rPr>
        <w:t>)</w:t>
      </w:r>
      <w:r w:rsidRPr="00AC06A0">
        <w:rPr>
          <w:lang w:val="en-US" w:bidi="pt-PT"/>
        </w:rPr>
        <w:t xml:space="preserve"> = (2/Rm</w:t>
      </w:r>
      <w:r w:rsidR="00901539">
        <w:rPr>
          <w:lang w:val="en-US" w:bidi="pt-PT"/>
        </w:rPr>
        <w:t>2</w:t>
      </w:r>
      <w:r w:rsidRPr="00AC06A0">
        <w:rPr>
          <w:lang w:val="en-US" w:bidi="pt-PT"/>
        </w:rPr>
        <w:t>+1/Rj</w:t>
      </w:r>
      <w:r>
        <w:rPr>
          <w:lang w:val="en-US" w:bidi="pt-PT"/>
        </w:rPr>
        <w:t>1</w:t>
      </w:r>
      <w:r w:rsidRPr="00AC06A0">
        <w:rPr>
          <w:lang w:val="en-US" w:bidi="pt-PT"/>
        </w:rPr>
        <w:t>)</w:t>
      </w:r>
    </w:p>
    <w:p w14:paraId="1201A2A9" w14:textId="7B325364" w:rsidR="009B2EAF" w:rsidRPr="00984583" w:rsidRDefault="009B2EAF" w:rsidP="009B2EAF">
      <w:pPr>
        <w:pStyle w:val="Contedos"/>
        <w:rPr>
          <w:sz w:val="26"/>
          <w:szCs w:val="26"/>
          <w:lang w:bidi="pt-PT"/>
        </w:rPr>
      </w:pPr>
      <w:r w:rsidRPr="00984583">
        <w:rPr>
          <w:sz w:val="26"/>
          <w:szCs w:val="26"/>
          <w:lang w:bidi="pt-PT"/>
        </w:rPr>
        <w:t>= (2 / (</w:t>
      </w:r>
      <w:r w:rsidRPr="00984583">
        <w:rPr>
          <w:sz w:val="26"/>
          <w:szCs w:val="26"/>
        </w:rPr>
        <w:t>0,04 / (1,14</w:t>
      </w:r>
      <w:r w:rsidR="00984583" w:rsidRPr="00A86DA9">
        <w:rPr>
          <w:sz w:val="26"/>
          <w:szCs w:val="26"/>
        </w:rPr>
        <w:t>*(</w:t>
      </w:r>
      <w:r w:rsidR="00984583" w:rsidRPr="00984583">
        <w:rPr>
          <w:sz w:val="26"/>
          <w:szCs w:val="26"/>
        </w:rPr>
        <w:t>2*1</w:t>
      </w:r>
      <w:r w:rsidR="00984583" w:rsidRPr="00A86DA9">
        <w:rPr>
          <w:sz w:val="26"/>
          <w:szCs w:val="26"/>
        </w:rPr>
        <w:t xml:space="preserve">)))) </w:t>
      </w:r>
      <w:r w:rsidRPr="00984583">
        <w:rPr>
          <w:sz w:val="26"/>
          <w:szCs w:val="26"/>
        </w:rPr>
        <w:t xml:space="preserve">+ </w:t>
      </w:r>
      <w:r w:rsidRPr="00984583">
        <w:rPr>
          <w:sz w:val="26"/>
          <w:szCs w:val="26"/>
          <w:lang w:bidi="pt-PT"/>
        </w:rPr>
        <w:t>(1 / (</w:t>
      </w:r>
      <w:r w:rsidRPr="00984583">
        <w:rPr>
          <w:sz w:val="26"/>
          <w:szCs w:val="26"/>
        </w:rPr>
        <w:t>0,04 / (</w:t>
      </w:r>
      <w:r w:rsidR="00FD31EA" w:rsidRPr="00984583">
        <w:rPr>
          <w:sz w:val="26"/>
          <w:szCs w:val="26"/>
        </w:rPr>
        <w:t>0,8</w:t>
      </w:r>
      <w:r w:rsidRPr="00984583">
        <w:rPr>
          <w:sz w:val="26"/>
          <w:szCs w:val="26"/>
        </w:rPr>
        <w:t xml:space="preserve"> *(</w:t>
      </w:r>
      <w:r w:rsidR="00A2623B" w:rsidRPr="00984583">
        <w:rPr>
          <w:sz w:val="26"/>
          <w:szCs w:val="26"/>
        </w:rPr>
        <w:t>2*1</w:t>
      </w:r>
      <w:r w:rsidRPr="00984583">
        <w:rPr>
          <w:sz w:val="26"/>
          <w:szCs w:val="26"/>
        </w:rPr>
        <w:t xml:space="preserve">)))) = </w:t>
      </w:r>
      <w:r w:rsidR="00984583">
        <w:rPr>
          <w:sz w:val="26"/>
          <w:szCs w:val="26"/>
        </w:rPr>
        <w:t>118</w:t>
      </w:r>
      <w:r w:rsidRPr="00984583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*K)</m:t>
        </m:r>
        <m:r>
          <w:rPr>
            <w:rFonts w:ascii="Cambria Math" w:eastAsiaTheme="minorEastAsia" w:hAnsi="Cambria Math"/>
            <w:sz w:val="26"/>
            <w:szCs w:val="26"/>
          </w:rPr>
          <m:t>/W</m:t>
        </m:r>
      </m:oMath>
    </w:p>
    <w:p w14:paraId="18CCE979" w14:textId="77777777" w:rsidR="004A4548" w:rsidRPr="009723F5" w:rsidRDefault="004A4548" w:rsidP="004A4548">
      <w:pPr>
        <w:pStyle w:val="Contedos"/>
        <w:ind w:left="360" w:firstLine="0"/>
        <w:rPr>
          <w:lang w:bidi="pt-PT"/>
        </w:rPr>
      </w:pPr>
    </w:p>
    <w:p w14:paraId="1E748003" w14:textId="50367009" w:rsidR="004A4548" w:rsidRPr="004A4548" w:rsidRDefault="00AC06A0" w:rsidP="00AC06A0">
      <w:pPr>
        <w:pStyle w:val="Contedos"/>
        <w:ind w:left="360" w:firstLine="0"/>
        <w:rPr>
          <w:lang w:bidi="pt-PT"/>
        </w:rPr>
      </w:pPr>
      <w:r>
        <w:rPr>
          <w:lang w:bidi="pt-PT"/>
        </w:rPr>
        <w:t>X4=</w:t>
      </w:r>
      <w:r w:rsidRPr="004A4548">
        <w:rPr>
          <w:lang w:bidi="pt-PT"/>
        </w:rPr>
        <w:t xml:space="preserve"> </w:t>
      </w:r>
      <w:r w:rsidR="004A4548" w:rsidRPr="004A4548">
        <w:rPr>
          <w:lang w:bidi="pt-PT"/>
        </w:rPr>
        <w:t>(1/Rm</w:t>
      </w:r>
      <w:r w:rsidR="00901539">
        <w:rPr>
          <w:lang w:bidi="pt-PT"/>
        </w:rPr>
        <w:t>3</w:t>
      </w:r>
      <w:r w:rsidR="004A4548" w:rsidRPr="004A4548">
        <w:rPr>
          <w:lang w:bidi="pt-PT"/>
        </w:rPr>
        <w:t>+1/Ra</w:t>
      </w:r>
      <w:r>
        <w:rPr>
          <w:lang w:bidi="pt-PT"/>
        </w:rPr>
        <w:t>3</w:t>
      </w:r>
      <w:r w:rsidR="004A4548" w:rsidRPr="004A4548">
        <w:rPr>
          <w:lang w:bidi="pt-PT"/>
        </w:rPr>
        <w:t>+1/Rm</w:t>
      </w:r>
      <w:r w:rsidR="00901539">
        <w:rPr>
          <w:lang w:bidi="pt-PT"/>
        </w:rPr>
        <w:t>3</w:t>
      </w:r>
      <w:r w:rsidR="004A4548" w:rsidRPr="004A4548">
        <w:rPr>
          <w:lang w:bidi="pt-PT"/>
        </w:rPr>
        <w:t>)</w:t>
      </w:r>
      <w:r>
        <w:rPr>
          <w:lang w:bidi="pt-PT"/>
        </w:rPr>
        <w:t xml:space="preserve"> = (2/Rm</w:t>
      </w:r>
      <w:r w:rsidR="00901539">
        <w:rPr>
          <w:lang w:bidi="pt-PT"/>
        </w:rPr>
        <w:t>3</w:t>
      </w:r>
      <w:r>
        <w:rPr>
          <w:lang w:bidi="pt-PT"/>
        </w:rPr>
        <w:t>+1/Ra3)</w:t>
      </w:r>
    </w:p>
    <w:p w14:paraId="0313FE90" w14:textId="67779C7B" w:rsidR="009B2EAF" w:rsidRPr="00984583" w:rsidRDefault="009B2EAF" w:rsidP="009B2EAF">
      <w:pPr>
        <w:pStyle w:val="Contedos"/>
        <w:rPr>
          <w:sz w:val="26"/>
          <w:szCs w:val="26"/>
          <w:lang w:val="en-US" w:bidi="pt-PT"/>
        </w:rPr>
      </w:pPr>
      <w:r w:rsidRPr="00984583">
        <w:rPr>
          <w:sz w:val="26"/>
          <w:szCs w:val="26"/>
          <w:lang w:val="en-US" w:bidi="pt-PT"/>
        </w:rPr>
        <w:t>= (2 / (</w:t>
      </w:r>
      <w:r w:rsidRPr="00984583">
        <w:rPr>
          <w:sz w:val="26"/>
          <w:szCs w:val="26"/>
          <w:lang w:val="en-US"/>
        </w:rPr>
        <w:t>0,016 / (1,14*(</w:t>
      </w:r>
      <w:r w:rsidR="00A2623B" w:rsidRPr="00A86DA9">
        <w:rPr>
          <w:sz w:val="26"/>
          <w:szCs w:val="26"/>
          <w:lang w:val="en-US"/>
        </w:rPr>
        <w:t>2*1</w:t>
      </w:r>
      <w:r w:rsidRPr="00984583">
        <w:rPr>
          <w:sz w:val="26"/>
          <w:szCs w:val="26"/>
          <w:lang w:val="en-US"/>
        </w:rPr>
        <w:t xml:space="preserve">)))) + </w:t>
      </w:r>
      <w:r w:rsidRPr="00984583">
        <w:rPr>
          <w:sz w:val="26"/>
          <w:szCs w:val="26"/>
          <w:lang w:val="en-US" w:bidi="pt-PT"/>
        </w:rPr>
        <w:t>(1 / (</w:t>
      </w:r>
      <w:r w:rsidRPr="00984583">
        <w:rPr>
          <w:sz w:val="26"/>
          <w:szCs w:val="26"/>
          <w:lang w:val="en-US"/>
        </w:rPr>
        <w:t>0,016 / (</w:t>
      </w:r>
      <w:r w:rsidR="00FD31EA" w:rsidRPr="00984583">
        <w:rPr>
          <w:sz w:val="26"/>
          <w:szCs w:val="26"/>
          <w:lang w:val="en-US"/>
        </w:rPr>
        <w:t>0,023</w:t>
      </w:r>
      <w:r w:rsidRPr="00984583">
        <w:rPr>
          <w:sz w:val="26"/>
          <w:szCs w:val="26"/>
          <w:lang w:val="en-US"/>
        </w:rPr>
        <w:t xml:space="preserve"> *(</w:t>
      </w:r>
      <w:r w:rsidR="00A2623B" w:rsidRPr="00A86DA9">
        <w:rPr>
          <w:sz w:val="26"/>
          <w:szCs w:val="26"/>
          <w:lang w:val="en-US"/>
        </w:rPr>
        <w:t>2*1</w:t>
      </w:r>
      <w:r w:rsidRPr="00984583">
        <w:rPr>
          <w:sz w:val="26"/>
          <w:szCs w:val="26"/>
          <w:lang w:val="en-US"/>
        </w:rPr>
        <w:t xml:space="preserve">)))) = </w:t>
      </w:r>
      <w:r w:rsidR="00984583">
        <w:rPr>
          <w:sz w:val="26"/>
          <w:szCs w:val="26"/>
          <w:lang w:val="en-US"/>
        </w:rPr>
        <w:t>287,88</w:t>
      </w:r>
      <w:r w:rsidRPr="00984583"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*</m:t>
        </m:r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en-US"/>
          </w:rPr>
          <m:t>)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/</m:t>
        </m:r>
        <m:r>
          <w:rPr>
            <w:rFonts w:ascii="Cambria Math" w:eastAsiaTheme="minorEastAsia" w:hAnsi="Cambria Math"/>
            <w:sz w:val="26"/>
            <w:szCs w:val="26"/>
          </w:rPr>
          <m:t>W</m:t>
        </m:r>
      </m:oMath>
    </w:p>
    <w:p w14:paraId="6176CCBF" w14:textId="77777777" w:rsidR="00D2066C" w:rsidRPr="009723F5" w:rsidRDefault="00D2066C" w:rsidP="00D2066C">
      <w:pPr>
        <w:rPr>
          <w:lang w:val="en-US" w:bidi="pt-PT"/>
        </w:rPr>
      </w:pPr>
    </w:p>
    <w:p w14:paraId="5F959B38" w14:textId="3B9D2ECB" w:rsidR="004A4548" w:rsidRPr="00AC06A0" w:rsidRDefault="00AC06A0" w:rsidP="00AC06A0">
      <w:pPr>
        <w:pStyle w:val="Contedos"/>
        <w:ind w:left="360" w:firstLine="0"/>
        <w:rPr>
          <w:lang w:val="en-US" w:bidi="pt-PT"/>
        </w:rPr>
      </w:pPr>
      <w:r w:rsidRPr="00AC06A0">
        <w:rPr>
          <w:lang w:val="en-US" w:bidi="pt-PT"/>
        </w:rPr>
        <w:t>X</w:t>
      </w:r>
      <w:r>
        <w:rPr>
          <w:lang w:val="en-US" w:bidi="pt-PT"/>
        </w:rPr>
        <w:t>5</w:t>
      </w:r>
      <w:r w:rsidRPr="00AC06A0">
        <w:rPr>
          <w:lang w:val="en-US" w:bidi="pt-PT"/>
        </w:rPr>
        <w:t xml:space="preserve">= </w:t>
      </w:r>
      <w:r w:rsidR="004A4548" w:rsidRPr="00AC06A0">
        <w:rPr>
          <w:lang w:val="en-US" w:bidi="pt-PT"/>
        </w:rPr>
        <w:t>(1/R</w:t>
      </w:r>
      <w:r w:rsidRPr="00AC06A0">
        <w:rPr>
          <w:lang w:val="en-US" w:bidi="pt-PT"/>
        </w:rPr>
        <w:t>m</w:t>
      </w:r>
      <w:r w:rsidR="00901539">
        <w:rPr>
          <w:lang w:val="en-US" w:bidi="pt-PT"/>
        </w:rPr>
        <w:t>2</w:t>
      </w:r>
      <w:r w:rsidR="004A4548" w:rsidRPr="00AC06A0">
        <w:rPr>
          <w:lang w:val="en-US" w:bidi="pt-PT"/>
        </w:rPr>
        <w:t>+1/R</w:t>
      </w:r>
      <w:r w:rsidRPr="00AC06A0">
        <w:rPr>
          <w:lang w:val="en-US" w:bidi="pt-PT"/>
        </w:rPr>
        <w:t>j1</w:t>
      </w:r>
      <w:r w:rsidR="004A4548" w:rsidRPr="00AC06A0">
        <w:rPr>
          <w:lang w:val="en-US" w:bidi="pt-PT"/>
        </w:rPr>
        <w:t>+1/R</w:t>
      </w:r>
      <w:r w:rsidRPr="00AC06A0">
        <w:rPr>
          <w:lang w:val="en-US" w:bidi="pt-PT"/>
        </w:rPr>
        <w:t>m</w:t>
      </w:r>
      <w:r w:rsidR="00901539">
        <w:rPr>
          <w:lang w:val="en-US" w:bidi="pt-PT"/>
        </w:rPr>
        <w:t>2</w:t>
      </w:r>
      <w:r w:rsidR="004A4548" w:rsidRPr="00AC06A0">
        <w:rPr>
          <w:lang w:val="en-US" w:bidi="pt-PT"/>
        </w:rPr>
        <w:t>)</w:t>
      </w:r>
      <w:r w:rsidRPr="00AC06A0">
        <w:rPr>
          <w:lang w:val="en-US" w:bidi="pt-PT"/>
        </w:rPr>
        <w:t xml:space="preserve"> = (2/Rm</w:t>
      </w:r>
      <w:r w:rsidR="00901539">
        <w:rPr>
          <w:lang w:val="en-US" w:bidi="pt-PT"/>
        </w:rPr>
        <w:t>2</w:t>
      </w:r>
      <w:r w:rsidRPr="00AC06A0">
        <w:rPr>
          <w:lang w:val="en-US" w:bidi="pt-PT"/>
        </w:rPr>
        <w:t>+1/Rj1)</w:t>
      </w:r>
    </w:p>
    <w:p w14:paraId="352698B5" w14:textId="18035AE7" w:rsidR="009B2EAF" w:rsidRPr="00984583" w:rsidRDefault="009B2EAF" w:rsidP="009B2EAF">
      <w:pPr>
        <w:pStyle w:val="Contedos"/>
        <w:rPr>
          <w:sz w:val="26"/>
          <w:szCs w:val="26"/>
          <w:lang w:bidi="pt-PT"/>
        </w:rPr>
      </w:pPr>
      <w:r w:rsidRPr="00984583">
        <w:rPr>
          <w:sz w:val="26"/>
          <w:szCs w:val="26"/>
          <w:lang w:bidi="pt-PT"/>
        </w:rPr>
        <w:t>= (2 / (</w:t>
      </w:r>
      <w:r w:rsidRPr="00984583">
        <w:rPr>
          <w:sz w:val="26"/>
          <w:szCs w:val="26"/>
        </w:rPr>
        <w:t>0,04 / (1,14*(</w:t>
      </w:r>
      <w:r w:rsidR="00A2623B" w:rsidRPr="00984583">
        <w:rPr>
          <w:sz w:val="26"/>
          <w:szCs w:val="26"/>
        </w:rPr>
        <w:t>2*1</w:t>
      </w:r>
      <w:r w:rsidRPr="00984583">
        <w:rPr>
          <w:sz w:val="26"/>
          <w:szCs w:val="26"/>
        </w:rPr>
        <w:t xml:space="preserve">)))) + </w:t>
      </w:r>
      <w:r w:rsidRPr="00984583">
        <w:rPr>
          <w:sz w:val="26"/>
          <w:szCs w:val="26"/>
          <w:lang w:bidi="pt-PT"/>
        </w:rPr>
        <w:t>(1 / (</w:t>
      </w:r>
      <w:r w:rsidRPr="00984583">
        <w:rPr>
          <w:sz w:val="26"/>
          <w:szCs w:val="26"/>
        </w:rPr>
        <w:t>0,04 / (</w:t>
      </w:r>
      <w:r w:rsidR="00FD31EA" w:rsidRPr="00984583">
        <w:rPr>
          <w:sz w:val="26"/>
          <w:szCs w:val="26"/>
        </w:rPr>
        <w:t>0,8</w:t>
      </w:r>
      <w:r w:rsidRPr="00984583">
        <w:rPr>
          <w:sz w:val="26"/>
          <w:szCs w:val="26"/>
        </w:rPr>
        <w:t xml:space="preserve"> *(</w:t>
      </w:r>
      <w:r w:rsidR="00A2623B" w:rsidRPr="00984583">
        <w:rPr>
          <w:sz w:val="26"/>
          <w:szCs w:val="26"/>
        </w:rPr>
        <w:t>2*1</w:t>
      </w:r>
      <w:r w:rsidRPr="00984583">
        <w:rPr>
          <w:sz w:val="26"/>
          <w:szCs w:val="26"/>
        </w:rPr>
        <w:t xml:space="preserve">)))) = </w:t>
      </w:r>
      <w:r w:rsidR="00984583">
        <w:rPr>
          <w:sz w:val="26"/>
          <w:szCs w:val="26"/>
        </w:rPr>
        <w:t>118</w:t>
      </w:r>
      <w:r w:rsidRPr="00984583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*K)</m:t>
        </m:r>
        <m:r>
          <w:rPr>
            <w:rFonts w:ascii="Cambria Math" w:eastAsiaTheme="minorEastAsia" w:hAnsi="Cambria Math"/>
            <w:sz w:val="26"/>
            <w:szCs w:val="26"/>
          </w:rPr>
          <m:t>/W</m:t>
        </m:r>
      </m:oMath>
    </w:p>
    <w:p w14:paraId="187FC1E3" w14:textId="77777777" w:rsidR="00E12519" w:rsidRPr="009723F5" w:rsidRDefault="00E12519" w:rsidP="004A4548">
      <w:pPr>
        <w:pStyle w:val="Contedos"/>
        <w:rPr>
          <w:lang w:bidi="pt-PT"/>
        </w:rPr>
      </w:pPr>
    </w:p>
    <w:p w14:paraId="0970A397" w14:textId="15649C0E" w:rsidR="004A4548" w:rsidRPr="004A4548" w:rsidRDefault="00AC06A0" w:rsidP="00AC06A0">
      <w:pPr>
        <w:pStyle w:val="Contedos"/>
        <w:ind w:left="360" w:firstLine="0"/>
        <w:rPr>
          <w:lang w:bidi="pt-PT"/>
        </w:rPr>
      </w:pPr>
      <w:r>
        <w:rPr>
          <w:lang w:bidi="pt-PT"/>
        </w:rPr>
        <w:t>X6=</w:t>
      </w:r>
      <w:r w:rsidRPr="004A4548">
        <w:rPr>
          <w:lang w:bidi="pt-PT"/>
        </w:rPr>
        <w:t xml:space="preserve"> </w:t>
      </w:r>
      <w:r w:rsidR="004A4548" w:rsidRPr="004A4548">
        <w:rPr>
          <w:lang w:bidi="pt-PT"/>
        </w:rPr>
        <w:t>(1/Rm</w:t>
      </w:r>
      <w:r w:rsidR="00901539">
        <w:rPr>
          <w:lang w:bidi="pt-PT"/>
        </w:rPr>
        <w:t>1</w:t>
      </w:r>
      <w:r w:rsidR="004A4548" w:rsidRPr="004A4548">
        <w:rPr>
          <w:lang w:bidi="pt-PT"/>
        </w:rPr>
        <w:t>+1/Ra</w:t>
      </w:r>
      <w:r>
        <w:rPr>
          <w:lang w:bidi="pt-PT"/>
        </w:rPr>
        <w:t>2</w:t>
      </w:r>
      <w:r w:rsidR="004A4548" w:rsidRPr="004A4548">
        <w:rPr>
          <w:lang w:bidi="pt-PT"/>
        </w:rPr>
        <w:t>+1/Rm</w:t>
      </w:r>
      <w:r w:rsidR="00901539">
        <w:rPr>
          <w:lang w:bidi="pt-PT"/>
        </w:rPr>
        <w:t>1</w:t>
      </w:r>
      <w:r w:rsidR="004A4548" w:rsidRPr="004A4548">
        <w:rPr>
          <w:lang w:bidi="pt-PT"/>
        </w:rPr>
        <w:t>)</w:t>
      </w:r>
      <w:r>
        <w:rPr>
          <w:lang w:bidi="pt-PT"/>
        </w:rPr>
        <w:t xml:space="preserve"> = (2/Rm</w:t>
      </w:r>
      <w:r w:rsidR="00901539">
        <w:rPr>
          <w:lang w:bidi="pt-PT"/>
        </w:rPr>
        <w:t>1</w:t>
      </w:r>
      <w:r>
        <w:rPr>
          <w:lang w:bidi="pt-PT"/>
        </w:rPr>
        <w:t>+1/Ra2)</w:t>
      </w:r>
    </w:p>
    <w:p w14:paraId="0639CCC7" w14:textId="43508D0D" w:rsidR="009B2EAF" w:rsidRPr="00984583" w:rsidRDefault="009B2EAF" w:rsidP="009B2EAF">
      <w:pPr>
        <w:pStyle w:val="Contedos"/>
        <w:rPr>
          <w:sz w:val="26"/>
          <w:szCs w:val="26"/>
          <w:lang w:bidi="pt-PT"/>
        </w:rPr>
      </w:pPr>
      <w:r w:rsidRPr="00984583">
        <w:rPr>
          <w:sz w:val="26"/>
          <w:szCs w:val="26"/>
          <w:lang w:bidi="pt-PT"/>
        </w:rPr>
        <w:t>= (2 / (</w:t>
      </w:r>
      <w:r w:rsidRPr="00984583">
        <w:rPr>
          <w:sz w:val="26"/>
          <w:szCs w:val="26"/>
        </w:rPr>
        <w:t>0,035 / (1,14*(</w:t>
      </w:r>
      <w:r w:rsidR="00A2623B" w:rsidRPr="00984583">
        <w:rPr>
          <w:sz w:val="26"/>
          <w:szCs w:val="26"/>
        </w:rPr>
        <w:t>2*1</w:t>
      </w:r>
      <w:r w:rsidRPr="00984583">
        <w:rPr>
          <w:sz w:val="26"/>
          <w:szCs w:val="26"/>
        </w:rPr>
        <w:t xml:space="preserve">)))) + </w:t>
      </w:r>
      <w:r w:rsidRPr="00984583">
        <w:rPr>
          <w:sz w:val="26"/>
          <w:szCs w:val="26"/>
          <w:lang w:bidi="pt-PT"/>
        </w:rPr>
        <w:t>(1 / (</w:t>
      </w:r>
      <w:r w:rsidRPr="00984583">
        <w:rPr>
          <w:sz w:val="26"/>
          <w:szCs w:val="26"/>
        </w:rPr>
        <w:t>0,035 / (</w:t>
      </w:r>
      <w:r w:rsidR="00FD31EA" w:rsidRPr="00984583">
        <w:rPr>
          <w:sz w:val="26"/>
          <w:szCs w:val="26"/>
        </w:rPr>
        <w:t>0,023</w:t>
      </w:r>
      <w:r w:rsidRPr="00984583">
        <w:rPr>
          <w:sz w:val="26"/>
          <w:szCs w:val="26"/>
        </w:rPr>
        <w:t xml:space="preserve"> *(</w:t>
      </w:r>
      <w:r w:rsidR="00A2623B" w:rsidRPr="00984583">
        <w:rPr>
          <w:sz w:val="26"/>
          <w:szCs w:val="26"/>
        </w:rPr>
        <w:t>2*1</w:t>
      </w:r>
      <w:r w:rsidRPr="00984583">
        <w:rPr>
          <w:sz w:val="26"/>
          <w:szCs w:val="26"/>
        </w:rPr>
        <w:t xml:space="preserve">)))) = </w:t>
      </w:r>
      <w:r w:rsidR="00984583">
        <w:rPr>
          <w:sz w:val="26"/>
          <w:szCs w:val="26"/>
        </w:rPr>
        <w:t>131,6</w:t>
      </w:r>
      <w:r w:rsidRPr="00984583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*K)</m:t>
        </m:r>
        <m:r>
          <w:rPr>
            <w:rFonts w:ascii="Cambria Math" w:eastAsiaTheme="minorEastAsia" w:hAnsi="Cambria Math"/>
            <w:sz w:val="26"/>
            <w:szCs w:val="26"/>
          </w:rPr>
          <m:t>/W</m:t>
        </m:r>
      </m:oMath>
    </w:p>
    <w:p w14:paraId="77D9CAD0" w14:textId="77777777" w:rsidR="00E12519" w:rsidRPr="004A4548" w:rsidRDefault="00E12519" w:rsidP="004A4548">
      <w:pPr>
        <w:pStyle w:val="Contedos"/>
        <w:rPr>
          <w:lang w:bidi="pt-PT"/>
        </w:rPr>
      </w:pPr>
    </w:p>
    <w:p w14:paraId="41408F14" w14:textId="038F6552" w:rsidR="004A4548" w:rsidRPr="00AC06A0" w:rsidRDefault="00AC06A0" w:rsidP="00AC06A0">
      <w:pPr>
        <w:pStyle w:val="Contedos"/>
        <w:ind w:left="360" w:firstLine="0"/>
        <w:rPr>
          <w:lang w:bidi="pt-PT"/>
        </w:rPr>
      </w:pPr>
      <w:r>
        <w:rPr>
          <w:lang w:bidi="pt-PT"/>
        </w:rPr>
        <w:t>X7=</w:t>
      </w:r>
      <w:r w:rsidRPr="00AC06A0">
        <w:rPr>
          <w:lang w:bidi="pt-PT"/>
        </w:rPr>
        <w:t xml:space="preserve"> </w:t>
      </w:r>
      <w:r w:rsidR="004A4548" w:rsidRPr="00AC06A0">
        <w:rPr>
          <w:lang w:bidi="pt-PT"/>
        </w:rPr>
        <w:t>(1/R</w:t>
      </w:r>
      <w:r w:rsidRPr="00AC06A0">
        <w:rPr>
          <w:lang w:bidi="pt-PT"/>
        </w:rPr>
        <w:t>i</w:t>
      </w:r>
      <w:r w:rsidR="00901539">
        <w:rPr>
          <w:lang w:bidi="pt-PT"/>
        </w:rPr>
        <w:t>1</w:t>
      </w:r>
      <w:r w:rsidR="004A4548" w:rsidRPr="00AC06A0">
        <w:rPr>
          <w:lang w:bidi="pt-PT"/>
        </w:rPr>
        <w:t>+1/Ra</w:t>
      </w:r>
      <w:r>
        <w:rPr>
          <w:lang w:bidi="pt-PT"/>
        </w:rPr>
        <w:t>4</w:t>
      </w:r>
      <w:r w:rsidR="004A4548" w:rsidRPr="00AC06A0">
        <w:rPr>
          <w:lang w:bidi="pt-PT"/>
        </w:rPr>
        <w:t>+1/R</w:t>
      </w:r>
      <w:r w:rsidRPr="00AC06A0">
        <w:rPr>
          <w:lang w:bidi="pt-PT"/>
        </w:rPr>
        <w:t>i</w:t>
      </w:r>
      <w:r w:rsidR="00901539">
        <w:rPr>
          <w:lang w:bidi="pt-PT"/>
        </w:rPr>
        <w:t>1</w:t>
      </w:r>
      <w:r w:rsidR="004A4548" w:rsidRPr="00AC06A0">
        <w:rPr>
          <w:lang w:bidi="pt-PT"/>
        </w:rPr>
        <w:t>)</w:t>
      </w:r>
      <w:r w:rsidRPr="00AC06A0">
        <w:rPr>
          <w:lang w:bidi="pt-PT"/>
        </w:rPr>
        <w:t xml:space="preserve"> </w:t>
      </w:r>
      <w:r>
        <w:rPr>
          <w:lang w:bidi="pt-PT"/>
        </w:rPr>
        <w:t>=(2/Ri</w:t>
      </w:r>
      <w:r w:rsidR="00901539">
        <w:rPr>
          <w:lang w:bidi="pt-PT"/>
        </w:rPr>
        <w:t>1</w:t>
      </w:r>
      <w:r>
        <w:rPr>
          <w:lang w:bidi="pt-PT"/>
        </w:rPr>
        <w:t>+1/Ra4)</w:t>
      </w:r>
    </w:p>
    <w:p w14:paraId="7C3B0263" w14:textId="6ECC2239" w:rsidR="009B2EAF" w:rsidRPr="00A86DA9" w:rsidRDefault="009B2EAF" w:rsidP="009B2EAF">
      <w:pPr>
        <w:pStyle w:val="Contedos"/>
        <w:rPr>
          <w:sz w:val="26"/>
          <w:szCs w:val="26"/>
          <w:lang w:val="en-US" w:bidi="pt-PT"/>
        </w:rPr>
      </w:pPr>
      <w:r w:rsidRPr="00A86DA9">
        <w:rPr>
          <w:sz w:val="26"/>
          <w:szCs w:val="26"/>
          <w:lang w:val="en-US" w:bidi="pt-PT"/>
        </w:rPr>
        <w:t>= (2 / (</w:t>
      </w:r>
      <w:r w:rsidRPr="00A86DA9">
        <w:rPr>
          <w:sz w:val="26"/>
          <w:szCs w:val="26"/>
          <w:lang w:val="en-US"/>
        </w:rPr>
        <w:t>0,05 / (0,039*(</w:t>
      </w:r>
      <w:r w:rsidR="00A2623B" w:rsidRPr="00A86DA9">
        <w:rPr>
          <w:sz w:val="26"/>
          <w:szCs w:val="26"/>
          <w:lang w:val="en-US"/>
        </w:rPr>
        <w:t>2*1</w:t>
      </w:r>
      <w:r w:rsidRPr="00A86DA9">
        <w:rPr>
          <w:sz w:val="26"/>
          <w:szCs w:val="26"/>
          <w:lang w:val="en-US"/>
        </w:rPr>
        <w:t xml:space="preserve">)))) + </w:t>
      </w:r>
      <w:r w:rsidRPr="00A86DA9">
        <w:rPr>
          <w:sz w:val="26"/>
          <w:szCs w:val="26"/>
          <w:lang w:val="en-US" w:bidi="pt-PT"/>
        </w:rPr>
        <w:t>(1 / (</w:t>
      </w:r>
      <w:r w:rsidRPr="00A86DA9">
        <w:rPr>
          <w:sz w:val="26"/>
          <w:szCs w:val="26"/>
          <w:lang w:val="en-US"/>
        </w:rPr>
        <w:t>0,05 / (</w:t>
      </w:r>
      <w:r w:rsidR="00FD31EA" w:rsidRPr="00A86DA9">
        <w:rPr>
          <w:sz w:val="26"/>
          <w:szCs w:val="26"/>
          <w:lang w:val="en-US"/>
        </w:rPr>
        <w:t>0,023</w:t>
      </w:r>
      <w:r w:rsidRPr="00A86DA9">
        <w:rPr>
          <w:sz w:val="26"/>
          <w:szCs w:val="26"/>
          <w:lang w:val="en-US"/>
        </w:rPr>
        <w:t>*(</w:t>
      </w:r>
      <w:r w:rsidR="00A2623B" w:rsidRPr="00A86DA9">
        <w:rPr>
          <w:sz w:val="26"/>
          <w:szCs w:val="26"/>
          <w:lang w:val="en-US"/>
        </w:rPr>
        <w:t>2*1</w:t>
      </w:r>
      <w:r w:rsidRPr="00A86DA9">
        <w:rPr>
          <w:sz w:val="26"/>
          <w:szCs w:val="26"/>
          <w:lang w:val="en-US"/>
        </w:rPr>
        <w:t xml:space="preserve">)))) = </w:t>
      </w:r>
      <w:r w:rsidR="00984583" w:rsidRPr="00A86DA9">
        <w:rPr>
          <w:sz w:val="26"/>
          <w:szCs w:val="26"/>
          <w:lang w:val="en-US"/>
        </w:rPr>
        <w:t>4,04</w:t>
      </w:r>
      <w:r w:rsidRPr="00A86DA9"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*</m:t>
        </m:r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en-US"/>
          </w:rPr>
          <m:t>)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/</m:t>
        </m:r>
        <m:r>
          <w:rPr>
            <w:rFonts w:ascii="Cambria Math" w:eastAsiaTheme="minorEastAsia" w:hAnsi="Cambria Math"/>
            <w:sz w:val="26"/>
            <w:szCs w:val="26"/>
          </w:rPr>
          <m:t>W</m:t>
        </m:r>
      </m:oMath>
    </w:p>
    <w:p w14:paraId="22C4E96F" w14:textId="607FD032" w:rsidR="00E12519" w:rsidRPr="00A86DA9" w:rsidRDefault="00E12519" w:rsidP="000D6D96">
      <w:pPr>
        <w:pStyle w:val="Contedos"/>
        <w:rPr>
          <w:lang w:val="en-US"/>
        </w:rPr>
      </w:pPr>
    </w:p>
    <w:p w14:paraId="2263054D" w14:textId="77777777" w:rsidR="000D6D96" w:rsidRPr="00A86DA9" w:rsidRDefault="000D6D96" w:rsidP="000D6D96">
      <w:pPr>
        <w:pStyle w:val="Contedos"/>
        <w:rPr>
          <w:lang w:val="en-US"/>
        </w:rPr>
      </w:pPr>
    </w:p>
    <w:p w14:paraId="5755AB00" w14:textId="19C9D365" w:rsidR="00E12519" w:rsidRPr="00A86DA9" w:rsidRDefault="000D6D96" w:rsidP="004A4548">
      <w:pPr>
        <w:pStyle w:val="Contedos"/>
        <w:rPr>
          <w:lang w:val="en-US" w:bidi="pt-PT"/>
        </w:rPr>
      </w:pPr>
      <w:r w:rsidRPr="00A86DA9">
        <w:rPr>
          <w:lang w:val="en-US" w:bidi="pt-PT"/>
        </w:rPr>
        <w:t xml:space="preserve">1/Rk1 = </w:t>
      </w:r>
      <w:r w:rsidR="00984583" w:rsidRPr="00A86DA9">
        <w:rPr>
          <w:lang w:val="en-US" w:bidi="pt-PT"/>
        </w:rPr>
        <w:t>156.06+131,6+118+287,88+118+131,6+4,04=</w:t>
      </w:r>
      <w:r w:rsidR="00644C9E" w:rsidRPr="00A86DA9">
        <w:rPr>
          <w:lang w:val="en-US" w:bidi="pt-PT"/>
        </w:rPr>
        <w:t>947,18</w:t>
      </w:r>
      <m:oMath>
        <m:r>
          <w:rPr>
            <w:rFonts w:ascii="Cambria Math" w:hAnsi="Cambria Math"/>
            <w:sz w:val="26"/>
            <w:szCs w:val="26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*</m:t>
        </m:r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en-US"/>
          </w:rPr>
          <m:t>)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/</m:t>
        </m:r>
        <m:r>
          <w:rPr>
            <w:rFonts w:ascii="Cambria Math" w:eastAsiaTheme="minorEastAsia" w:hAnsi="Cambria Math"/>
            <w:sz w:val="26"/>
            <w:szCs w:val="26"/>
          </w:rPr>
          <m:t>W</m:t>
        </m:r>
      </m:oMath>
    </w:p>
    <w:p w14:paraId="3E8D1666" w14:textId="3509D7A6" w:rsidR="00E12519" w:rsidRPr="00A86DA9" w:rsidRDefault="00644C9E" w:rsidP="004A4548">
      <w:pPr>
        <w:pStyle w:val="Contedos"/>
        <w:rPr>
          <w:lang w:val="en-US" w:bidi="pt-PT"/>
        </w:rPr>
      </w:pPr>
      <w:r w:rsidRPr="00A86DA9">
        <w:rPr>
          <w:lang w:val="en-US" w:bidi="pt-PT"/>
        </w:rPr>
        <w:t>Rk1=0,00106</w:t>
      </w:r>
      <m:oMath>
        <m:r>
          <w:rPr>
            <w:rFonts w:ascii="Cambria Math" w:hAnsi="Cambria Math"/>
            <w:lang w:val="en-US" w:bidi="pt-PT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*</m:t>
        </m:r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en-US"/>
          </w:rPr>
          <m:t>)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/</m:t>
        </m:r>
        <m:r>
          <w:rPr>
            <w:rFonts w:ascii="Cambria Math" w:eastAsiaTheme="minorEastAsia" w:hAnsi="Cambria Math"/>
            <w:sz w:val="26"/>
            <w:szCs w:val="26"/>
          </w:rPr>
          <m:t>W</m:t>
        </m:r>
      </m:oMath>
    </w:p>
    <w:p w14:paraId="4682D2AE" w14:textId="77777777" w:rsidR="00653C7A" w:rsidRPr="00A86DA9" w:rsidRDefault="00653C7A" w:rsidP="00EF0941">
      <w:pPr>
        <w:pStyle w:val="Ttulo"/>
        <w:rPr>
          <w:lang w:val="en-US" w:bidi="pt-PT"/>
        </w:rPr>
      </w:pPr>
    </w:p>
    <w:p w14:paraId="3B801069" w14:textId="77777777" w:rsidR="005A65A8" w:rsidRPr="00A86DA9" w:rsidRDefault="005A65A8" w:rsidP="00EF0941">
      <w:pPr>
        <w:pStyle w:val="Ttulo"/>
        <w:rPr>
          <w:lang w:val="en-US" w:bidi="pt-PT"/>
        </w:rPr>
      </w:pPr>
    </w:p>
    <w:p w14:paraId="119B4183" w14:textId="77777777" w:rsidR="000D6D96" w:rsidRPr="00A86DA9" w:rsidRDefault="000D6D96" w:rsidP="00EF0941">
      <w:pPr>
        <w:pStyle w:val="Ttulo"/>
        <w:rPr>
          <w:lang w:val="en-US" w:bidi="pt-PT"/>
        </w:rPr>
      </w:pPr>
    </w:p>
    <w:p w14:paraId="36577BEF" w14:textId="77777777" w:rsidR="000D6D96" w:rsidRPr="00A86DA9" w:rsidRDefault="000D6D96" w:rsidP="00EF0941">
      <w:pPr>
        <w:pStyle w:val="Ttulo"/>
        <w:rPr>
          <w:lang w:val="en-US" w:bidi="pt-PT"/>
        </w:rPr>
      </w:pPr>
    </w:p>
    <w:p w14:paraId="3FC26D23" w14:textId="3EDBD40D" w:rsidR="000D6D96" w:rsidRDefault="000D6D96" w:rsidP="004A256B">
      <w:pPr>
        <w:pStyle w:val="Ttulo2"/>
        <w:rPr>
          <w:lang w:bidi="pt-PT"/>
        </w:rPr>
      </w:pPr>
      <w:bookmarkStart w:id="18" w:name="_Toc116333730"/>
      <w:r>
        <w:rPr>
          <w:lang w:bidi="pt-PT"/>
        </w:rPr>
        <w:lastRenderedPageBreak/>
        <w:t>Resistência da parte sem janela</w:t>
      </w:r>
      <w:bookmarkEnd w:id="18"/>
    </w:p>
    <w:tbl>
      <w:tblPr>
        <w:tblStyle w:val="TabelacomGrelha"/>
        <w:tblW w:w="10343" w:type="dxa"/>
        <w:tblLook w:val="04A0" w:firstRow="1" w:lastRow="0" w:firstColumn="1" w:lastColumn="0" w:noHBand="0" w:noVBand="1"/>
      </w:tblPr>
      <w:tblGrid>
        <w:gridCol w:w="1274"/>
        <w:gridCol w:w="1274"/>
        <w:gridCol w:w="1275"/>
        <w:gridCol w:w="6520"/>
      </w:tblGrid>
      <w:tr w:rsidR="000D6D96" w14:paraId="223E5F34" w14:textId="77777777" w:rsidTr="005D2B63">
        <w:trPr>
          <w:trHeight w:val="2567"/>
        </w:trPr>
        <w:tc>
          <w:tcPr>
            <w:tcW w:w="1274" w:type="dxa"/>
            <w:shd w:val="clear" w:color="auto" w:fill="808080" w:themeFill="background1" w:themeFillShade="80"/>
            <w:vAlign w:val="center"/>
          </w:tcPr>
          <w:p w14:paraId="63DE72D5" w14:textId="77777777" w:rsidR="000D6D96" w:rsidRDefault="000D6D96" w:rsidP="005D2B6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80" behindDoc="0" locked="0" layoutInCell="1" allowOverlap="1" wp14:anchorId="4DD71F90" wp14:editId="50E2BF16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-210185</wp:posOffset>
                      </wp:positionV>
                      <wp:extent cx="816610" cy="0"/>
                      <wp:effectExtent l="57150" t="76200" r="59690" b="133350"/>
                      <wp:wrapNone/>
                      <wp:docPr id="7" name="Conexão reta unidirecion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6219CC3D">
                    <v:shapetype id="_x0000_t32" coordsize="21600,21600" o:oned="t" filled="f" o:spt="32" path="m,l21600,21600e" w14:anchorId="27243404">
                      <v:path fillok="f" arrowok="t" o:connecttype="none"/>
                      <o:lock v:ext="edit" shapetype="t"/>
                    </v:shapetype>
                    <v:shape id="Conexão reta unidirecional 7" style="position:absolute;margin-left:-7pt;margin-top:-16.55pt;width:64.3pt;height:0;z-index:2516623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52" behindDoc="0" locked="0" layoutInCell="1" allowOverlap="1" wp14:anchorId="25C99ECA" wp14:editId="42DD5F29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-489585</wp:posOffset>
                      </wp:positionV>
                      <wp:extent cx="609600" cy="1404620"/>
                      <wp:effectExtent l="0" t="0" r="0" b="5715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13E7A" w14:textId="77777777" w:rsidR="000D6D96" w:rsidRPr="00D56D06" w:rsidRDefault="000D6D96" w:rsidP="000D6D9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99ECA" id="_x0000_s1040" type="#_x0000_t202" style="position:absolute;left:0;text-align:left;margin-left:-7.2pt;margin-top:-38.55pt;width:48pt;height:110.6pt;z-index:2516654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" filled="f" stroked="f">
                      <v:textbox style="mso-fit-shape-to-text:t">
                        <w:txbxContent>
                          <w:p w14:paraId="76713E7A" w14:textId="77777777" w:rsidR="000D6D96" w:rsidRPr="00D56D06" w:rsidRDefault="000D6D96" w:rsidP="000D6D9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I</w:t>
            </w:r>
          </w:p>
        </w:tc>
        <w:tc>
          <w:tcPr>
            <w:tcW w:w="1274" w:type="dxa"/>
            <w:shd w:val="clear" w:color="auto" w:fill="A6A6A6" w:themeFill="background1" w:themeFillShade="A6"/>
            <w:vAlign w:val="center"/>
          </w:tcPr>
          <w:p w14:paraId="67E84BC3" w14:textId="77777777" w:rsidR="000D6D96" w:rsidRDefault="000D6D96" w:rsidP="005D2B6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76" behindDoc="0" locked="0" layoutInCell="1" allowOverlap="1" wp14:anchorId="41986F14" wp14:editId="0FEA1B2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-480060</wp:posOffset>
                      </wp:positionV>
                      <wp:extent cx="609600" cy="1404620"/>
                      <wp:effectExtent l="0" t="0" r="0" b="5715"/>
                      <wp:wrapNone/>
                      <wp:docPr id="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A6653" w14:textId="77777777" w:rsidR="000D6D96" w:rsidRPr="00D56D06" w:rsidRDefault="000D6D96" w:rsidP="000D6D9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86F14" id="_x0000_s1041" type="#_x0000_t202" style="position:absolute;left:0;text-align:left;margin-left:-6pt;margin-top:-37.8pt;width:48pt;height:110.6pt;z-index:2516664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" filled="f" stroked="f">
                      <v:textbox style="mso-fit-shape-to-text:t">
                        <w:txbxContent>
                          <w:p w14:paraId="723A6653" w14:textId="77777777" w:rsidR="000D6D96" w:rsidRPr="00D56D06" w:rsidRDefault="000D6D96" w:rsidP="000D6D9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404" behindDoc="0" locked="0" layoutInCell="1" allowOverlap="1" wp14:anchorId="232136B6" wp14:editId="4C3CA1C8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-211455</wp:posOffset>
                      </wp:positionV>
                      <wp:extent cx="816610" cy="0"/>
                      <wp:effectExtent l="57150" t="76200" r="59690" b="133350"/>
                      <wp:wrapNone/>
                      <wp:docPr id="17" name="Conexão reta unidirecion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7DEF0307">
                    <v:shape id="Conexão reta unidirecional 17" style="position:absolute;margin-left:-6.75pt;margin-top:-16.65pt;width:64.3pt;height:0;z-index:251663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" w14:anchorId="02A60204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t>M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55AF77BE" w14:textId="77777777" w:rsidR="000D6D96" w:rsidRDefault="000D6D96" w:rsidP="005D2B6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428" behindDoc="0" locked="0" layoutInCell="1" allowOverlap="1" wp14:anchorId="4D17624D" wp14:editId="15230C5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-207645</wp:posOffset>
                      </wp:positionV>
                      <wp:extent cx="816610" cy="0"/>
                      <wp:effectExtent l="57150" t="76200" r="59690" b="133350"/>
                      <wp:wrapNone/>
                      <wp:docPr id="18" name="Conexão reta unidirecion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14933CF">
                    <v:shape id="Conexão reta unidirecional 18" style="position:absolute;margin-left:-5.55pt;margin-top:-16.35pt;width:64.3pt;height:0;z-index:2516644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" w14:anchorId="0C11F574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500" behindDoc="0" locked="0" layoutInCell="1" allowOverlap="1" wp14:anchorId="7C9D8D24" wp14:editId="433CA3F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-491490</wp:posOffset>
                      </wp:positionV>
                      <wp:extent cx="609600" cy="1404620"/>
                      <wp:effectExtent l="0" t="0" r="0" b="5715"/>
                      <wp:wrapNone/>
                      <wp:docPr id="1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DBC5C" w14:textId="77777777" w:rsidR="000D6D96" w:rsidRPr="00D56D06" w:rsidRDefault="000D6D96" w:rsidP="000D6D9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D8D24" id="_x0000_s1042" type="#_x0000_t202" style="position:absolute;left:0;text-align:left;margin-left:-5.15pt;margin-top:-38.7pt;width:48pt;height:110.6pt;z-index:2516675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" filled="f" stroked="f">
                      <v:textbox style="mso-fit-shape-to-text:t">
                        <w:txbxContent>
                          <w:p w14:paraId="20FDBC5C" w14:textId="77777777" w:rsidR="000D6D96" w:rsidRPr="00D56D06" w:rsidRDefault="000D6D96" w:rsidP="000D6D9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E</w:t>
            </w:r>
          </w:p>
        </w:tc>
        <w:tc>
          <w:tcPr>
            <w:tcW w:w="6520" w:type="dxa"/>
          </w:tcPr>
          <w:p w14:paraId="4791902F" w14:textId="77777777" w:rsidR="000D6D96" w:rsidRPr="00CB2E94" w:rsidRDefault="000D6D96" w:rsidP="005D2B63">
            <w:pPr>
              <w:pStyle w:val="Subttulo"/>
              <w:rPr>
                <w:sz w:val="36"/>
                <w:szCs w:val="36"/>
              </w:rPr>
            </w:pPr>
            <w:r w:rsidRPr="00CB2E94">
              <w:rPr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externo (granito), L3=9cm</w:t>
            </w:r>
          </w:p>
          <w:p w14:paraId="365544F3" w14:textId="77777777" w:rsidR="000D6D96" w:rsidRPr="00CB2E94" w:rsidRDefault="000D6D96" w:rsidP="005D2B63">
            <w:pPr>
              <w:pStyle w:val="Subttulo"/>
              <w:rPr>
                <w:sz w:val="36"/>
                <w:szCs w:val="36"/>
              </w:rPr>
            </w:pPr>
            <w:r w:rsidRPr="00CB2E94"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isolante interm</w:t>
            </w:r>
            <w:r>
              <w:rPr>
                <w:sz w:val="36"/>
                <w:szCs w:val="36"/>
              </w:rPr>
              <w:t>é</w:t>
            </w:r>
            <w:r>
              <w:rPr>
                <w:sz w:val="36"/>
                <w:szCs w:val="36"/>
              </w:rPr>
              <w:t>dio (tijolo cer</w:t>
            </w:r>
            <w:r>
              <w:rPr>
                <w:sz w:val="36"/>
                <w:szCs w:val="36"/>
              </w:rPr>
              <w:t>â</w:t>
            </w:r>
            <w:r>
              <w:rPr>
                <w:sz w:val="36"/>
                <w:szCs w:val="36"/>
              </w:rPr>
              <w:t>mico), L2=9cm</w:t>
            </w:r>
          </w:p>
          <w:p w14:paraId="0042EB02" w14:textId="77777777" w:rsidR="000D6D96" w:rsidRDefault="000D6D96" w:rsidP="005D2B63">
            <w:pPr>
              <w:pStyle w:val="Subttulo"/>
            </w:pPr>
            <w:r w:rsidRPr="00CB2E94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interno (corti</w:t>
            </w:r>
            <w:r>
              <w:rPr>
                <w:sz w:val="36"/>
                <w:szCs w:val="36"/>
              </w:rPr>
              <w:t>ç</w:t>
            </w:r>
            <w:r>
              <w:rPr>
                <w:sz w:val="36"/>
                <w:szCs w:val="36"/>
              </w:rPr>
              <w:t>a), L1=5cm</w:t>
            </w:r>
          </w:p>
        </w:tc>
      </w:tr>
    </w:tbl>
    <w:p w14:paraId="508DACD3" w14:textId="0F841D7A" w:rsidR="000D6D96" w:rsidRDefault="00EE16A6" w:rsidP="00EE16A6">
      <w:pPr>
        <w:pStyle w:val="Legenda"/>
      </w:pPr>
      <w:bookmarkStart w:id="19" w:name="_Toc1163335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6</w:t>
      </w:r>
      <w:r>
        <w:fldChar w:fldCharType="end"/>
      </w:r>
      <w:r>
        <w:t xml:space="preserve"> </w:t>
      </w:r>
      <w:r w:rsidRPr="00FA72E3">
        <w:t xml:space="preserve">Esquema lateral parede com janela (parte </w:t>
      </w:r>
      <w:r>
        <w:t>sem</w:t>
      </w:r>
      <w:r w:rsidRPr="00FA72E3">
        <w:t xml:space="preserve"> janela)</w:t>
      </w:r>
      <w:bookmarkEnd w:id="19"/>
    </w:p>
    <w:p w14:paraId="662BEAE6" w14:textId="4E8A0CDA" w:rsidR="000D6D96" w:rsidRDefault="000D6D96" w:rsidP="000D6D96">
      <w:pPr>
        <w:pStyle w:val="Subttul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620" behindDoc="0" locked="0" layoutInCell="1" allowOverlap="1" wp14:anchorId="079ABB1C" wp14:editId="5608D71F">
                <wp:simplePos x="0" y="0"/>
                <wp:positionH relativeFrom="column">
                  <wp:posOffset>4819650</wp:posOffset>
                </wp:positionH>
                <wp:positionV relativeFrom="paragraph">
                  <wp:posOffset>885190</wp:posOffset>
                </wp:positionV>
                <wp:extent cx="76200" cy="857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1DFC6B4">
              <v:oval id="Oval 20" style="position:absolute;margin-left:379.5pt;margin-top:69.7pt;width:6pt;height:6.75pt;z-index:2516726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296440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96" behindDoc="0" locked="0" layoutInCell="1" allowOverlap="1" wp14:anchorId="2C3191B6" wp14:editId="04AFB79B">
                <wp:simplePos x="0" y="0"/>
                <wp:positionH relativeFrom="column">
                  <wp:posOffset>3729990</wp:posOffset>
                </wp:positionH>
                <wp:positionV relativeFrom="paragraph">
                  <wp:posOffset>889000</wp:posOffset>
                </wp:positionV>
                <wp:extent cx="76200" cy="857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D8F5A08">
              <v:oval id="Oval 21" style="position:absolute;margin-left:293.7pt;margin-top:70pt;width:6pt;height:6.75pt;z-index:2516715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3A8CB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72" behindDoc="0" locked="0" layoutInCell="1" allowOverlap="1" wp14:anchorId="64236988" wp14:editId="3D947766">
                <wp:simplePos x="0" y="0"/>
                <wp:positionH relativeFrom="column">
                  <wp:posOffset>1586865</wp:posOffset>
                </wp:positionH>
                <wp:positionV relativeFrom="paragraph">
                  <wp:posOffset>889000</wp:posOffset>
                </wp:positionV>
                <wp:extent cx="76200" cy="857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B2A6E84">
              <v:oval id="Oval 22" style="position:absolute;margin-left:124.95pt;margin-top:70pt;width:6pt;height:6.75pt;z-index:2516705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3842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48" behindDoc="0" locked="0" layoutInCell="1" allowOverlap="1" wp14:anchorId="03B55A9A" wp14:editId="5F61718D">
                <wp:simplePos x="0" y="0"/>
                <wp:positionH relativeFrom="column">
                  <wp:posOffset>2548890</wp:posOffset>
                </wp:positionH>
                <wp:positionV relativeFrom="paragraph">
                  <wp:posOffset>889000</wp:posOffset>
                </wp:positionV>
                <wp:extent cx="76200" cy="857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651EE96">
              <v:oval id="Oval 24" style="position:absolute;margin-left:200.7pt;margin-top:70pt;width:6pt;height:6.75pt;z-index:2516695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0C33ED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"/>
            </w:pict>
          </mc:Fallback>
        </mc:AlternateContent>
      </w:r>
      <w:r w:rsidRPr="008226C1">
        <w:rPr>
          <w:noProof/>
        </w:rPr>
        <w:drawing>
          <wp:inline distT="0" distB="0" distL="0" distR="0" wp14:anchorId="384E237C" wp14:editId="28B43027">
            <wp:extent cx="4118755" cy="15430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368" cy="15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DF2A" w14:textId="02FEB0AC" w:rsidR="00EE16A6" w:rsidRDefault="00EE16A6" w:rsidP="00EE16A6">
      <w:pPr>
        <w:pStyle w:val="Legenda"/>
      </w:pPr>
      <w:bookmarkStart w:id="20" w:name="_Toc1163335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7</w:t>
      </w:r>
      <w:r>
        <w:fldChar w:fldCharType="end"/>
      </w:r>
      <w:r>
        <w:t xml:space="preserve"> </w:t>
      </w:r>
      <w:r w:rsidRPr="006000BE">
        <w:t>equivalente el</w:t>
      </w:r>
      <w:r w:rsidRPr="006000BE">
        <w:t>é</w:t>
      </w:r>
      <w:r w:rsidRPr="006000BE">
        <w:t xml:space="preserve">trico parede com </w:t>
      </w:r>
      <w:r>
        <w:t>janela</w:t>
      </w:r>
      <w:r w:rsidRPr="006000BE">
        <w:t xml:space="preserve"> (parte sem </w:t>
      </w:r>
      <w:r>
        <w:t>janela</w:t>
      </w:r>
      <w:r w:rsidRPr="006000BE">
        <w:t>)</w:t>
      </w:r>
      <w:bookmarkEnd w:id="20"/>
    </w:p>
    <w:p w14:paraId="3DDF6800" w14:textId="78AF3F66" w:rsidR="000D6D96" w:rsidRPr="00E12519" w:rsidRDefault="000D6D96" w:rsidP="000D6D96">
      <w:pPr>
        <w:rPr>
          <w:sz w:val="28"/>
          <w:szCs w:val="28"/>
          <w:lang w:val="en-US"/>
        </w:rPr>
      </w:pPr>
      <w:r w:rsidRPr="00E12519">
        <w:rPr>
          <w:sz w:val="28"/>
          <w:szCs w:val="28"/>
          <w:lang w:val="en-US"/>
        </w:rPr>
        <w:t>Rk</w:t>
      </w:r>
      <w:r>
        <w:rPr>
          <w:sz w:val="28"/>
          <w:szCs w:val="28"/>
          <w:lang w:val="en-US"/>
        </w:rPr>
        <w:t>2</w:t>
      </w:r>
      <w:r w:rsidRPr="00E12519">
        <w:rPr>
          <w:sz w:val="28"/>
          <w:szCs w:val="28"/>
          <w:lang w:val="en-US"/>
        </w:rPr>
        <w:t xml:space="preserve"> = Ri + Rm + Re</w:t>
      </w:r>
    </w:p>
    <w:p w14:paraId="3EA597CD" w14:textId="77777777" w:rsidR="000D6D96" w:rsidRPr="00E12519" w:rsidRDefault="000D6D96" w:rsidP="000D6D96">
      <w:pPr>
        <w:rPr>
          <w:sz w:val="28"/>
          <w:szCs w:val="28"/>
          <w:lang w:val="en-US"/>
        </w:rPr>
      </w:pPr>
    </w:p>
    <w:p w14:paraId="71BD581B" w14:textId="0ACE0D01" w:rsidR="000D6D96" w:rsidRPr="006364AF" w:rsidRDefault="000D6D96" w:rsidP="000D6D96">
      <w:pPr>
        <w:rPr>
          <w:sz w:val="28"/>
          <w:szCs w:val="28"/>
          <w:lang w:val="en-US"/>
        </w:rPr>
      </w:pPr>
      <w:r w:rsidRPr="006364AF">
        <w:rPr>
          <w:sz w:val="28"/>
          <w:szCs w:val="28"/>
          <w:lang w:val="en-US"/>
        </w:rPr>
        <w:t xml:space="preserve">Ri = Li / (Ki*A1) =    0,05 / (0,039*(1,5*3)) = </w:t>
      </w:r>
      <w:r w:rsidR="006364AF" w:rsidRPr="006364AF">
        <w:rPr>
          <w:sz w:val="28"/>
          <w:szCs w:val="28"/>
          <w:lang w:val="en-US"/>
        </w:rPr>
        <w:t>0,28</w:t>
      </w:r>
      <w:r w:rsidRPr="006364AF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</w:p>
    <w:p w14:paraId="07E9EC56" w14:textId="77777777" w:rsidR="000D6D96" w:rsidRPr="006364AF" w:rsidRDefault="000D6D96" w:rsidP="000D6D96">
      <w:pPr>
        <w:rPr>
          <w:sz w:val="24"/>
          <w:szCs w:val="24"/>
          <w:lang w:val="en-US"/>
        </w:rPr>
      </w:pPr>
    </w:p>
    <w:p w14:paraId="341C61B4" w14:textId="2F8CB344" w:rsidR="000D6D96" w:rsidRPr="00E12519" w:rsidRDefault="000D6D96" w:rsidP="000D6D96">
      <w:pPr>
        <w:rPr>
          <w:sz w:val="28"/>
          <w:szCs w:val="28"/>
          <w:lang w:val="en-US"/>
        </w:rPr>
      </w:pPr>
      <w:r w:rsidRPr="00E12519">
        <w:rPr>
          <w:sz w:val="28"/>
          <w:szCs w:val="28"/>
          <w:lang w:val="en-US"/>
        </w:rPr>
        <w:t>Rm = Lm / (Km*A2) = 0,09 / (1,14*(</w:t>
      </w:r>
      <w:r>
        <w:rPr>
          <w:sz w:val="28"/>
          <w:szCs w:val="28"/>
          <w:lang w:val="en-US"/>
        </w:rPr>
        <w:t>1,5</w:t>
      </w:r>
      <w:r w:rsidRPr="00E12519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3</w:t>
      </w:r>
      <w:r w:rsidRPr="00E12519">
        <w:rPr>
          <w:sz w:val="28"/>
          <w:szCs w:val="28"/>
          <w:lang w:val="en-US"/>
        </w:rPr>
        <w:t xml:space="preserve">)) = </w:t>
      </w:r>
      <w:r w:rsidR="006364AF">
        <w:rPr>
          <w:sz w:val="28"/>
          <w:szCs w:val="28"/>
          <w:lang w:val="en-US"/>
        </w:rPr>
        <w:t>0,018</w:t>
      </w:r>
      <w:r w:rsidRPr="00E12519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</w:p>
    <w:p w14:paraId="3FDD14A7" w14:textId="77777777" w:rsidR="000D6D96" w:rsidRPr="00E12519" w:rsidRDefault="000D6D96" w:rsidP="000D6D96">
      <w:pPr>
        <w:rPr>
          <w:sz w:val="28"/>
          <w:szCs w:val="28"/>
          <w:lang w:val="en-US"/>
        </w:rPr>
      </w:pPr>
    </w:p>
    <w:p w14:paraId="1F6E117A" w14:textId="14495EFD" w:rsidR="000D6D96" w:rsidRPr="00E12519" w:rsidRDefault="000D6D96" w:rsidP="000D6D96">
      <w:pPr>
        <w:rPr>
          <w:sz w:val="28"/>
          <w:szCs w:val="28"/>
          <w:lang w:val="en-US"/>
        </w:rPr>
      </w:pPr>
      <w:r w:rsidRPr="00E12519">
        <w:rPr>
          <w:sz w:val="28"/>
          <w:szCs w:val="28"/>
          <w:lang w:val="en-US"/>
        </w:rPr>
        <w:t>Re = Le / (Ke*A3) = 0,09 / (3,5*(</w:t>
      </w:r>
      <w:r>
        <w:rPr>
          <w:sz w:val="28"/>
          <w:szCs w:val="28"/>
          <w:lang w:val="en-US"/>
        </w:rPr>
        <w:t>1,5</w:t>
      </w:r>
      <w:r w:rsidRPr="00E12519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3</w:t>
      </w:r>
      <w:r w:rsidRPr="00E12519">
        <w:rPr>
          <w:sz w:val="28"/>
          <w:szCs w:val="28"/>
          <w:lang w:val="en-US"/>
        </w:rPr>
        <w:t xml:space="preserve">)) = </w:t>
      </w:r>
      <w:r w:rsidR="006364AF">
        <w:rPr>
          <w:sz w:val="28"/>
          <w:szCs w:val="28"/>
          <w:lang w:val="en-US"/>
        </w:rPr>
        <w:t>0,0057</w:t>
      </w:r>
      <w:r w:rsidRPr="00E12519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</w:p>
    <w:p w14:paraId="316420B8" w14:textId="77777777" w:rsidR="000D6D96" w:rsidRPr="00E12519" w:rsidRDefault="000D6D96" w:rsidP="006364AF">
      <w:pPr>
        <w:ind w:firstLine="0"/>
        <w:rPr>
          <w:lang w:val="en-US"/>
        </w:rPr>
      </w:pPr>
    </w:p>
    <w:p w14:paraId="6947EEA2" w14:textId="300A7D79" w:rsidR="000D6D96" w:rsidRPr="008E4CF0" w:rsidRDefault="000D6D96" w:rsidP="000D6D96">
      <w:pPr>
        <w:rPr>
          <w:sz w:val="28"/>
          <w:szCs w:val="28"/>
          <w:lang w:val="en-US"/>
        </w:rPr>
      </w:pPr>
      <w:r w:rsidRPr="008E4CF0">
        <w:rPr>
          <w:sz w:val="28"/>
          <w:szCs w:val="28"/>
          <w:lang w:val="en-US"/>
        </w:rPr>
        <w:t>Rk</w:t>
      </w:r>
      <w:r>
        <w:rPr>
          <w:sz w:val="28"/>
          <w:szCs w:val="28"/>
          <w:lang w:val="en-US"/>
        </w:rPr>
        <w:t>2</w:t>
      </w:r>
      <w:r w:rsidRPr="008E4CF0">
        <w:rPr>
          <w:sz w:val="28"/>
          <w:szCs w:val="28"/>
          <w:lang w:val="en-US"/>
        </w:rPr>
        <w:t xml:space="preserve"> = Ri + Rm + Re = </w:t>
      </w:r>
      <w:r w:rsidR="006364AF">
        <w:rPr>
          <w:sz w:val="28"/>
          <w:szCs w:val="28"/>
          <w:lang w:val="en-US"/>
        </w:rPr>
        <w:t>0,28</w:t>
      </w:r>
      <w:r w:rsidRPr="008E4CF0">
        <w:rPr>
          <w:sz w:val="28"/>
          <w:szCs w:val="28"/>
          <w:lang w:val="en-US"/>
        </w:rPr>
        <w:t xml:space="preserve"> + </w:t>
      </w:r>
      <w:r w:rsidR="006364AF">
        <w:rPr>
          <w:sz w:val="28"/>
          <w:szCs w:val="28"/>
          <w:lang w:val="en-US"/>
        </w:rPr>
        <w:t>0,018</w:t>
      </w:r>
      <w:r w:rsidRPr="008E4CF0">
        <w:rPr>
          <w:sz w:val="28"/>
          <w:szCs w:val="28"/>
          <w:lang w:val="en-US"/>
        </w:rPr>
        <w:t xml:space="preserve"> + </w:t>
      </w:r>
      <w:r w:rsidR="006364AF">
        <w:rPr>
          <w:sz w:val="28"/>
          <w:szCs w:val="28"/>
          <w:lang w:val="en-US"/>
        </w:rPr>
        <w:t>0,0057</w:t>
      </w:r>
      <w:r w:rsidRPr="008E4CF0">
        <w:rPr>
          <w:sz w:val="28"/>
          <w:szCs w:val="28"/>
          <w:lang w:val="en-US"/>
        </w:rPr>
        <w:t xml:space="preserve"> = </w:t>
      </w:r>
      <w:r w:rsidR="006364AF">
        <w:rPr>
          <w:sz w:val="28"/>
          <w:szCs w:val="28"/>
          <w:lang w:val="en-US"/>
        </w:rPr>
        <w:t>0,3037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</w:p>
    <w:p w14:paraId="0A603484" w14:textId="579902E7" w:rsidR="000D6D96" w:rsidRDefault="000D6D96" w:rsidP="000D6D96">
      <w:pPr>
        <w:pStyle w:val="Contedos"/>
        <w:ind w:firstLine="0"/>
        <w:rPr>
          <w:lang w:val="en-US" w:bidi="pt-PT"/>
        </w:rPr>
      </w:pPr>
    </w:p>
    <w:p w14:paraId="241145C4" w14:textId="45AE2E9E" w:rsidR="000D6D96" w:rsidRDefault="000D6D96" w:rsidP="000D6D96">
      <w:pPr>
        <w:pStyle w:val="Contedos"/>
        <w:ind w:firstLine="0"/>
        <w:rPr>
          <w:lang w:val="en-US" w:bidi="pt-PT"/>
        </w:rPr>
      </w:pPr>
    </w:p>
    <w:p w14:paraId="1CB3A5CE" w14:textId="77777777" w:rsidR="006364AF" w:rsidRDefault="000D6D96" w:rsidP="000D6D96">
      <w:pPr>
        <w:pStyle w:val="Contedos"/>
        <w:ind w:firstLine="0"/>
        <w:rPr>
          <w:lang w:bidi="pt-PT"/>
        </w:rPr>
      </w:pPr>
      <w:r w:rsidRPr="000D6D96">
        <w:rPr>
          <w:lang w:bidi="pt-PT"/>
        </w:rPr>
        <w:t>Resist</w:t>
      </w:r>
      <w:r w:rsidRPr="000D6D96">
        <w:rPr>
          <w:lang w:bidi="pt-PT"/>
        </w:rPr>
        <w:t>ê</w:t>
      </w:r>
      <w:r w:rsidRPr="000D6D96">
        <w:rPr>
          <w:lang w:bidi="pt-PT"/>
        </w:rPr>
        <w:t>ncia Total da P</w:t>
      </w:r>
      <w:r>
        <w:rPr>
          <w:lang w:bidi="pt-PT"/>
        </w:rPr>
        <w:t xml:space="preserve">arede com Janela = 2*Rk2 + Rk1 = </w:t>
      </w:r>
      <w:r w:rsidR="006364AF">
        <w:rPr>
          <w:lang w:bidi="pt-PT"/>
        </w:rPr>
        <w:t xml:space="preserve">2*0,3037+0,00106 =      </w:t>
      </w:r>
    </w:p>
    <w:p w14:paraId="5E9F03A9" w14:textId="17C5C9EA" w:rsidR="00E83A3D" w:rsidRPr="00A86DA9" w:rsidRDefault="006364AF" w:rsidP="00E83A3D">
      <w:pPr>
        <w:rPr>
          <w:sz w:val="28"/>
          <w:szCs w:val="28"/>
        </w:rPr>
      </w:pPr>
      <w:r w:rsidRPr="00E83A3D">
        <w:rPr>
          <w:sz w:val="28"/>
          <w:lang w:bidi="pt-PT"/>
        </w:rPr>
        <w:t xml:space="preserve">                                                                                          =0,30476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*K)</m:t>
        </m:r>
        <m:r>
          <w:rPr>
            <w:rFonts w:ascii="Cambria Math" w:eastAsiaTheme="minorEastAsia" w:hAnsi="Cambria Math"/>
            <w:sz w:val="28"/>
            <w:szCs w:val="28"/>
          </w:rPr>
          <m:t>/W</m:t>
        </m:r>
      </m:oMath>
    </w:p>
    <w:p w14:paraId="463F4900" w14:textId="155C61AF" w:rsidR="000D6D96" w:rsidRPr="000D6D96" w:rsidRDefault="000D6D96" w:rsidP="000D6D96">
      <w:pPr>
        <w:pStyle w:val="Contedos"/>
        <w:ind w:firstLine="0"/>
        <w:rPr>
          <w:lang w:bidi="pt-PT"/>
        </w:rPr>
      </w:pPr>
    </w:p>
    <w:p w14:paraId="3E3BA61A" w14:textId="11600665" w:rsidR="000D6D96" w:rsidRPr="000D6D96" w:rsidRDefault="000D6D96" w:rsidP="000D6D96">
      <w:pPr>
        <w:rPr>
          <w:lang w:bidi="pt-PT"/>
        </w:rPr>
      </w:pPr>
    </w:p>
    <w:p w14:paraId="18CDAD96" w14:textId="63F24C06" w:rsidR="000D6D96" w:rsidRDefault="000D6D96" w:rsidP="00EF0941">
      <w:pPr>
        <w:pStyle w:val="Ttulo"/>
        <w:rPr>
          <w:lang w:bidi="pt-PT"/>
        </w:rPr>
      </w:pPr>
    </w:p>
    <w:p w14:paraId="46D1A091" w14:textId="483B50FB" w:rsidR="00EF0941" w:rsidRDefault="00EF0941" w:rsidP="004A256B">
      <w:pPr>
        <w:pStyle w:val="Ttulo1"/>
        <w:rPr>
          <w:lang w:bidi="pt-PT"/>
        </w:rPr>
      </w:pPr>
      <w:bookmarkStart w:id="21" w:name="_Toc116333731"/>
      <w:r w:rsidRPr="36B8AC44">
        <w:rPr>
          <w:lang w:bidi="pt-PT"/>
        </w:rPr>
        <w:lastRenderedPageBreak/>
        <w:t>Estrutura</w:t>
      </w:r>
      <w:r w:rsidR="004A256B">
        <w:rPr>
          <w:lang w:bidi="pt-PT"/>
        </w:rPr>
        <w:t xml:space="preserve"> – Parede com Porta</w:t>
      </w:r>
      <w:bookmarkEnd w:id="21"/>
    </w:p>
    <w:p w14:paraId="7309C1ED" w14:textId="0C64CDB4" w:rsidR="00EF0941" w:rsidRDefault="00EF0941" w:rsidP="00EF0941">
      <w:pPr>
        <w:pStyle w:val="Subttulo"/>
      </w:pPr>
      <w:r>
        <w:t>Parede com porta</w:t>
      </w:r>
      <w:r w:rsidR="00A54731">
        <w:t xml:space="preserve"> (5 metros de comprimento, 3 metros de altura, porta 2,2m x 1m)</w:t>
      </w:r>
    </w:p>
    <w:tbl>
      <w:tblPr>
        <w:tblStyle w:val="TabelacomGrelha"/>
        <w:tblW w:w="10343" w:type="dxa"/>
        <w:tblLook w:val="04A0" w:firstRow="1" w:lastRow="0" w:firstColumn="1" w:lastColumn="0" w:noHBand="0" w:noVBand="1"/>
      </w:tblPr>
      <w:tblGrid>
        <w:gridCol w:w="1274"/>
        <w:gridCol w:w="1274"/>
        <w:gridCol w:w="1275"/>
        <w:gridCol w:w="6520"/>
      </w:tblGrid>
      <w:tr w:rsidR="00DA2C3D" w14:paraId="21E60655" w14:textId="77777777" w:rsidTr="00DA2C3D">
        <w:trPr>
          <w:trHeight w:val="873"/>
        </w:trPr>
        <w:tc>
          <w:tcPr>
            <w:tcW w:w="2548" w:type="dxa"/>
            <w:gridSpan w:val="2"/>
            <w:tcBorders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14:paraId="4304DDD6" w14:textId="77777777" w:rsidR="00DA2C3D" w:rsidRDefault="00DA2C3D" w:rsidP="00400BB3">
            <w:pPr>
              <w:pStyle w:val="Subttulo"/>
              <w:jc w:val="center"/>
            </w:pPr>
          </w:p>
        </w:tc>
        <w:tc>
          <w:tcPr>
            <w:tcW w:w="1275" w:type="dxa"/>
            <w:vMerge w:val="restart"/>
            <w:tcBorders>
              <w:left w:val="nil"/>
            </w:tcBorders>
            <w:shd w:val="clear" w:color="auto" w:fill="808080" w:themeFill="background1" w:themeFillShade="80"/>
            <w:vAlign w:val="center"/>
          </w:tcPr>
          <w:p w14:paraId="59B4CC19" w14:textId="0EDF7F3A" w:rsidR="00DA2C3D" w:rsidRDefault="00DA2C3D" w:rsidP="00400BB3">
            <w:pPr>
              <w:pStyle w:val="Subttulo"/>
              <w:jc w:val="center"/>
            </w:pPr>
          </w:p>
        </w:tc>
        <w:tc>
          <w:tcPr>
            <w:tcW w:w="6520" w:type="dxa"/>
            <w:vMerge w:val="restart"/>
          </w:tcPr>
          <w:p w14:paraId="0806D345" w14:textId="55CDB1CD" w:rsidR="00DA2C3D" w:rsidRDefault="00DA2C3D" w:rsidP="00400BB3">
            <w:pPr>
              <w:pStyle w:val="Subttulo"/>
              <w:rPr>
                <w:sz w:val="36"/>
                <w:szCs w:val="36"/>
              </w:rPr>
            </w:pPr>
            <w:r w:rsidRPr="00CB2E94">
              <w:rPr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strutura vista externa da parede com porta</w:t>
            </w:r>
          </w:p>
          <w:p w14:paraId="08E3BF08" w14:textId="61975F2A" w:rsidR="00DA2C3D" w:rsidRDefault="00DA2C3D" w:rsidP="00400BB3">
            <w:pPr>
              <w:pStyle w:val="Subttul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LP=1m</w:t>
            </w:r>
          </w:p>
          <w:p w14:paraId="24245BE4" w14:textId="77777777" w:rsidR="00DA2C3D" w:rsidRPr="00E12519" w:rsidRDefault="00DA2C3D" w:rsidP="00400BB3">
            <w:pPr>
              <w:pStyle w:val="Subttulo"/>
              <w:rPr>
                <w:sz w:val="36"/>
                <w:szCs w:val="36"/>
              </w:rPr>
            </w:pPr>
          </w:p>
        </w:tc>
      </w:tr>
      <w:tr w:rsidR="00DA2C3D" w14:paraId="7E6FD629" w14:textId="77777777" w:rsidTr="00DA2C3D">
        <w:trPr>
          <w:trHeight w:val="873"/>
        </w:trPr>
        <w:tc>
          <w:tcPr>
            <w:tcW w:w="2548" w:type="dxa"/>
            <w:gridSpan w:val="2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14:paraId="01C21E02" w14:textId="77777777" w:rsidR="00DA2C3D" w:rsidRDefault="00DA2C3D" w:rsidP="00400BB3">
            <w:pPr>
              <w:pStyle w:val="Subttulo"/>
              <w:jc w:val="center"/>
            </w:pPr>
          </w:p>
        </w:tc>
        <w:tc>
          <w:tcPr>
            <w:tcW w:w="1275" w:type="dxa"/>
            <w:vMerge/>
            <w:tcBorders>
              <w:left w:val="nil"/>
            </w:tcBorders>
            <w:shd w:val="clear" w:color="auto" w:fill="808080" w:themeFill="background1" w:themeFillShade="80"/>
            <w:vAlign w:val="center"/>
          </w:tcPr>
          <w:p w14:paraId="0C333564" w14:textId="0418F843" w:rsidR="00DA2C3D" w:rsidRDefault="00DA2C3D" w:rsidP="00400BB3">
            <w:pPr>
              <w:pStyle w:val="Subttulo"/>
              <w:jc w:val="center"/>
            </w:pPr>
          </w:p>
        </w:tc>
        <w:tc>
          <w:tcPr>
            <w:tcW w:w="6520" w:type="dxa"/>
            <w:vMerge/>
          </w:tcPr>
          <w:p w14:paraId="2393F6CD" w14:textId="77777777" w:rsidR="00DA2C3D" w:rsidRPr="00CB2E94" w:rsidRDefault="00DA2C3D" w:rsidP="00400BB3">
            <w:pPr>
              <w:pStyle w:val="Subttulo"/>
              <w:rPr>
                <w:sz w:val="36"/>
                <w:szCs w:val="36"/>
              </w:rPr>
            </w:pPr>
          </w:p>
        </w:tc>
      </w:tr>
      <w:tr w:rsidR="00DA2C3D" w14:paraId="1504F645" w14:textId="77777777" w:rsidTr="00DA2C3D">
        <w:trPr>
          <w:trHeight w:val="3260"/>
        </w:trPr>
        <w:tc>
          <w:tcPr>
            <w:tcW w:w="1274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46F3ACB" w14:textId="77777777" w:rsidR="00DA2C3D" w:rsidRDefault="00DA2C3D" w:rsidP="00400BB3">
            <w:pPr>
              <w:pStyle w:val="Subttulo"/>
              <w:jc w:val="center"/>
            </w:pPr>
          </w:p>
        </w:tc>
        <w:tc>
          <w:tcPr>
            <w:tcW w:w="1274" w:type="dxa"/>
            <w:shd w:val="clear" w:color="auto" w:fill="663300"/>
            <w:vAlign w:val="center"/>
          </w:tcPr>
          <w:p w14:paraId="1A2F65E6" w14:textId="2F209F86" w:rsidR="00DA2C3D" w:rsidRDefault="00DA2C3D" w:rsidP="00400BB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84" behindDoc="0" locked="0" layoutInCell="1" allowOverlap="1" wp14:anchorId="429B8D16" wp14:editId="3C23650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1634490</wp:posOffset>
                      </wp:positionV>
                      <wp:extent cx="609600" cy="1404620"/>
                      <wp:effectExtent l="0" t="0" r="0" b="5715"/>
                      <wp:wrapNone/>
                      <wp:docPr id="2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83AA53" w14:textId="0FE9B2D0" w:rsidR="00DA2C3D" w:rsidRPr="00D56D06" w:rsidRDefault="00DA2C3D" w:rsidP="00DA2C3D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B8D16" id="_x0000_s1043" type="#_x0000_t202" style="position:absolute;left:0;text-align:left;margin-left:-4.5pt;margin-top:128.7pt;width:48pt;height:110.6pt;z-index:2516582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" filled="f" stroked="f">
                      <v:textbox style="mso-fit-shape-to-text:t">
                        <w:txbxContent>
                          <w:p w14:paraId="5883AA53" w14:textId="0FE9B2D0" w:rsidR="00DA2C3D" w:rsidRPr="00D56D06" w:rsidRDefault="00DA2C3D" w:rsidP="00DA2C3D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3" behindDoc="0" locked="0" layoutInCell="1" allowOverlap="1" wp14:anchorId="76E0951E" wp14:editId="1D61275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1977390</wp:posOffset>
                      </wp:positionV>
                      <wp:extent cx="816610" cy="0"/>
                      <wp:effectExtent l="57150" t="76200" r="59690" b="133350"/>
                      <wp:wrapNone/>
                      <wp:docPr id="221" name="Conexão reta unidirecion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6F46B59">
                    <v:shape id="Conexão reta unidirecional 221" style="position:absolute;margin-left:-5.25pt;margin-top:155.7pt;width:64.3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" w14:anchorId="145B0637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</w:p>
        </w:tc>
        <w:tc>
          <w:tcPr>
            <w:tcW w:w="1275" w:type="dxa"/>
            <w:vMerge/>
            <w:shd w:val="clear" w:color="auto" w:fill="808080" w:themeFill="background1" w:themeFillShade="80"/>
            <w:vAlign w:val="center"/>
          </w:tcPr>
          <w:p w14:paraId="2377CBDF" w14:textId="3073C592" w:rsidR="00DA2C3D" w:rsidRDefault="00DA2C3D" w:rsidP="00400BB3">
            <w:pPr>
              <w:pStyle w:val="Subttulo"/>
              <w:jc w:val="center"/>
            </w:pPr>
          </w:p>
        </w:tc>
        <w:tc>
          <w:tcPr>
            <w:tcW w:w="6520" w:type="dxa"/>
            <w:vMerge/>
          </w:tcPr>
          <w:p w14:paraId="45D4EFEB" w14:textId="77777777" w:rsidR="00DA2C3D" w:rsidRPr="00CB2E94" w:rsidRDefault="00DA2C3D" w:rsidP="00400BB3">
            <w:pPr>
              <w:pStyle w:val="Subttulo"/>
              <w:rPr>
                <w:sz w:val="36"/>
                <w:szCs w:val="36"/>
              </w:rPr>
            </w:pPr>
          </w:p>
        </w:tc>
      </w:tr>
    </w:tbl>
    <w:p w14:paraId="27091E23" w14:textId="5C10BA10" w:rsidR="00DA2C3D" w:rsidRDefault="00EE16A6" w:rsidP="00EE16A6">
      <w:pPr>
        <w:pStyle w:val="Legenda"/>
      </w:pPr>
      <w:bookmarkStart w:id="22" w:name="_Toc1163335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8</w:t>
      </w:r>
      <w:r>
        <w:fldChar w:fldCharType="end"/>
      </w:r>
      <w:r>
        <w:t xml:space="preserve"> </w:t>
      </w:r>
      <w:r w:rsidRPr="00452502">
        <w:t xml:space="preserve">Esquema </w:t>
      </w:r>
      <w:r>
        <w:t>frontal</w:t>
      </w:r>
      <w:r w:rsidRPr="00452502">
        <w:t xml:space="preserve"> parede com </w:t>
      </w:r>
      <w:r>
        <w:t>porta</w:t>
      </w:r>
      <w:bookmarkEnd w:id="22"/>
      <w:r w:rsidRPr="00452502">
        <w:t xml:space="preserve"> </w:t>
      </w:r>
    </w:p>
    <w:p w14:paraId="7EAC918F" w14:textId="3D590CB1" w:rsidR="000D6D96" w:rsidRDefault="000D6D96" w:rsidP="005A65A8">
      <w:pPr>
        <w:pStyle w:val="Contedos"/>
      </w:pPr>
    </w:p>
    <w:p w14:paraId="1C48B1F4" w14:textId="2BDF9457" w:rsidR="000D6D96" w:rsidRDefault="000D6D96" w:rsidP="005A65A8">
      <w:pPr>
        <w:pStyle w:val="Contedos"/>
      </w:pPr>
    </w:p>
    <w:p w14:paraId="3B4A9803" w14:textId="37B66CBA" w:rsidR="000D6D96" w:rsidRDefault="000D6D96" w:rsidP="005A65A8">
      <w:pPr>
        <w:pStyle w:val="Contedos"/>
      </w:pPr>
    </w:p>
    <w:p w14:paraId="6C75F9E7" w14:textId="05010710" w:rsidR="000D6D96" w:rsidRDefault="000D6D96" w:rsidP="005A65A8">
      <w:pPr>
        <w:pStyle w:val="Contedos"/>
      </w:pPr>
    </w:p>
    <w:p w14:paraId="137892E8" w14:textId="13A89A90" w:rsidR="000D6D96" w:rsidRDefault="000D6D96" w:rsidP="005A65A8">
      <w:pPr>
        <w:pStyle w:val="Contedos"/>
      </w:pPr>
    </w:p>
    <w:p w14:paraId="463E3657" w14:textId="5BB79201" w:rsidR="000D6D96" w:rsidRDefault="000D6D96" w:rsidP="005A65A8">
      <w:pPr>
        <w:pStyle w:val="Contedos"/>
      </w:pPr>
    </w:p>
    <w:p w14:paraId="2C690782" w14:textId="5451C338" w:rsidR="000D6D96" w:rsidRDefault="000D6D96" w:rsidP="005A65A8">
      <w:pPr>
        <w:pStyle w:val="Contedos"/>
      </w:pPr>
    </w:p>
    <w:p w14:paraId="5FBB0FA3" w14:textId="2653C751" w:rsidR="000D6D96" w:rsidRDefault="000D6D96" w:rsidP="005A65A8">
      <w:pPr>
        <w:pStyle w:val="Contedos"/>
      </w:pPr>
    </w:p>
    <w:p w14:paraId="771245DD" w14:textId="77777777" w:rsidR="000D6D96" w:rsidRDefault="000D6D96" w:rsidP="005A65A8">
      <w:pPr>
        <w:pStyle w:val="Contedos"/>
      </w:pPr>
    </w:p>
    <w:p w14:paraId="57BF4191" w14:textId="130F2E84" w:rsidR="005A65A8" w:rsidRDefault="005A65A8" w:rsidP="005A65A8">
      <w:pPr>
        <w:pStyle w:val="Contedos"/>
      </w:pPr>
    </w:p>
    <w:p w14:paraId="487841EA" w14:textId="48857E2E" w:rsidR="000D6D96" w:rsidRDefault="000D6D96" w:rsidP="005A65A8">
      <w:pPr>
        <w:pStyle w:val="Contedos"/>
      </w:pPr>
    </w:p>
    <w:p w14:paraId="44469230" w14:textId="62630F5B" w:rsidR="000D6D96" w:rsidRDefault="000D6D96" w:rsidP="005A65A8">
      <w:pPr>
        <w:pStyle w:val="Contedos"/>
      </w:pPr>
    </w:p>
    <w:p w14:paraId="0D5100AF" w14:textId="7793FF41" w:rsidR="000D6D96" w:rsidRDefault="000D6D96" w:rsidP="005A65A8">
      <w:pPr>
        <w:pStyle w:val="Contedos"/>
      </w:pPr>
    </w:p>
    <w:p w14:paraId="03B45DF9" w14:textId="3985C896" w:rsidR="000D6D96" w:rsidRDefault="000D6D96" w:rsidP="005A65A8">
      <w:pPr>
        <w:pStyle w:val="Contedos"/>
      </w:pPr>
    </w:p>
    <w:p w14:paraId="5C6D05FF" w14:textId="5D8BE9DE" w:rsidR="000D6D96" w:rsidRDefault="000D6D96" w:rsidP="005A65A8">
      <w:pPr>
        <w:pStyle w:val="Contedos"/>
      </w:pPr>
    </w:p>
    <w:p w14:paraId="5B97C882" w14:textId="2378A3AC" w:rsidR="000D6D96" w:rsidRDefault="000D6D96" w:rsidP="004A256B">
      <w:pPr>
        <w:pStyle w:val="Ttulo2"/>
        <w:rPr>
          <w:lang w:bidi="pt-PT"/>
        </w:rPr>
      </w:pPr>
      <w:bookmarkStart w:id="23" w:name="_Toc116333732"/>
      <w:r>
        <w:rPr>
          <w:lang w:bidi="pt-PT"/>
        </w:rPr>
        <w:lastRenderedPageBreak/>
        <w:t>Resistência da parte com porta</w:t>
      </w:r>
      <w:bookmarkEnd w:id="23"/>
    </w:p>
    <w:tbl>
      <w:tblPr>
        <w:tblStyle w:val="TabelacomGrelha"/>
        <w:tblW w:w="10343" w:type="dxa"/>
        <w:tblLook w:val="04A0" w:firstRow="1" w:lastRow="0" w:firstColumn="1" w:lastColumn="0" w:noHBand="0" w:noVBand="1"/>
      </w:tblPr>
      <w:tblGrid>
        <w:gridCol w:w="1274"/>
        <w:gridCol w:w="1274"/>
        <w:gridCol w:w="637"/>
        <w:gridCol w:w="638"/>
        <w:gridCol w:w="6520"/>
      </w:tblGrid>
      <w:tr w:rsidR="00332D18" w14:paraId="61134E44" w14:textId="77777777" w:rsidTr="00AF1851">
        <w:trPr>
          <w:trHeight w:val="2170"/>
        </w:trPr>
        <w:tc>
          <w:tcPr>
            <w:tcW w:w="1274" w:type="dxa"/>
            <w:shd w:val="clear" w:color="auto" w:fill="808080" w:themeFill="background1" w:themeFillShade="80"/>
            <w:vAlign w:val="center"/>
          </w:tcPr>
          <w:p w14:paraId="58618679" w14:textId="371C2B79" w:rsidR="00332D18" w:rsidRDefault="00332D18" w:rsidP="004203BD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7D845C69" wp14:editId="59DA237A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-210185</wp:posOffset>
                      </wp:positionV>
                      <wp:extent cx="816610" cy="0"/>
                      <wp:effectExtent l="57150" t="76200" r="59690" b="133350"/>
                      <wp:wrapNone/>
                      <wp:docPr id="28" name="Conexão reta unidirecion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3D215E9">
                    <v:shape id="Conexão reta unidirecional 28" style="position:absolute;margin-left:-7pt;margin-top:-16.55pt;width:64.3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" w14:anchorId="05413025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54" behindDoc="0" locked="0" layoutInCell="1" allowOverlap="1" wp14:anchorId="208FD890" wp14:editId="4973CC9A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-489585</wp:posOffset>
                      </wp:positionV>
                      <wp:extent cx="609600" cy="1404620"/>
                      <wp:effectExtent l="0" t="0" r="0" b="5715"/>
                      <wp:wrapNone/>
                      <wp:docPr id="2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52B11" w14:textId="77777777" w:rsidR="00332D18" w:rsidRPr="00D56D06" w:rsidRDefault="00332D18" w:rsidP="00EF0941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FD890" id="_x0000_s1044" type="#_x0000_t202" style="position:absolute;left:0;text-align:left;margin-left:-7.2pt;margin-top:-38.55pt;width:48pt;height:110.6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" filled="f" stroked="f">
                      <v:textbox style="mso-fit-shape-to-text:t">
                        <w:txbxContent>
                          <w:p w14:paraId="67A52B11" w14:textId="77777777" w:rsidR="00332D18" w:rsidRPr="00D56D06" w:rsidRDefault="00332D18" w:rsidP="00EF0941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I</w:t>
            </w:r>
          </w:p>
        </w:tc>
        <w:tc>
          <w:tcPr>
            <w:tcW w:w="1274" w:type="dxa"/>
            <w:shd w:val="clear" w:color="auto" w:fill="A6A6A6" w:themeFill="background1" w:themeFillShade="A6"/>
            <w:vAlign w:val="center"/>
          </w:tcPr>
          <w:p w14:paraId="3070C705" w14:textId="56EA6F6D" w:rsidR="00332D18" w:rsidRDefault="00332D18" w:rsidP="004203BD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56" behindDoc="0" locked="0" layoutInCell="1" allowOverlap="1" wp14:anchorId="39ACDB9F" wp14:editId="5E129C54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-527050</wp:posOffset>
                      </wp:positionV>
                      <wp:extent cx="609600" cy="1404620"/>
                      <wp:effectExtent l="0" t="0" r="0" b="5715"/>
                      <wp:wrapNone/>
                      <wp:docPr id="4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2EC0C" w14:textId="52CF5B2F" w:rsidR="00332D18" w:rsidRPr="00D56D06" w:rsidRDefault="00332D18" w:rsidP="00332D18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CDB9F" id="_x0000_s1045" type="#_x0000_t202" style="position:absolute;left:0;text-align:left;margin-left:-5.95pt;margin-top:-41.5pt;width:48pt;height:110.6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" filled="f" stroked="f">
                      <v:textbox style="mso-fit-shape-to-text:t">
                        <w:txbxContent>
                          <w:p w14:paraId="7C82EC0C" w14:textId="52CF5B2F" w:rsidR="00332D18" w:rsidRPr="00D56D06" w:rsidRDefault="00332D18" w:rsidP="00332D18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1FAC9B41" wp14:editId="1E8F05BD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-209550</wp:posOffset>
                      </wp:positionV>
                      <wp:extent cx="816610" cy="0"/>
                      <wp:effectExtent l="57150" t="76200" r="59690" b="133350"/>
                      <wp:wrapNone/>
                      <wp:docPr id="42" name="Conexão reta unidirecion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26E47145">
                    <v:shape id="Conexão reta unidirecional 42" style="position:absolute;margin-left:-5.25pt;margin-top:-16.5pt;width:64.3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" w14:anchorId="3D32F5DE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t>M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vAlign w:val="center"/>
          </w:tcPr>
          <w:p w14:paraId="718FD657" w14:textId="1FDFC19A" w:rsidR="00332D18" w:rsidRDefault="00332D18" w:rsidP="00332D18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58" behindDoc="0" locked="0" layoutInCell="1" allowOverlap="1" wp14:anchorId="13AAB741" wp14:editId="61F6AEE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-506095</wp:posOffset>
                      </wp:positionV>
                      <wp:extent cx="609600" cy="1404620"/>
                      <wp:effectExtent l="0" t="0" r="0" b="5715"/>
                      <wp:wrapNone/>
                      <wp:docPr id="4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E0F30" w14:textId="68C5C112" w:rsidR="00332D18" w:rsidRPr="00D56D06" w:rsidRDefault="00332D18" w:rsidP="00332D18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AB741" id="_x0000_s1046" type="#_x0000_t202" style="position:absolute;left:0;text-align:left;margin-left:-3.95pt;margin-top:-39.85pt;width:48pt;height:110.6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" filled="f" stroked="f">
                      <v:textbox style="mso-fit-shape-to-text:t">
                        <w:txbxContent>
                          <w:p w14:paraId="65EE0F30" w14:textId="68C5C112" w:rsidR="00332D18" w:rsidRPr="00D56D06" w:rsidRDefault="00332D18" w:rsidP="00332D18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51095A45" wp14:editId="7D5B230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-196215</wp:posOffset>
                      </wp:positionV>
                      <wp:extent cx="816610" cy="0"/>
                      <wp:effectExtent l="57150" t="76200" r="59690" b="133350"/>
                      <wp:wrapNone/>
                      <wp:docPr id="44" name="Conexão reta unidirecion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5ADD767F">
                    <v:shape id="Conexão reta unidirecional 44" style="position:absolute;margin-left:-3.75pt;margin-top:-15.45pt;width:64.3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" w14:anchorId="6B4F9872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t>E</w:t>
            </w:r>
          </w:p>
        </w:tc>
        <w:tc>
          <w:tcPr>
            <w:tcW w:w="6520" w:type="dxa"/>
            <w:vMerge w:val="restart"/>
          </w:tcPr>
          <w:p w14:paraId="361ECB68" w14:textId="77777777" w:rsidR="00332D18" w:rsidRPr="00CB2E94" w:rsidRDefault="00332D18" w:rsidP="004203BD">
            <w:pPr>
              <w:pStyle w:val="Subttulo"/>
              <w:rPr>
                <w:sz w:val="36"/>
                <w:szCs w:val="36"/>
              </w:rPr>
            </w:pPr>
            <w:r w:rsidRPr="00CB2E94">
              <w:rPr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externo (granito), L3=9cm</w:t>
            </w:r>
          </w:p>
          <w:p w14:paraId="566E1BBD" w14:textId="6382ACCB" w:rsidR="00332D18" w:rsidRPr="00CB2E94" w:rsidRDefault="00332D18" w:rsidP="004203BD">
            <w:pPr>
              <w:pStyle w:val="Subttul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isolante interm</w:t>
            </w:r>
            <w:r>
              <w:rPr>
                <w:sz w:val="36"/>
                <w:szCs w:val="36"/>
              </w:rPr>
              <w:t>é</w:t>
            </w:r>
            <w:r>
              <w:rPr>
                <w:sz w:val="36"/>
                <w:szCs w:val="36"/>
              </w:rPr>
              <w:t>dio (tijolo cer</w:t>
            </w:r>
            <w:r>
              <w:rPr>
                <w:sz w:val="36"/>
                <w:szCs w:val="36"/>
              </w:rPr>
              <w:t>â</w:t>
            </w:r>
            <w:r>
              <w:rPr>
                <w:sz w:val="36"/>
                <w:szCs w:val="36"/>
              </w:rPr>
              <w:t>mico), L2=9cm</w:t>
            </w:r>
          </w:p>
          <w:p w14:paraId="2D067E81" w14:textId="77777777" w:rsidR="00332D18" w:rsidRDefault="00332D18" w:rsidP="004203BD">
            <w:pPr>
              <w:pStyle w:val="Subttul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interno (corti</w:t>
            </w:r>
            <w:r>
              <w:rPr>
                <w:sz w:val="36"/>
                <w:szCs w:val="36"/>
              </w:rPr>
              <w:t>ç</w:t>
            </w:r>
            <w:r>
              <w:rPr>
                <w:sz w:val="36"/>
                <w:szCs w:val="36"/>
              </w:rPr>
              <w:t>a), L1=5cm</w:t>
            </w:r>
          </w:p>
          <w:p w14:paraId="5DCC46B7" w14:textId="60E7DA4D" w:rsidR="00332D18" w:rsidRDefault="00332D18" w:rsidP="004203BD">
            <w:pPr>
              <w:pStyle w:val="Subttul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Porta (alum</w:t>
            </w:r>
            <w:r>
              <w:rPr>
                <w:sz w:val="36"/>
                <w:szCs w:val="36"/>
              </w:rPr>
              <w:t>í</w:t>
            </w:r>
            <w:r>
              <w:rPr>
                <w:sz w:val="36"/>
                <w:szCs w:val="36"/>
              </w:rPr>
              <w:t xml:space="preserve">nio), L4=3cm  </w:t>
            </w:r>
          </w:p>
          <w:p w14:paraId="592AFC06" w14:textId="599D2518" w:rsidR="00332D18" w:rsidRDefault="00332D18" w:rsidP="004203BD">
            <w:pPr>
              <w:pStyle w:val="Subttulo"/>
            </w:pPr>
            <w:r>
              <w:rPr>
                <w:sz w:val="36"/>
                <w:szCs w:val="36"/>
              </w:rPr>
              <w:t xml:space="preserve">A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Ar, L5=20cm</w:t>
            </w:r>
          </w:p>
        </w:tc>
      </w:tr>
      <w:tr w:rsidR="00272B6D" w14:paraId="0271BC39" w14:textId="77777777" w:rsidTr="007B7AFE">
        <w:trPr>
          <w:trHeight w:val="2170"/>
        </w:trPr>
        <w:tc>
          <w:tcPr>
            <w:tcW w:w="3185" w:type="dxa"/>
            <w:gridSpan w:val="3"/>
            <w:shd w:val="clear" w:color="auto" w:fill="6E98F5" w:themeFill="text2" w:themeFillTint="66"/>
            <w:vAlign w:val="center"/>
          </w:tcPr>
          <w:p w14:paraId="45A227CC" w14:textId="5224B41E" w:rsidR="00272B6D" w:rsidRDefault="00DA2C3D" w:rsidP="00332D18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2" behindDoc="0" locked="0" layoutInCell="1" allowOverlap="1" wp14:anchorId="73BA9D0B" wp14:editId="63B8AEBD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-25400</wp:posOffset>
                      </wp:positionV>
                      <wp:extent cx="2038350" cy="0"/>
                      <wp:effectExtent l="0" t="114300" r="38100" b="95250"/>
                      <wp:wrapNone/>
                      <wp:docPr id="48" name="Conexão reta unidirecion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8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517C6E8C">
                    <v:shape id="Conexão reta unidirecional 48" style="position:absolute;margin-left:-6.75pt;margin-top:-2pt;width:160.5pt;height:0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" w14:anchorId="3C7F3440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 w:rsidR="00332D1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61" behindDoc="0" locked="0" layoutInCell="1" allowOverlap="1" wp14:anchorId="760DBDEF" wp14:editId="53FD4329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-355600</wp:posOffset>
                      </wp:positionV>
                      <wp:extent cx="609600" cy="1404620"/>
                      <wp:effectExtent l="0" t="0" r="0" b="5715"/>
                      <wp:wrapNone/>
                      <wp:docPr id="4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C2BBB6" w14:textId="7A50A21E" w:rsidR="00332D18" w:rsidRPr="00D56D06" w:rsidRDefault="00332D18" w:rsidP="00332D18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DBDEF" id="_x0000_s1047" type="#_x0000_t202" style="position:absolute;left:0;text-align:left;margin-left:41.8pt;margin-top:-28pt;width:48pt;height:110.6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" filled="f" stroked="f">
                      <v:textbox style="mso-fit-shape-to-text:t">
                        <w:txbxContent>
                          <w:p w14:paraId="44C2BBB6" w14:textId="7A50A21E" w:rsidR="00332D18" w:rsidRPr="00D56D06" w:rsidRDefault="00332D18" w:rsidP="00332D18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2D18">
              <w:rPr>
                <w:noProof/>
              </w:rPr>
              <w:t>A</w:t>
            </w:r>
          </w:p>
        </w:tc>
        <w:tc>
          <w:tcPr>
            <w:tcW w:w="638" w:type="dxa"/>
            <w:shd w:val="clear" w:color="auto" w:fill="663300"/>
            <w:vAlign w:val="center"/>
          </w:tcPr>
          <w:p w14:paraId="6CB6B8B7" w14:textId="5EE2C011" w:rsidR="00272B6D" w:rsidRDefault="00332D18" w:rsidP="004203BD">
            <w:pPr>
              <w:pStyle w:val="Subttul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60" behindDoc="0" locked="0" layoutInCell="1" allowOverlap="1" wp14:anchorId="78397081" wp14:editId="3992BB4D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-353695</wp:posOffset>
                      </wp:positionV>
                      <wp:extent cx="609600" cy="1404620"/>
                      <wp:effectExtent l="0" t="0" r="0" b="5715"/>
                      <wp:wrapNone/>
                      <wp:docPr id="4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87A116" w14:textId="62DC9EBE" w:rsidR="00332D18" w:rsidRPr="00D56D06" w:rsidRDefault="00332D18" w:rsidP="00332D18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97081" id="_x0000_s1048" type="#_x0000_t202" style="position:absolute;left:0;text-align:left;margin-left:-25.2pt;margin-top:-27.85pt;width:48pt;height:110.6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" filled="f" stroked="f">
                      <v:textbox style="mso-fit-shape-to-text:t">
                        <w:txbxContent>
                          <w:p w14:paraId="1F87A116" w14:textId="62DC9EBE" w:rsidR="00332D18" w:rsidRPr="00D56D06" w:rsidRDefault="00332D18" w:rsidP="00332D18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9" behindDoc="0" locked="0" layoutInCell="1" allowOverlap="1" wp14:anchorId="560B2C42" wp14:editId="55994E56">
                      <wp:simplePos x="0" y="0"/>
                      <wp:positionH relativeFrom="column">
                        <wp:posOffset>-120015</wp:posOffset>
                      </wp:positionH>
                      <wp:positionV relativeFrom="paragraph">
                        <wp:posOffset>-27305</wp:posOffset>
                      </wp:positionV>
                      <wp:extent cx="492760" cy="0"/>
                      <wp:effectExtent l="0" t="114300" r="40640" b="95250"/>
                      <wp:wrapNone/>
                      <wp:docPr id="46" name="Conexão reta unidirecion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2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1F4E9F1">
                    <v:shape id="Conexão reta unidirecional 46" style="position:absolute;margin-left:-9.45pt;margin-top:-2.15pt;width:38.8pt;height:0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" w14:anchorId="5E6A102E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w:t>P</w:t>
            </w:r>
          </w:p>
        </w:tc>
        <w:tc>
          <w:tcPr>
            <w:tcW w:w="6520" w:type="dxa"/>
            <w:vMerge/>
          </w:tcPr>
          <w:p w14:paraId="38D9467B" w14:textId="77777777" w:rsidR="00272B6D" w:rsidRPr="00CB2E94" w:rsidRDefault="00272B6D" w:rsidP="004203BD">
            <w:pPr>
              <w:pStyle w:val="Subttulo"/>
              <w:rPr>
                <w:sz w:val="36"/>
                <w:szCs w:val="36"/>
              </w:rPr>
            </w:pPr>
          </w:p>
        </w:tc>
      </w:tr>
    </w:tbl>
    <w:p w14:paraId="3CAE699C" w14:textId="7A35C1E1" w:rsidR="00EF0941" w:rsidRDefault="00EE16A6" w:rsidP="00EE16A6">
      <w:pPr>
        <w:pStyle w:val="Legenda"/>
      </w:pPr>
      <w:bookmarkStart w:id="24" w:name="_Toc1163335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9</w:t>
      </w:r>
      <w:r>
        <w:fldChar w:fldCharType="end"/>
      </w:r>
      <w:r>
        <w:t xml:space="preserve"> </w:t>
      </w:r>
      <w:r w:rsidRPr="00AE74C7">
        <w:t xml:space="preserve">Esquema lateral parede com </w:t>
      </w:r>
      <w:r>
        <w:t>porta</w:t>
      </w:r>
      <w:r w:rsidRPr="00AE74C7">
        <w:t xml:space="preserve"> (parte com </w:t>
      </w:r>
      <w:r>
        <w:t>porta</w:t>
      </w:r>
      <w:r w:rsidRPr="00AE74C7">
        <w:t>)</w:t>
      </w:r>
      <w:bookmarkEnd w:id="24"/>
    </w:p>
    <w:p w14:paraId="0A165686" w14:textId="7A4C9CDB" w:rsidR="00EF0941" w:rsidRDefault="007B4970" w:rsidP="00EF0941">
      <w:pPr>
        <w:pStyle w:val="Subttulo"/>
        <w:jc w:val="center"/>
      </w:pPr>
      <w:r w:rsidRPr="007B4970">
        <w:rPr>
          <w:noProof/>
        </w:rPr>
        <w:drawing>
          <wp:inline distT="0" distB="0" distL="0" distR="0" wp14:anchorId="682A6F5F" wp14:editId="3EFF8C6B">
            <wp:extent cx="6106377" cy="1905266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B70B" w14:textId="5CC620ED" w:rsidR="00FD31EA" w:rsidRPr="00EE16A6" w:rsidRDefault="00EE16A6" w:rsidP="00EE16A6">
      <w:pPr>
        <w:pStyle w:val="Legenda"/>
        <w:rPr>
          <w:lang w:bidi="pt-PT"/>
        </w:rPr>
      </w:pPr>
      <w:bookmarkStart w:id="25" w:name="_Toc1163335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10</w:t>
      </w:r>
      <w:r>
        <w:fldChar w:fldCharType="end"/>
      </w:r>
      <w:r>
        <w:t xml:space="preserve"> </w:t>
      </w:r>
      <w:r w:rsidRPr="005D0D47">
        <w:t>equivalente el</w:t>
      </w:r>
      <w:r w:rsidRPr="005D0D47">
        <w:t>é</w:t>
      </w:r>
      <w:r w:rsidRPr="005D0D47">
        <w:t xml:space="preserve">trico parede com </w:t>
      </w:r>
      <w:r>
        <w:t>porta</w:t>
      </w:r>
      <w:r w:rsidRPr="005D0D47">
        <w:t xml:space="preserve"> (parte </w:t>
      </w:r>
      <w:r>
        <w:t>com</w:t>
      </w:r>
      <w:r w:rsidRPr="005D0D47">
        <w:t xml:space="preserve"> </w:t>
      </w:r>
      <w:r>
        <w:t>porta</w:t>
      </w:r>
      <w:r w:rsidRPr="005D0D47">
        <w:t>)</w:t>
      </w:r>
      <w:bookmarkEnd w:id="25"/>
    </w:p>
    <w:p w14:paraId="359AFA41" w14:textId="77777777" w:rsidR="000D6D96" w:rsidRPr="00EE16A6" w:rsidRDefault="000D6D96" w:rsidP="00FD31EA">
      <w:pPr>
        <w:pStyle w:val="Contedos"/>
        <w:ind w:left="360" w:firstLine="0"/>
        <w:rPr>
          <w:lang w:bidi="pt-PT"/>
        </w:rPr>
      </w:pPr>
    </w:p>
    <w:p w14:paraId="541177E8" w14:textId="77777777" w:rsidR="000D6D96" w:rsidRPr="00EE16A6" w:rsidRDefault="000D6D96" w:rsidP="00FD31EA">
      <w:pPr>
        <w:pStyle w:val="Contedos"/>
        <w:ind w:left="360" w:firstLine="0"/>
        <w:rPr>
          <w:lang w:bidi="pt-PT"/>
        </w:rPr>
      </w:pPr>
    </w:p>
    <w:p w14:paraId="3DBF1C49" w14:textId="77777777" w:rsidR="000D6D96" w:rsidRPr="00EE16A6" w:rsidRDefault="000D6D96" w:rsidP="00FD31EA">
      <w:pPr>
        <w:pStyle w:val="Contedos"/>
        <w:ind w:left="360" w:firstLine="0"/>
        <w:rPr>
          <w:lang w:bidi="pt-PT"/>
        </w:rPr>
      </w:pPr>
    </w:p>
    <w:p w14:paraId="716599BD" w14:textId="77777777" w:rsidR="000D6D96" w:rsidRPr="00EE16A6" w:rsidRDefault="000D6D96" w:rsidP="00FD31EA">
      <w:pPr>
        <w:pStyle w:val="Contedos"/>
        <w:ind w:left="360" w:firstLine="0"/>
        <w:rPr>
          <w:lang w:bidi="pt-PT"/>
        </w:rPr>
      </w:pPr>
    </w:p>
    <w:p w14:paraId="4A5C5A62" w14:textId="77777777" w:rsidR="000D6D96" w:rsidRPr="00EE16A6" w:rsidRDefault="000D6D96" w:rsidP="00FD31EA">
      <w:pPr>
        <w:pStyle w:val="Contedos"/>
        <w:ind w:left="360" w:firstLine="0"/>
        <w:rPr>
          <w:lang w:bidi="pt-PT"/>
        </w:rPr>
      </w:pPr>
    </w:p>
    <w:p w14:paraId="41F049A5" w14:textId="77777777" w:rsidR="000D6D96" w:rsidRPr="00EE16A6" w:rsidRDefault="000D6D96" w:rsidP="00FD31EA">
      <w:pPr>
        <w:pStyle w:val="Contedos"/>
        <w:ind w:left="360" w:firstLine="0"/>
        <w:rPr>
          <w:lang w:bidi="pt-PT"/>
        </w:rPr>
      </w:pPr>
    </w:p>
    <w:p w14:paraId="2DD86657" w14:textId="77777777" w:rsidR="000D6D96" w:rsidRPr="00EE16A6" w:rsidRDefault="000D6D96" w:rsidP="00FD31EA">
      <w:pPr>
        <w:pStyle w:val="Contedos"/>
        <w:ind w:left="360" w:firstLine="0"/>
        <w:rPr>
          <w:lang w:bidi="pt-PT"/>
        </w:rPr>
      </w:pPr>
    </w:p>
    <w:p w14:paraId="23824139" w14:textId="77777777" w:rsidR="000D6D96" w:rsidRPr="00EE16A6" w:rsidRDefault="000D6D96" w:rsidP="00FD31EA">
      <w:pPr>
        <w:pStyle w:val="Contedos"/>
        <w:ind w:left="360" w:firstLine="0"/>
        <w:rPr>
          <w:lang w:bidi="pt-PT"/>
        </w:rPr>
      </w:pPr>
    </w:p>
    <w:p w14:paraId="34417749" w14:textId="77777777" w:rsidR="00EE16A6" w:rsidRPr="00EE16A6" w:rsidRDefault="00EE16A6" w:rsidP="00FD31EA">
      <w:pPr>
        <w:pStyle w:val="Contedos"/>
        <w:ind w:left="360" w:firstLine="0"/>
        <w:rPr>
          <w:lang w:bidi="pt-PT"/>
        </w:rPr>
      </w:pPr>
    </w:p>
    <w:p w14:paraId="31B7F463" w14:textId="77777777" w:rsidR="00EE16A6" w:rsidRPr="00EE16A6" w:rsidRDefault="00EE16A6" w:rsidP="00FD31EA">
      <w:pPr>
        <w:pStyle w:val="Contedos"/>
        <w:ind w:left="360" w:firstLine="0"/>
        <w:rPr>
          <w:lang w:bidi="pt-PT"/>
        </w:rPr>
      </w:pPr>
    </w:p>
    <w:p w14:paraId="7439FDD8" w14:textId="77777777" w:rsidR="00EE16A6" w:rsidRPr="00EE16A6" w:rsidRDefault="00EE16A6" w:rsidP="00FD31EA">
      <w:pPr>
        <w:pStyle w:val="Contedos"/>
        <w:ind w:left="360" w:firstLine="0"/>
        <w:rPr>
          <w:lang w:bidi="pt-PT"/>
        </w:rPr>
      </w:pPr>
    </w:p>
    <w:p w14:paraId="2CF4FAFD" w14:textId="79275021" w:rsidR="00FD31EA" w:rsidRPr="00FD31EA" w:rsidRDefault="00FD31EA" w:rsidP="00FD31EA">
      <w:pPr>
        <w:pStyle w:val="Contedos"/>
        <w:ind w:left="360" w:firstLine="0"/>
        <w:rPr>
          <w:lang w:val="en-US" w:bidi="pt-PT"/>
        </w:rPr>
      </w:pPr>
      <w:r w:rsidRPr="00FD31EA">
        <w:rPr>
          <w:lang w:val="en-US" w:bidi="pt-PT"/>
        </w:rPr>
        <w:lastRenderedPageBreak/>
        <w:t>1/Rk</w:t>
      </w:r>
      <w:r w:rsidR="00EA28FB">
        <w:rPr>
          <w:lang w:val="en-US" w:bidi="pt-PT"/>
        </w:rPr>
        <w:t>1</w:t>
      </w:r>
      <w:r w:rsidRPr="00FD31EA">
        <w:rPr>
          <w:lang w:val="en-US" w:bidi="pt-PT"/>
        </w:rPr>
        <w:t>=X1+X2+X3+X4</w:t>
      </w:r>
    </w:p>
    <w:p w14:paraId="4D4D7528" w14:textId="77777777" w:rsidR="00FD31EA" w:rsidRPr="00FD31EA" w:rsidRDefault="00FD31EA" w:rsidP="00FD31EA">
      <w:pPr>
        <w:pStyle w:val="Contedos"/>
        <w:ind w:left="360" w:firstLine="0"/>
        <w:rPr>
          <w:lang w:val="en-US" w:bidi="pt-PT"/>
        </w:rPr>
      </w:pPr>
    </w:p>
    <w:p w14:paraId="2F9450AE" w14:textId="5AE35A08" w:rsidR="00FD31EA" w:rsidRPr="00FD31EA" w:rsidRDefault="00FD31EA" w:rsidP="00FD31EA">
      <w:pPr>
        <w:pStyle w:val="Contedos"/>
        <w:ind w:left="360" w:firstLine="0"/>
        <w:rPr>
          <w:lang w:val="en-US" w:bidi="pt-PT"/>
        </w:rPr>
      </w:pPr>
      <w:r w:rsidRPr="00FD31EA">
        <w:rPr>
          <w:lang w:val="en-US" w:bidi="pt-PT"/>
        </w:rPr>
        <w:t>X1=(1/Re</w:t>
      </w:r>
      <w:r w:rsidR="00901539">
        <w:rPr>
          <w:lang w:val="en-US" w:bidi="pt-PT"/>
        </w:rPr>
        <w:t>1</w:t>
      </w:r>
      <w:r w:rsidRPr="00FD31EA">
        <w:rPr>
          <w:lang w:val="en-US" w:bidi="pt-PT"/>
        </w:rPr>
        <w:t>+1/Rp1) =</w:t>
      </w:r>
    </w:p>
    <w:p w14:paraId="67E7F22F" w14:textId="069B7804" w:rsidR="00FD31EA" w:rsidRPr="00B77F9E" w:rsidRDefault="00FD31EA" w:rsidP="00FD31EA">
      <w:pPr>
        <w:pStyle w:val="Contedos"/>
        <w:rPr>
          <w:rFonts w:eastAsiaTheme="minorEastAsia"/>
          <w:sz w:val="26"/>
          <w:szCs w:val="26"/>
        </w:rPr>
      </w:pPr>
      <w:r w:rsidRPr="00B77F9E">
        <w:rPr>
          <w:sz w:val="26"/>
          <w:szCs w:val="26"/>
          <w:lang w:bidi="pt-PT"/>
        </w:rPr>
        <w:t>= (1 / (</w:t>
      </w:r>
      <w:r w:rsidR="00FD24A4" w:rsidRPr="00B77F9E">
        <w:rPr>
          <w:sz w:val="26"/>
          <w:szCs w:val="26"/>
        </w:rPr>
        <w:t>0,03</w:t>
      </w:r>
      <w:r w:rsidRPr="00B77F9E">
        <w:rPr>
          <w:sz w:val="26"/>
          <w:szCs w:val="26"/>
        </w:rPr>
        <w:t xml:space="preserve"> / (3,5*(</w:t>
      </w:r>
      <w:r w:rsidR="00FD24A4" w:rsidRPr="00B77F9E">
        <w:rPr>
          <w:sz w:val="26"/>
          <w:szCs w:val="26"/>
        </w:rPr>
        <w:t>1</w:t>
      </w:r>
      <w:r w:rsidRPr="00B77F9E">
        <w:rPr>
          <w:sz w:val="26"/>
          <w:szCs w:val="26"/>
        </w:rPr>
        <w:t>*</w:t>
      </w:r>
      <w:r w:rsidR="00A2623B" w:rsidRPr="00B77F9E">
        <w:rPr>
          <w:sz w:val="26"/>
          <w:szCs w:val="26"/>
        </w:rPr>
        <w:t>0,8</w:t>
      </w:r>
      <w:r w:rsidRPr="00B77F9E">
        <w:rPr>
          <w:sz w:val="26"/>
          <w:szCs w:val="26"/>
        </w:rPr>
        <w:t xml:space="preserve">)))) + </w:t>
      </w:r>
      <w:r w:rsidRPr="00B77F9E">
        <w:rPr>
          <w:sz w:val="26"/>
          <w:szCs w:val="26"/>
          <w:lang w:bidi="pt-PT"/>
        </w:rPr>
        <w:t>(1 / (</w:t>
      </w:r>
      <w:r w:rsidR="00FD24A4" w:rsidRPr="00B77F9E">
        <w:rPr>
          <w:sz w:val="26"/>
          <w:szCs w:val="26"/>
        </w:rPr>
        <w:t>0,03</w:t>
      </w:r>
      <w:r w:rsidRPr="00B77F9E">
        <w:rPr>
          <w:sz w:val="26"/>
          <w:szCs w:val="26"/>
        </w:rPr>
        <w:t xml:space="preserve"> / (</w:t>
      </w:r>
      <w:r w:rsidR="00FD24A4" w:rsidRPr="00B77F9E">
        <w:rPr>
          <w:sz w:val="26"/>
          <w:szCs w:val="26"/>
        </w:rPr>
        <w:t>2</w:t>
      </w:r>
      <w:r w:rsidR="00B77F9E" w:rsidRPr="00B77F9E">
        <w:rPr>
          <w:sz w:val="26"/>
          <w:szCs w:val="26"/>
        </w:rPr>
        <w:t>37</w:t>
      </w:r>
      <w:r w:rsidRPr="00B77F9E">
        <w:rPr>
          <w:sz w:val="26"/>
          <w:szCs w:val="26"/>
        </w:rPr>
        <w:t>*(</w:t>
      </w:r>
      <w:r w:rsidR="00FD24A4" w:rsidRPr="00B77F9E">
        <w:rPr>
          <w:sz w:val="26"/>
          <w:szCs w:val="26"/>
        </w:rPr>
        <w:t>1</w:t>
      </w:r>
      <w:r w:rsidRPr="00B77F9E">
        <w:rPr>
          <w:sz w:val="26"/>
          <w:szCs w:val="26"/>
        </w:rPr>
        <w:t xml:space="preserve"> * </w:t>
      </w:r>
      <w:r w:rsidR="00FD24A4" w:rsidRPr="00B77F9E">
        <w:rPr>
          <w:sz w:val="26"/>
          <w:szCs w:val="26"/>
        </w:rPr>
        <w:t>2,2</w:t>
      </w:r>
      <w:r w:rsidRPr="00B77F9E">
        <w:rPr>
          <w:sz w:val="26"/>
          <w:szCs w:val="26"/>
        </w:rPr>
        <w:t xml:space="preserve">)))) = </w:t>
      </w:r>
      <w:r w:rsidR="00B77F9E" w:rsidRPr="00B77F9E">
        <w:rPr>
          <w:sz w:val="26"/>
          <w:szCs w:val="26"/>
        </w:rPr>
        <w:t>17473,3</w:t>
      </w:r>
      <w:r w:rsidRPr="00B77F9E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*K)</m:t>
        </m:r>
        <m:r>
          <w:rPr>
            <w:rFonts w:ascii="Cambria Math" w:eastAsiaTheme="minorEastAsia" w:hAnsi="Cambria Math"/>
            <w:sz w:val="26"/>
            <w:szCs w:val="26"/>
          </w:rPr>
          <m:t>/W</m:t>
        </m:r>
      </m:oMath>
    </w:p>
    <w:p w14:paraId="3609C7A3" w14:textId="77777777" w:rsidR="00FD31EA" w:rsidRPr="000D6D96" w:rsidRDefault="00FD31EA" w:rsidP="00FD31EA">
      <w:pPr>
        <w:pStyle w:val="Contedos"/>
        <w:rPr>
          <w:lang w:bidi="pt-PT"/>
        </w:rPr>
      </w:pPr>
    </w:p>
    <w:p w14:paraId="32088295" w14:textId="639A590E" w:rsidR="00FD31EA" w:rsidRPr="000D6D96" w:rsidRDefault="00FD31EA" w:rsidP="00FD31EA">
      <w:pPr>
        <w:pStyle w:val="Contedos"/>
        <w:ind w:left="360" w:firstLine="0"/>
        <w:rPr>
          <w:lang w:bidi="pt-PT"/>
        </w:rPr>
      </w:pPr>
      <w:r w:rsidRPr="000D6D96">
        <w:rPr>
          <w:lang w:bidi="pt-PT"/>
        </w:rPr>
        <w:t>X2=(1/Re</w:t>
      </w:r>
      <w:r w:rsidR="00901539" w:rsidRPr="000D6D96">
        <w:rPr>
          <w:lang w:bidi="pt-PT"/>
        </w:rPr>
        <w:t>2</w:t>
      </w:r>
      <w:r w:rsidRPr="000D6D96">
        <w:rPr>
          <w:lang w:bidi="pt-PT"/>
        </w:rPr>
        <w:t>+1/Ra1) =</w:t>
      </w:r>
    </w:p>
    <w:p w14:paraId="0B865DA0" w14:textId="1D6BC45B" w:rsidR="00FD31EA" w:rsidRPr="00B77F9E" w:rsidRDefault="00FD31EA" w:rsidP="00FD31EA">
      <w:pPr>
        <w:pStyle w:val="Contedos"/>
        <w:rPr>
          <w:sz w:val="26"/>
          <w:szCs w:val="26"/>
          <w:lang w:bidi="pt-PT"/>
        </w:rPr>
      </w:pPr>
      <w:r w:rsidRPr="00B77F9E">
        <w:rPr>
          <w:sz w:val="26"/>
          <w:szCs w:val="26"/>
          <w:lang w:bidi="pt-PT"/>
        </w:rPr>
        <w:t>= (1 / (</w:t>
      </w:r>
      <w:r w:rsidR="00FD24A4" w:rsidRPr="00B77F9E">
        <w:rPr>
          <w:sz w:val="26"/>
          <w:szCs w:val="26"/>
          <w:lang w:bidi="pt-PT"/>
        </w:rPr>
        <w:t>0,06</w:t>
      </w:r>
      <w:r w:rsidRPr="00B77F9E">
        <w:rPr>
          <w:sz w:val="26"/>
          <w:szCs w:val="26"/>
          <w:lang w:bidi="pt-PT"/>
        </w:rPr>
        <w:t xml:space="preserve"> / (3,5*(</w:t>
      </w:r>
      <w:r w:rsidR="00FD24A4" w:rsidRPr="00B77F9E">
        <w:rPr>
          <w:sz w:val="26"/>
          <w:szCs w:val="26"/>
          <w:lang w:bidi="pt-PT"/>
        </w:rPr>
        <w:t>1</w:t>
      </w:r>
      <w:r w:rsidRPr="00B77F9E">
        <w:rPr>
          <w:sz w:val="26"/>
          <w:szCs w:val="26"/>
          <w:lang w:bidi="pt-PT"/>
        </w:rPr>
        <w:t>*</w:t>
      </w:r>
      <w:r w:rsidR="00A2623B" w:rsidRPr="00B77F9E">
        <w:rPr>
          <w:sz w:val="26"/>
          <w:szCs w:val="26"/>
          <w:lang w:bidi="pt-PT"/>
        </w:rPr>
        <w:t>0,8</w:t>
      </w:r>
      <w:r w:rsidRPr="00B77F9E">
        <w:rPr>
          <w:sz w:val="26"/>
          <w:szCs w:val="26"/>
          <w:lang w:bidi="pt-PT"/>
        </w:rPr>
        <w:t>)))) + (1 / (0,0</w:t>
      </w:r>
      <w:r w:rsidR="00FD24A4" w:rsidRPr="00B77F9E">
        <w:rPr>
          <w:sz w:val="26"/>
          <w:szCs w:val="26"/>
          <w:lang w:bidi="pt-PT"/>
        </w:rPr>
        <w:t>6</w:t>
      </w:r>
      <w:r w:rsidRPr="00B77F9E">
        <w:rPr>
          <w:sz w:val="26"/>
          <w:szCs w:val="26"/>
          <w:lang w:bidi="pt-PT"/>
        </w:rPr>
        <w:t xml:space="preserve"> / (</w:t>
      </w:r>
      <w:r w:rsidR="00FD24A4" w:rsidRPr="00B77F9E">
        <w:rPr>
          <w:sz w:val="26"/>
          <w:szCs w:val="26"/>
          <w:lang w:bidi="pt-PT"/>
        </w:rPr>
        <w:t>0,023</w:t>
      </w:r>
      <w:r w:rsidRPr="00B77F9E">
        <w:rPr>
          <w:sz w:val="26"/>
          <w:szCs w:val="26"/>
          <w:lang w:bidi="pt-PT"/>
        </w:rPr>
        <w:t>*(</w:t>
      </w:r>
      <w:r w:rsidR="00FD24A4" w:rsidRPr="00B77F9E">
        <w:rPr>
          <w:sz w:val="26"/>
          <w:szCs w:val="26"/>
          <w:lang w:bidi="pt-PT"/>
        </w:rPr>
        <w:t>1</w:t>
      </w:r>
      <w:r w:rsidRPr="00B77F9E">
        <w:rPr>
          <w:sz w:val="26"/>
          <w:szCs w:val="26"/>
          <w:lang w:bidi="pt-PT"/>
        </w:rPr>
        <w:t xml:space="preserve"> * </w:t>
      </w:r>
      <w:r w:rsidR="00FD24A4" w:rsidRPr="00B77F9E">
        <w:rPr>
          <w:sz w:val="26"/>
          <w:szCs w:val="26"/>
          <w:lang w:bidi="pt-PT"/>
        </w:rPr>
        <w:t>2,2</w:t>
      </w:r>
      <w:r w:rsidRPr="00B77F9E">
        <w:rPr>
          <w:sz w:val="26"/>
          <w:szCs w:val="26"/>
          <w:lang w:bidi="pt-PT"/>
        </w:rPr>
        <w:t xml:space="preserve">)))) = </w:t>
      </w:r>
      <w:r w:rsidR="00B77F9E">
        <w:rPr>
          <w:sz w:val="26"/>
          <w:szCs w:val="26"/>
          <w:lang w:bidi="pt-PT"/>
        </w:rPr>
        <w:t>47,51</w:t>
      </w:r>
      <w:r w:rsidRPr="00B77F9E">
        <w:rPr>
          <w:sz w:val="26"/>
          <w:szCs w:val="26"/>
          <w:lang w:bidi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bidi="pt-PT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  <w:lang w:bidi="pt-PT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bidi="pt-PT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bidi="pt-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  <w:lang w:bidi="pt-PT"/>
          </w:rPr>
          <m:t>*</m:t>
        </m:r>
        <m:r>
          <w:rPr>
            <w:rFonts w:ascii="Cambria Math" w:hAnsi="Cambria Math"/>
            <w:sz w:val="26"/>
            <w:szCs w:val="26"/>
            <w:lang w:bidi="pt-PT"/>
          </w:rPr>
          <m:t>K</m:t>
        </m:r>
        <m:r>
          <m:rPr>
            <m:sty m:val="p"/>
          </m:rPr>
          <w:rPr>
            <w:rFonts w:ascii="Cambria Math" w:hAnsi="Cambria Math"/>
            <w:sz w:val="26"/>
            <w:szCs w:val="26"/>
            <w:lang w:bidi="pt-PT"/>
          </w:rPr>
          <m:t>)/</m:t>
        </m:r>
        <m:r>
          <w:rPr>
            <w:rFonts w:ascii="Cambria Math" w:hAnsi="Cambria Math"/>
            <w:sz w:val="26"/>
            <w:szCs w:val="26"/>
            <w:lang w:bidi="pt-PT"/>
          </w:rPr>
          <m:t>W</m:t>
        </m:r>
      </m:oMath>
    </w:p>
    <w:p w14:paraId="4842E026" w14:textId="303C8491" w:rsidR="00FD31EA" w:rsidRDefault="00FD31EA" w:rsidP="00FD31EA">
      <w:pPr>
        <w:pStyle w:val="Contedos"/>
        <w:ind w:left="360" w:firstLine="0"/>
        <w:rPr>
          <w:lang w:bidi="pt-PT"/>
        </w:rPr>
      </w:pPr>
    </w:p>
    <w:p w14:paraId="22271B8C" w14:textId="05A30F3E" w:rsidR="00FD31EA" w:rsidRDefault="00FD31EA" w:rsidP="00FD31EA">
      <w:pPr>
        <w:pStyle w:val="Contedos"/>
        <w:ind w:left="360" w:firstLine="0"/>
        <w:rPr>
          <w:lang w:bidi="pt-PT"/>
        </w:rPr>
      </w:pPr>
      <w:r>
        <w:rPr>
          <w:lang w:bidi="pt-PT"/>
        </w:rPr>
        <w:t>X3=</w:t>
      </w:r>
      <w:r w:rsidRPr="004A4548">
        <w:rPr>
          <w:lang w:bidi="pt-PT"/>
        </w:rPr>
        <w:t>(1/R</w:t>
      </w:r>
      <w:r>
        <w:rPr>
          <w:lang w:bidi="pt-PT"/>
        </w:rPr>
        <w:t>m</w:t>
      </w:r>
      <w:r w:rsidR="00901539">
        <w:rPr>
          <w:lang w:bidi="pt-PT"/>
        </w:rPr>
        <w:t>1</w:t>
      </w:r>
      <w:r w:rsidRPr="004A4548">
        <w:rPr>
          <w:lang w:bidi="pt-PT"/>
        </w:rPr>
        <w:t>+1/Ra</w:t>
      </w:r>
      <w:r>
        <w:rPr>
          <w:lang w:bidi="pt-PT"/>
        </w:rPr>
        <w:t>2</w:t>
      </w:r>
      <w:r w:rsidRPr="004A4548">
        <w:rPr>
          <w:lang w:bidi="pt-PT"/>
        </w:rPr>
        <w:t>)</w:t>
      </w:r>
      <w:r>
        <w:rPr>
          <w:lang w:bidi="pt-PT"/>
        </w:rPr>
        <w:t xml:space="preserve"> =</w:t>
      </w:r>
    </w:p>
    <w:p w14:paraId="5158A160" w14:textId="7435E438" w:rsidR="00FD31EA" w:rsidRPr="00B77F9E" w:rsidRDefault="00FD31EA" w:rsidP="00FD31EA">
      <w:pPr>
        <w:pStyle w:val="Contedos"/>
        <w:rPr>
          <w:sz w:val="26"/>
          <w:szCs w:val="26"/>
          <w:lang w:bidi="pt-PT"/>
        </w:rPr>
      </w:pPr>
      <w:r w:rsidRPr="00B77F9E">
        <w:rPr>
          <w:sz w:val="26"/>
          <w:szCs w:val="26"/>
          <w:lang w:bidi="pt-PT"/>
        </w:rPr>
        <w:t>= (1 / (</w:t>
      </w:r>
      <w:r w:rsidR="00FD24A4" w:rsidRPr="00B77F9E">
        <w:rPr>
          <w:sz w:val="26"/>
          <w:szCs w:val="26"/>
          <w:lang w:bidi="pt-PT"/>
        </w:rPr>
        <w:t>0,09</w:t>
      </w:r>
      <w:r w:rsidRPr="00B77F9E">
        <w:rPr>
          <w:sz w:val="26"/>
          <w:szCs w:val="26"/>
          <w:lang w:bidi="pt-PT"/>
        </w:rPr>
        <w:t xml:space="preserve"> / (1,14*(</w:t>
      </w:r>
      <w:r w:rsidR="00FD24A4" w:rsidRPr="00B77F9E">
        <w:rPr>
          <w:sz w:val="26"/>
          <w:szCs w:val="26"/>
          <w:lang w:bidi="pt-PT"/>
        </w:rPr>
        <w:t>1</w:t>
      </w:r>
      <w:r w:rsidRPr="00B77F9E">
        <w:rPr>
          <w:sz w:val="26"/>
          <w:szCs w:val="26"/>
          <w:lang w:bidi="pt-PT"/>
        </w:rPr>
        <w:t>*</w:t>
      </w:r>
      <w:r w:rsidR="00A2623B" w:rsidRPr="00B77F9E">
        <w:rPr>
          <w:sz w:val="26"/>
          <w:szCs w:val="26"/>
          <w:lang w:bidi="pt-PT"/>
        </w:rPr>
        <w:t>0,8</w:t>
      </w:r>
      <w:r w:rsidRPr="00B77F9E">
        <w:rPr>
          <w:sz w:val="26"/>
          <w:szCs w:val="26"/>
          <w:lang w:bidi="pt-PT"/>
        </w:rPr>
        <w:t>)))) + (1 / (0,0</w:t>
      </w:r>
      <w:r w:rsidR="00FD24A4" w:rsidRPr="00B77F9E">
        <w:rPr>
          <w:sz w:val="26"/>
          <w:szCs w:val="26"/>
          <w:lang w:bidi="pt-PT"/>
        </w:rPr>
        <w:t>9</w:t>
      </w:r>
      <w:r w:rsidRPr="00B77F9E">
        <w:rPr>
          <w:sz w:val="26"/>
          <w:szCs w:val="26"/>
          <w:lang w:bidi="pt-PT"/>
        </w:rPr>
        <w:t xml:space="preserve"> / (</w:t>
      </w:r>
      <w:r w:rsidR="00B77F9E">
        <w:rPr>
          <w:sz w:val="26"/>
          <w:szCs w:val="26"/>
          <w:lang w:bidi="pt-PT"/>
        </w:rPr>
        <w:t>0,023</w:t>
      </w:r>
      <w:r w:rsidRPr="00B77F9E">
        <w:rPr>
          <w:sz w:val="26"/>
          <w:szCs w:val="26"/>
          <w:lang w:bidi="pt-PT"/>
        </w:rPr>
        <w:t>*(</w:t>
      </w:r>
      <w:r w:rsidR="00FD24A4" w:rsidRPr="00B77F9E">
        <w:rPr>
          <w:sz w:val="26"/>
          <w:szCs w:val="26"/>
          <w:lang w:bidi="pt-PT"/>
        </w:rPr>
        <w:t>1</w:t>
      </w:r>
      <w:r w:rsidRPr="00B77F9E">
        <w:rPr>
          <w:sz w:val="26"/>
          <w:szCs w:val="26"/>
          <w:lang w:bidi="pt-PT"/>
        </w:rPr>
        <w:t xml:space="preserve"> * </w:t>
      </w:r>
      <w:r w:rsidR="00FD24A4" w:rsidRPr="00B77F9E">
        <w:rPr>
          <w:sz w:val="26"/>
          <w:szCs w:val="26"/>
          <w:lang w:bidi="pt-PT"/>
        </w:rPr>
        <w:t>2,2</w:t>
      </w:r>
      <w:r w:rsidRPr="00B77F9E">
        <w:rPr>
          <w:sz w:val="26"/>
          <w:szCs w:val="26"/>
          <w:lang w:bidi="pt-PT"/>
        </w:rPr>
        <w:t xml:space="preserve">)))) = </w:t>
      </w:r>
      <w:r w:rsidR="00B77F9E">
        <w:rPr>
          <w:sz w:val="26"/>
          <w:szCs w:val="26"/>
          <w:lang w:bidi="pt-PT"/>
        </w:rPr>
        <w:t>10,695</w:t>
      </w:r>
      <w:r w:rsidRPr="00B77F9E">
        <w:rPr>
          <w:sz w:val="26"/>
          <w:szCs w:val="26"/>
          <w:lang w:bidi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bidi="pt-PT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  <w:lang w:bidi="pt-PT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bidi="pt-PT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bidi="pt-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  <w:lang w:bidi="pt-PT"/>
          </w:rPr>
          <m:t>*</m:t>
        </m:r>
        <m:r>
          <w:rPr>
            <w:rFonts w:ascii="Cambria Math" w:hAnsi="Cambria Math"/>
            <w:sz w:val="26"/>
            <w:szCs w:val="26"/>
            <w:lang w:bidi="pt-PT"/>
          </w:rPr>
          <m:t>K</m:t>
        </m:r>
        <m:r>
          <m:rPr>
            <m:sty m:val="p"/>
          </m:rPr>
          <w:rPr>
            <w:rFonts w:ascii="Cambria Math" w:hAnsi="Cambria Math"/>
            <w:sz w:val="26"/>
            <w:szCs w:val="26"/>
            <w:lang w:bidi="pt-PT"/>
          </w:rPr>
          <m:t>)/</m:t>
        </m:r>
        <m:r>
          <w:rPr>
            <w:rFonts w:ascii="Cambria Math" w:hAnsi="Cambria Math"/>
            <w:sz w:val="26"/>
            <w:szCs w:val="26"/>
            <w:lang w:bidi="pt-PT"/>
          </w:rPr>
          <m:t>W</m:t>
        </m:r>
      </m:oMath>
    </w:p>
    <w:p w14:paraId="1CB68C0A" w14:textId="51A037AD" w:rsidR="00FD31EA" w:rsidRPr="00B77F9E" w:rsidRDefault="00FD31EA" w:rsidP="00B77F9E">
      <w:pPr>
        <w:pStyle w:val="Contedos"/>
        <w:rPr>
          <w:sz w:val="26"/>
          <w:szCs w:val="26"/>
          <w:lang w:bidi="pt-PT"/>
        </w:rPr>
      </w:pPr>
    </w:p>
    <w:p w14:paraId="22520B40" w14:textId="5B8C721F" w:rsidR="00FD31EA" w:rsidRDefault="00FD31EA" w:rsidP="00FD31EA">
      <w:pPr>
        <w:pStyle w:val="Contedos"/>
        <w:ind w:left="360" w:firstLine="0"/>
        <w:rPr>
          <w:lang w:bidi="pt-PT"/>
        </w:rPr>
      </w:pPr>
      <w:r>
        <w:rPr>
          <w:lang w:bidi="pt-PT"/>
        </w:rPr>
        <w:t>X4=</w:t>
      </w:r>
      <w:r w:rsidRPr="004A4548">
        <w:rPr>
          <w:lang w:bidi="pt-PT"/>
        </w:rPr>
        <w:t>(1/R</w:t>
      </w:r>
      <w:r>
        <w:rPr>
          <w:lang w:bidi="pt-PT"/>
        </w:rPr>
        <w:t>i</w:t>
      </w:r>
      <w:r w:rsidR="00901539">
        <w:rPr>
          <w:lang w:bidi="pt-PT"/>
        </w:rPr>
        <w:t>1</w:t>
      </w:r>
      <w:r w:rsidRPr="004A4548">
        <w:rPr>
          <w:lang w:bidi="pt-PT"/>
        </w:rPr>
        <w:t>+1/Ra</w:t>
      </w:r>
      <w:r>
        <w:rPr>
          <w:lang w:bidi="pt-PT"/>
        </w:rPr>
        <w:t>3</w:t>
      </w:r>
      <w:r w:rsidRPr="004A4548">
        <w:rPr>
          <w:lang w:bidi="pt-PT"/>
        </w:rPr>
        <w:t>)</w:t>
      </w:r>
      <w:r>
        <w:rPr>
          <w:lang w:bidi="pt-PT"/>
        </w:rPr>
        <w:t xml:space="preserve"> =</w:t>
      </w:r>
    </w:p>
    <w:p w14:paraId="40865138" w14:textId="6CD27A8C" w:rsidR="00FD31EA" w:rsidRPr="00B77F9E" w:rsidRDefault="00FD31EA" w:rsidP="00FD31EA">
      <w:pPr>
        <w:pStyle w:val="Contedos"/>
        <w:rPr>
          <w:sz w:val="26"/>
          <w:szCs w:val="26"/>
          <w:lang w:bidi="pt-PT"/>
        </w:rPr>
      </w:pPr>
      <w:r w:rsidRPr="00B77F9E">
        <w:rPr>
          <w:sz w:val="26"/>
          <w:szCs w:val="26"/>
          <w:lang w:bidi="pt-PT"/>
        </w:rPr>
        <w:t>= (1 / (0,0</w:t>
      </w:r>
      <w:r w:rsidR="00FD24A4" w:rsidRPr="00B77F9E">
        <w:rPr>
          <w:sz w:val="26"/>
          <w:szCs w:val="26"/>
          <w:lang w:bidi="pt-PT"/>
        </w:rPr>
        <w:t>5</w:t>
      </w:r>
      <w:r w:rsidRPr="00B77F9E">
        <w:rPr>
          <w:sz w:val="26"/>
          <w:szCs w:val="26"/>
          <w:lang w:bidi="pt-PT"/>
        </w:rPr>
        <w:t xml:space="preserve"> / (0,039*(</w:t>
      </w:r>
      <w:r w:rsidR="00FD24A4" w:rsidRPr="00B77F9E">
        <w:rPr>
          <w:sz w:val="26"/>
          <w:szCs w:val="26"/>
          <w:lang w:bidi="pt-PT"/>
        </w:rPr>
        <w:t>1</w:t>
      </w:r>
      <w:r w:rsidRPr="00B77F9E">
        <w:rPr>
          <w:sz w:val="26"/>
          <w:szCs w:val="26"/>
          <w:lang w:bidi="pt-PT"/>
        </w:rPr>
        <w:t>*</w:t>
      </w:r>
      <w:r w:rsidR="00A2623B" w:rsidRPr="00B77F9E">
        <w:rPr>
          <w:sz w:val="26"/>
          <w:szCs w:val="26"/>
          <w:lang w:bidi="pt-PT"/>
        </w:rPr>
        <w:t>0,8</w:t>
      </w:r>
      <w:r w:rsidRPr="00B77F9E">
        <w:rPr>
          <w:sz w:val="26"/>
          <w:szCs w:val="26"/>
          <w:lang w:bidi="pt-PT"/>
        </w:rPr>
        <w:t>)))) + (1 / (</w:t>
      </w:r>
      <w:r w:rsidR="00FD24A4" w:rsidRPr="00B77F9E">
        <w:rPr>
          <w:sz w:val="26"/>
          <w:szCs w:val="26"/>
          <w:lang w:bidi="pt-PT"/>
        </w:rPr>
        <w:t>0,05</w:t>
      </w:r>
      <w:r w:rsidRPr="00B77F9E">
        <w:rPr>
          <w:sz w:val="26"/>
          <w:szCs w:val="26"/>
          <w:lang w:bidi="pt-PT"/>
        </w:rPr>
        <w:t xml:space="preserve"> / (</w:t>
      </w:r>
      <w:r w:rsidR="00FD24A4" w:rsidRPr="00B77F9E">
        <w:rPr>
          <w:sz w:val="26"/>
          <w:szCs w:val="26"/>
          <w:lang w:bidi="pt-PT"/>
        </w:rPr>
        <w:t>0,023</w:t>
      </w:r>
      <w:r w:rsidRPr="00B77F9E">
        <w:rPr>
          <w:sz w:val="26"/>
          <w:szCs w:val="26"/>
          <w:lang w:bidi="pt-PT"/>
        </w:rPr>
        <w:t>*(</w:t>
      </w:r>
      <w:r w:rsidR="00FD24A4" w:rsidRPr="00B77F9E">
        <w:rPr>
          <w:sz w:val="26"/>
          <w:szCs w:val="26"/>
          <w:lang w:bidi="pt-PT"/>
        </w:rPr>
        <w:t>1</w:t>
      </w:r>
      <w:r w:rsidRPr="00B77F9E">
        <w:rPr>
          <w:sz w:val="26"/>
          <w:szCs w:val="26"/>
          <w:lang w:bidi="pt-PT"/>
        </w:rPr>
        <w:t xml:space="preserve"> * </w:t>
      </w:r>
      <w:r w:rsidR="00FD24A4" w:rsidRPr="00B77F9E">
        <w:rPr>
          <w:sz w:val="26"/>
          <w:szCs w:val="26"/>
          <w:lang w:bidi="pt-PT"/>
        </w:rPr>
        <w:t>2,2</w:t>
      </w:r>
      <w:r w:rsidRPr="00B77F9E">
        <w:rPr>
          <w:sz w:val="26"/>
          <w:szCs w:val="26"/>
          <w:lang w:bidi="pt-PT"/>
        </w:rPr>
        <w:t xml:space="preserve">)))) = </w:t>
      </w:r>
      <w:r w:rsidR="00B77F9E">
        <w:rPr>
          <w:sz w:val="26"/>
          <w:szCs w:val="26"/>
          <w:lang w:bidi="pt-PT"/>
        </w:rPr>
        <w:t>1,636</w:t>
      </w:r>
      <w:r w:rsidRPr="00B77F9E">
        <w:rPr>
          <w:sz w:val="26"/>
          <w:szCs w:val="26"/>
          <w:lang w:bidi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bidi="pt-PT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  <w:lang w:bidi="pt-PT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bidi="pt-PT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bidi="pt-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  <w:lang w:bidi="pt-PT"/>
          </w:rPr>
          <m:t>*</m:t>
        </m:r>
        <m:r>
          <w:rPr>
            <w:rFonts w:ascii="Cambria Math" w:hAnsi="Cambria Math"/>
            <w:sz w:val="26"/>
            <w:szCs w:val="26"/>
            <w:lang w:bidi="pt-PT"/>
          </w:rPr>
          <m:t>K</m:t>
        </m:r>
        <m:r>
          <m:rPr>
            <m:sty m:val="p"/>
          </m:rPr>
          <w:rPr>
            <w:rFonts w:ascii="Cambria Math" w:hAnsi="Cambria Math"/>
            <w:sz w:val="26"/>
            <w:szCs w:val="26"/>
            <w:lang w:bidi="pt-PT"/>
          </w:rPr>
          <m:t>)/</m:t>
        </m:r>
        <m:r>
          <w:rPr>
            <w:rFonts w:ascii="Cambria Math" w:hAnsi="Cambria Math"/>
            <w:sz w:val="26"/>
            <w:szCs w:val="26"/>
            <w:lang w:bidi="pt-PT"/>
          </w:rPr>
          <m:t>W</m:t>
        </m:r>
      </m:oMath>
    </w:p>
    <w:p w14:paraId="0A84C3A3" w14:textId="4D5AB3FA" w:rsidR="00FD31EA" w:rsidRDefault="00FD31EA" w:rsidP="00FD31EA">
      <w:pPr>
        <w:pStyle w:val="Contedos"/>
        <w:ind w:left="360" w:firstLine="0"/>
        <w:rPr>
          <w:lang w:bidi="pt-PT"/>
        </w:rPr>
      </w:pPr>
    </w:p>
    <w:p w14:paraId="51B8421A" w14:textId="77777777" w:rsidR="00E83A3D" w:rsidRPr="00A86DA9" w:rsidRDefault="00EA28FB" w:rsidP="00E83A3D">
      <w:pPr>
        <w:rPr>
          <w:sz w:val="28"/>
          <w:szCs w:val="28"/>
        </w:rPr>
      </w:pPr>
      <w:r w:rsidRPr="00A86DA9">
        <w:rPr>
          <w:lang w:bidi="pt-PT"/>
        </w:rPr>
        <w:t xml:space="preserve">1/Rk1= </w:t>
      </w:r>
      <w:r w:rsidR="00B77F9E" w:rsidRPr="00A86DA9">
        <w:rPr>
          <w:lang w:bidi="pt-PT"/>
        </w:rPr>
        <w:t>17473,3+</w:t>
      </w:r>
      <w:r w:rsidR="00704B7A">
        <w:rPr>
          <w:sz w:val="26"/>
          <w:szCs w:val="26"/>
          <w:lang w:bidi="pt-PT"/>
        </w:rPr>
        <w:t>47,51+10,695+1,636=1/17533,141=0,00005703</w:t>
      </w:r>
      <w:r w:rsidR="00E83A3D">
        <w:rPr>
          <w:sz w:val="26"/>
          <w:szCs w:val="26"/>
          <w:lang w:bidi="pt-PT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*K)</m:t>
        </m:r>
        <m:r>
          <w:rPr>
            <w:rFonts w:ascii="Cambria Math" w:eastAsiaTheme="minorEastAsia" w:hAnsi="Cambria Math"/>
            <w:sz w:val="28"/>
            <w:szCs w:val="28"/>
          </w:rPr>
          <m:t>/W</m:t>
        </m:r>
      </m:oMath>
    </w:p>
    <w:p w14:paraId="28C61B1A" w14:textId="24CCC49A" w:rsidR="00EA28FB" w:rsidRPr="00A86DA9" w:rsidRDefault="00EA28FB" w:rsidP="00EA28FB">
      <w:pPr>
        <w:pStyle w:val="Contedos"/>
        <w:ind w:left="360" w:firstLine="0"/>
        <w:rPr>
          <w:lang w:bidi="pt-PT"/>
        </w:rPr>
      </w:pPr>
    </w:p>
    <w:p w14:paraId="2BB75231" w14:textId="77777777" w:rsidR="00EA28FB" w:rsidRPr="004A4548" w:rsidRDefault="00EA28FB" w:rsidP="00FD31EA">
      <w:pPr>
        <w:pStyle w:val="Contedos"/>
        <w:ind w:left="360" w:firstLine="0"/>
        <w:rPr>
          <w:lang w:bidi="pt-PT"/>
        </w:rPr>
      </w:pPr>
    </w:p>
    <w:p w14:paraId="05B5D1DB" w14:textId="77777777" w:rsidR="00FD31EA" w:rsidRPr="00FD31EA" w:rsidRDefault="00FD31EA" w:rsidP="00FD31EA">
      <w:pPr>
        <w:rPr>
          <w:lang w:bidi="pt-PT"/>
        </w:rPr>
      </w:pPr>
    </w:p>
    <w:p w14:paraId="7C1C29EC" w14:textId="77777777" w:rsidR="00EF0941" w:rsidRPr="00DA2C3D" w:rsidRDefault="00EF0941" w:rsidP="00EF0941"/>
    <w:p w14:paraId="2581608D" w14:textId="77777777" w:rsidR="00D623AC" w:rsidRPr="00DA2C3D" w:rsidRDefault="00D623AC" w:rsidP="00EF0941">
      <w:pPr>
        <w:pStyle w:val="Ttulo"/>
        <w:rPr>
          <w:lang w:bidi="pt-PT"/>
        </w:rPr>
      </w:pPr>
    </w:p>
    <w:p w14:paraId="17884D36" w14:textId="77777777" w:rsidR="00D623AC" w:rsidRPr="00DA2C3D" w:rsidRDefault="00D623AC" w:rsidP="00EF0941">
      <w:pPr>
        <w:pStyle w:val="Ttulo"/>
        <w:rPr>
          <w:lang w:bidi="pt-PT"/>
        </w:rPr>
      </w:pPr>
    </w:p>
    <w:p w14:paraId="18F0781D" w14:textId="77777777" w:rsidR="00D623AC" w:rsidRPr="00DA2C3D" w:rsidRDefault="00D623AC" w:rsidP="00EF0941">
      <w:pPr>
        <w:pStyle w:val="Ttulo"/>
        <w:rPr>
          <w:lang w:bidi="pt-PT"/>
        </w:rPr>
      </w:pPr>
    </w:p>
    <w:p w14:paraId="2601AC10" w14:textId="77777777" w:rsidR="000D6D96" w:rsidRDefault="000D6D96" w:rsidP="00EF0941">
      <w:pPr>
        <w:pStyle w:val="Ttulo"/>
        <w:rPr>
          <w:lang w:bidi="pt-PT"/>
        </w:rPr>
      </w:pPr>
    </w:p>
    <w:p w14:paraId="186FFD33" w14:textId="77777777" w:rsidR="000D6D96" w:rsidRDefault="000D6D96" w:rsidP="00EF0941">
      <w:pPr>
        <w:pStyle w:val="Ttulo"/>
        <w:rPr>
          <w:lang w:bidi="pt-PT"/>
        </w:rPr>
      </w:pPr>
    </w:p>
    <w:p w14:paraId="6A22276B" w14:textId="77777777" w:rsidR="000D6D96" w:rsidRDefault="000D6D96" w:rsidP="00EF0941">
      <w:pPr>
        <w:pStyle w:val="Ttulo"/>
        <w:rPr>
          <w:lang w:bidi="pt-PT"/>
        </w:rPr>
      </w:pPr>
    </w:p>
    <w:p w14:paraId="475D8C7E" w14:textId="020F35E3" w:rsidR="000D6D96" w:rsidRDefault="000D6D96" w:rsidP="004A256B">
      <w:pPr>
        <w:pStyle w:val="Ttulo2"/>
        <w:rPr>
          <w:lang w:bidi="pt-PT"/>
        </w:rPr>
      </w:pPr>
      <w:bookmarkStart w:id="26" w:name="_Toc116333733"/>
      <w:r>
        <w:rPr>
          <w:lang w:bidi="pt-PT"/>
        </w:rPr>
        <w:lastRenderedPageBreak/>
        <w:t>Resistência da parte sem porta</w:t>
      </w:r>
      <w:bookmarkEnd w:id="26"/>
    </w:p>
    <w:tbl>
      <w:tblPr>
        <w:tblStyle w:val="TabelacomGrelha"/>
        <w:tblW w:w="10343" w:type="dxa"/>
        <w:tblLook w:val="04A0" w:firstRow="1" w:lastRow="0" w:firstColumn="1" w:lastColumn="0" w:noHBand="0" w:noVBand="1"/>
      </w:tblPr>
      <w:tblGrid>
        <w:gridCol w:w="1274"/>
        <w:gridCol w:w="1274"/>
        <w:gridCol w:w="1275"/>
        <w:gridCol w:w="6520"/>
      </w:tblGrid>
      <w:tr w:rsidR="000D6D96" w14:paraId="6E5ECC35" w14:textId="77777777" w:rsidTr="005D2B63">
        <w:trPr>
          <w:trHeight w:val="2567"/>
        </w:trPr>
        <w:tc>
          <w:tcPr>
            <w:tcW w:w="1274" w:type="dxa"/>
            <w:shd w:val="clear" w:color="auto" w:fill="808080" w:themeFill="background1" w:themeFillShade="80"/>
            <w:vAlign w:val="center"/>
          </w:tcPr>
          <w:p w14:paraId="6AE38986" w14:textId="77777777" w:rsidR="000D6D96" w:rsidRDefault="000D6D96" w:rsidP="005D2B6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68" behindDoc="0" locked="0" layoutInCell="1" allowOverlap="1" wp14:anchorId="62383065" wp14:editId="20A5840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-210185</wp:posOffset>
                      </wp:positionV>
                      <wp:extent cx="816610" cy="0"/>
                      <wp:effectExtent l="57150" t="76200" r="59690" b="133350"/>
                      <wp:wrapNone/>
                      <wp:docPr id="31" name="Conexão reta unidirecion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41493A66">
                    <v:shape id="Conexão reta unidirecional 31" style="position:absolute;margin-left:-7pt;margin-top:-16.55pt;width:64.3pt;height:0;z-index:2516746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" w14:anchorId="3D8B7FBA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740" behindDoc="0" locked="0" layoutInCell="1" allowOverlap="1" wp14:anchorId="08C80679" wp14:editId="7CAD0D52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-489585</wp:posOffset>
                      </wp:positionV>
                      <wp:extent cx="609600" cy="1404620"/>
                      <wp:effectExtent l="0" t="0" r="0" b="5715"/>
                      <wp:wrapNone/>
                      <wp:docPr id="3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6B577" w14:textId="77777777" w:rsidR="000D6D96" w:rsidRPr="00D56D06" w:rsidRDefault="000D6D96" w:rsidP="000D6D9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80679" id="_x0000_s1049" type="#_x0000_t202" style="position:absolute;left:0;text-align:left;margin-left:-7.2pt;margin-top:-38.55pt;width:48pt;height:110.6pt;z-index:2516777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" filled="f" stroked="f">
                      <v:textbox style="mso-fit-shape-to-text:t">
                        <w:txbxContent>
                          <w:p w14:paraId="70E6B577" w14:textId="77777777" w:rsidR="000D6D96" w:rsidRPr="00D56D06" w:rsidRDefault="000D6D96" w:rsidP="000D6D9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I</w:t>
            </w:r>
          </w:p>
        </w:tc>
        <w:tc>
          <w:tcPr>
            <w:tcW w:w="1274" w:type="dxa"/>
            <w:shd w:val="clear" w:color="auto" w:fill="A6A6A6" w:themeFill="background1" w:themeFillShade="A6"/>
            <w:vAlign w:val="center"/>
          </w:tcPr>
          <w:p w14:paraId="361FCC05" w14:textId="77777777" w:rsidR="000D6D96" w:rsidRDefault="000D6D96" w:rsidP="005D2B6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64" behindDoc="0" locked="0" layoutInCell="1" allowOverlap="1" wp14:anchorId="15E4F9EE" wp14:editId="0C54CBB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-480060</wp:posOffset>
                      </wp:positionV>
                      <wp:extent cx="609600" cy="1404620"/>
                      <wp:effectExtent l="0" t="0" r="0" b="5715"/>
                      <wp:wrapNone/>
                      <wp:docPr id="3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CDFC6C" w14:textId="77777777" w:rsidR="000D6D96" w:rsidRPr="00D56D06" w:rsidRDefault="000D6D96" w:rsidP="000D6D9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4F9EE" id="_x0000_s1050" type="#_x0000_t202" style="position:absolute;left:0;text-align:left;margin-left:-6pt;margin-top:-37.8pt;width:48pt;height:110.6pt;z-index:25167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1AA/gEAANUDAAAOAAAAZHJzL2Uyb0RvYy54bWysU9uO2yAQfa/Uf0C8N3YiJ9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" filled="f" stroked="f">
                      <v:textbox style="mso-fit-shape-to-text:t">
                        <w:txbxContent>
                          <w:p w14:paraId="0BCDFC6C" w14:textId="77777777" w:rsidR="000D6D96" w:rsidRPr="00D56D06" w:rsidRDefault="000D6D96" w:rsidP="000D6D9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92" behindDoc="0" locked="0" layoutInCell="1" allowOverlap="1" wp14:anchorId="2C191F47" wp14:editId="5AD1A5CE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-211455</wp:posOffset>
                      </wp:positionV>
                      <wp:extent cx="816610" cy="0"/>
                      <wp:effectExtent l="57150" t="76200" r="59690" b="133350"/>
                      <wp:wrapNone/>
                      <wp:docPr id="34" name="Conexão reta unidirecion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01ED41AA">
                    <v:shape id="Conexão reta unidirecional 34" style="position:absolute;margin-left:-6.75pt;margin-top:-16.65pt;width:64.3pt;height:0;z-index:2516756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" w14:anchorId="79F26D12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t>M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CE2BCD8" w14:textId="77777777" w:rsidR="000D6D96" w:rsidRDefault="000D6D96" w:rsidP="005D2B63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716" behindDoc="0" locked="0" layoutInCell="1" allowOverlap="1" wp14:anchorId="37D2C6D3" wp14:editId="2C22513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-207645</wp:posOffset>
                      </wp:positionV>
                      <wp:extent cx="816610" cy="0"/>
                      <wp:effectExtent l="57150" t="76200" r="59690" b="133350"/>
                      <wp:wrapNone/>
                      <wp:docPr id="35" name="Conexão reta unidirecion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6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9C5B781">
                    <v:shape id="Conexão reta unidirecional 35" style="position:absolute;margin-left:-5.55pt;margin-top:-16.35pt;width:64.3pt;height:0;z-index:251676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" w14:anchorId="6AB02C57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88" behindDoc="0" locked="0" layoutInCell="1" allowOverlap="1" wp14:anchorId="3B92662D" wp14:editId="7A6692D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-491490</wp:posOffset>
                      </wp:positionV>
                      <wp:extent cx="609600" cy="1404620"/>
                      <wp:effectExtent l="0" t="0" r="0" b="5715"/>
                      <wp:wrapNone/>
                      <wp:docPr id="3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D3D71" w14:textId="77777777" w:rsidR="000D6D96" w:rsidRPr="00D56D06" w:rsidRDefault="000D6D96" w:rsidP="000D6D9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2662D" id="_x0000_s1051" type="#_x0000_t202" style="position:absolute;left:0;text-align:left;margin-left:-5.15pt;margin-top:-38.7pt;width:48pt;height:110.6pt;z-index:2516797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" filled="f" stroked="f">
                      <v:textbox style="mso-fit-shape-to-text:t">
                        <w:txbxContent>
                          <w:p w14:paraId="189D3D71" w14:textId="77777777" w:rsidR="000D6D96" w:rsidRPr="00D56D06" w:rsidRDefault="000D6D96" w:rsidP="000D6D9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E</w:t>
            </w:r>
          </w:p>
        </w:tc>
        <w:tc>
          <w:tcPr>
            <w:tcW w:w="6520" w:type="dxa"/>
          </w:tcPr>
          <w:p w14:paraId="2173B34A" w14:textId="77777777" w:rsidR="000D6D96" w:rsidRPr="00CB2E94" w:rsidRDefault="000D6D96" w:rsidP="005D2B63">
            <w:pPr>
              <w:pStyle w:val="Subttulo"/>
              <w:rPr>
                <w:sz w:val="36"/>
                <w:szCs w:val="36"/>
              </w:rPr>
            </w:pPr>
            <w:r w:rsidRPr="00CB2E94">
              <w:rPr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externo (granito), L3=9cm</w:t>
            </w:r>
          </w:p>
          <w:p w14:paraId="6EB1EB6E" w14:textId="77777777" w:rsidR="000D6D96" w:rsidRPr="00CB2E94" w:rsidRDefault="000D6D96" w:rsidP="005D2B63">
            <w:pPr>
              <w:pStyle w:val="Subttulo"/>
              <w:rPr>
                <w:sz w:val="36"/>
                <w:szCs w:val="36"/>
              </w:rPr>
            </w:pPr>
            <w:r w:rsidRPr="00CB2E94"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isolante interm</w:t>
            </w:r>
            <w:r>
              <w:rPr>
                <w:sz w:val="36"/>
                <w:szCs w:val="36"/>
              </w:rPr>
              <w:t>é</w:t>
            </w:r>
            <w:r>
              <w:rPr>
                <w:sz w:val="36"/>
                <w:szCs w:val="36"/>
              </w:rPr>
              <w:t>dio (tijolo cer</w:t>
            </w:r>
            <w:r>
              <w:rPr>
                <w:sz w:val="36"/>
                <w:szCs w:val="36"/>
              </w:rPr>
              <w:t>â</w:t>
            </w:r>
            <w:r>
              <w:rPr>
                <w:sz w:val="36"/>
                <w:szCs w:val="36"/>
              </w:rPr>
              <w:t>mico), L2=9cm</w:t>
            </w:r>
          </w:p>
          <w:p w14:paraId="3AA1DB17" w14:textId="77777777" w:rsidR="000D6D96" w:rsidRDefault="000D6D96" w:rsidP="005D2B63">
            <w:pPr>
              <w:pStyle w:val="Subttulo"/>
            </w:pPr>
            <w:r w:rsidRPr="00CB2E94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interno (corti</w:t>
            </w:r>
            <w:r>
              <w:rPr>
                <w:sz w:val="36"/>
                <w:szCs w:val="36"/>
              </w:rPr>
              <w:t>ç</w:t>
            </w:r>
            <w:r>
              <w:rPr>
                <w:sz w:val="36"/>
                <w:szCs w:val="36"/>
              </w:rPr>
              <w:t>a), L1=5cm</w:t>
            </w:r>
          </w:p>
        </w:tc>
      </w:tr>
    </w:tbl>
    <w:p w14:paraId="45CCF8B3" w14:textId="1670D665" w:rsidR="000D6D96" w:rsidRDefault="00EE16A6" w:rsidP="00EE16A6">
      <w:pPr>
        <w:pStyle w:val="Legenda"/>
      </w:pPr>
      <w:bookmarkStart w:id="27" w:name="_Toc1163335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11</w:t>
      </w:r>
      <w:r>
        <w:fldChar w:fldCharType="end"/>
      </w:r>
      <w:r>
        <w:t xml:space="preserve"> </w:t>
      </w:r>
      <w:r w:rsidRPr="006E33E6">
        <w:t xml:space="preserve">Esquema lateral parede com </w:t>
      </w:r>
      <w:r>
        <w:t>porta</w:t>
      </w:r>
      <w:r w:rsidRPr="006E33E6">
        <w:t xml:space="preserve"> (parte com </w:t>
      </w:r>
      <w:r>
        <w:t>porta</w:t>
      </w:r>
      <w:r w:rsidRPr="006E33E6">
        <w:t>)</w:t>
      </w:r>
      <w:bookmarkEnd w:id="27"/>
    </w:p>
    <w:p w14:paraId="636DD726" w14:textId="14062FAB" w:rsidR="000D6D96" w:rsidRDefault="000D6D96" w:rsidP="000D6D96">
      <w:pPr>
        <w:pStyle w:val="Subttul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84" behindDoc="0" locked="0" layoutInCell="1" allowOverlap="1" wp14:anchorId="4C1CB27A" wp14:editId="03F7C0C6">
                <wp:simplePos x="0" y="0"/>
                <wp:positionH relativeFrom="column">
                  <wp:posOffset>4819650</wp:posOffset>
                </wp:positionH>
                <wp:positionV relativeFrom="paragraph">
                  <wp:posOffset>885190</wp:posOffset>
                </wp:positionV>
                <wp:extent cx="76200" cy="857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1960654">
              <v:oval id="Oval 37" style="position:absolute;margin-left:379.5pt;margin-top:69.7pt;width:6pt;height:6.75pt;z-index:2516838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46391F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60" behindDoc="0" locked="0" layoutInCell="1" allowOverlap="1" wp14:anchorId="52AB2639" wp14:editId="0AE63EB0">
                <wp:simplePos x="0" y="0"/>
                <wp:positionH relativeFrom="column">
                  <wp:posOffset>3729990</wp:posOffset>
                </wp:positionH>
                <wp:positionV relativeFrom="paragraph">
                  <wp:posOffset>889000</wp:posOffset>
                </wp:positionV>
                <wp:extent cx="76200" cy="857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A904F7E">
              <v:oval id="Oval 38" style="position:absolute;margin-left:293.7pt;margin-top:70pt;width:6pt;height:6.75pt;z-index:2516828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3614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836" behindDoc="0" locked="0" layoutInCell="1" allowOverlap="1" wp14:anchorId="3DFFA195" wp14:editId="12E69B16">
                <wp:simplePos x="0" y="0"/>
                <wp:positionH relativeFrom="column">
                  <wp:posOffset>1586865</wp:posOffset>
                </wp:positionH>
                <wp:positionV relativeFrom="paragraph">
                  <wp:posOffset>889000</wp:posOffset>
                </wp:positionV>
                <wp:extent cx="76200" cy="857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DFC4D30">
              <v:oval id="Oval 39" style="position:absolute;margin-left:124.95pt;margin-top:70pt;width:6pt;height:6.75pt;z-index:2516818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099FAB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812" behindDoc="0" locked="0" layoutInCell="1" allowOverlap="1" wp14:anchorId="33D8592F" wp14:editId="0DE230C6">
                <wp:simplePos x="0" y="0"/>
                <wp:positionH relativeFrom="column">
                  <wp:posOffset>2548890</wp:posOffset>
                </wp:positionH>
                <wp:positionV relativeFrom="paragraph">
                  <wp:posOffset>889000</wp:posOffset>
                </wp:positionV>
                <wp:extent cx="76200" cy="857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864ABC5">
              <v:oval id="Oval 40" style="position:absolute;margin-left:200.7pt;margin-top:70pt;width:6pt;height:6.75pt;z-index:2516808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61616 [334]" strokecolor="#0f0d29 [3213]" strokeweight="2pt" w14:anchorId="2FF9F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"/>
            </w:pict>
          </mc:Fallback>
        </mc:AlternateContent>
      </w:r>
      <w:r w:rsidRPr="008226C1">
        <w:rPr>
          <w:noProof/>
        </w:rPr>
        <w:drawing>
          <wp:inline distT="0" distB="0" distL="0" distR="0" wp14:anchorId="3975E775" wp14:editId="7B3D50F0">
            <wp:extent cx="4118755" cy="154305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368" cy="15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6BEB" w14:textId="51C88B37" w:rsidR="00EE16A6" w:rsidRDefault="00EE16A6" w:rsidP="00EE16A6">
      <w:pPr>
        <w:pStyle w:val="Legenda"/>
      </w:pPr>
      <w:bookmarkStart w:id="28" w:name="_Toc1163335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12</w:t>
      </w:r>
      <w:r>
        <w:fldChar w:fldCharType="end"/>
      </w:r>
      <w:r>
        <w:t xml:space="preserve"> </w:t>
      </w:r>
      <w:r w:rsidRPr="006000BE">
        <w:t>equivalente el</w:t>
      </w:r>
      <w:r w:rsidRPr="006000BE">
        <w:t>é</w:t>
      </w:r>
      <w:r w:rsidRPr="006000BE">
        <w:t xml:space="preserve">trico parede com </w:t>
      </w:r>
      <w:r>
        <w:t>porta</w:t>
      </w:r>
      <w:r w:rsidRPr="006000BE">
        <w:t xml:space="preserve"> (parte sem </w:t>
      </w:r>
      <w:r>
        <w:t>porta</w:t>
      </w:r>
      <w:r w:rsidRPr="006000BE">
        <w:t>)</w:t>
      </w:r>
      <w:bookmarkEnd w:id="28"/>
    </w:p>
    <w:p w14:paraId="07E3AAC5" w14:textId="77777777" w:rsidR="000D6D96" w:rsidRPr="00E12519" w:rsidRDefault="000D6D96" w:rsidP="000D6D96">
      <w:pPr>
        <w:rPr>
          <w:sz w:val="28"/>
          <w:szCs w:val="28"/>
          <w:lang w:val="en-US"/>
        </w:rPr>
      </w:pPr>
      <w:r w:rsidRPr="00E12519">
        <w:rPr>
          <w:sz w:val="28"/>
          <w:szCs w:val="28"/>
          <w:lang w:val="en-US"/>
        </w:rPr>
        <w:t>Rk</w:t>
      </w:r>
      <w:r>
        <w:rPr>
          <w:sz w:val="28"/>
          <w:szCs w:val="28"/>
          <w:lang w:val="en-US"/>
        </w:rPr>
        <w:t>2</w:t>
      </w:r>
      <w:r w:rsidRPr="00E12519">
        <w:rPr>
          <w:sz w:val="28"/>
          <w:szCs w:val="28"/>
          <w:lang w:val="en-US"/>
        </w:rPr>
        <w:t xml:space="preserve"> = Ri + Rm + Re</w:t>
      </w:r>
    </w:p>
    <w:p w14:paraId="441AF280" w14:textId="77777777" w:rsidR="000D6D96" w:rsidRPr="00E12519" w:rsidRDefault="000D6D96" w:rsidP="000D6D96">
      <w:pPr>
        <w:rPr>
          <w:sz w:val="28"/>
          <w:szCs w:val="28"/>
          <w:lang w:val="en-US"/>
        </w:rPr>
      </w:pPr>
    </w:p>
    <w:p w14:paraId="58D5F569" w14:textId="5D157778" w:rsidR="000D6D96" w:rsidRPr="00E83A3D" w:rsidRDefault="000D6D96" w:rsidP="000D6D96">
      <w:pPr>
        <w:rPr>
          <w:sz w:val="28"/>
          <w:szCs w:val="28"/>
          <w:lang w:val="en-US"/>
        </w:rPr>
      </w:pPr>
      <w:r w:rsidRPr="00E83A3D">
        <w:rPr>
          <w:sz w:val="28"/>
          <w:szCs w:val="28"/>
          <w:lang w:val="en-US"/>
        </w:rPr>
        <w:t xml:space="preserve">Ri = Li / (Ki*A1) =    0,05 / (0,039*(2*3)) = </w:t>
      </w:r>
      <w:r w:rsidR="00E83A3D" w:rsidRPr="00E83A3D">
        <w:rPr>
          <w:sz w:val="28"/>
          <w:szCs w:val="28"/>
          <w:lang w:val="en-US"/>
        </w:rPr>
        <w:t>0,21</w:t>
      </w:r>
      <w:r w:rsidRPr="00E83A3D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</w:p>
    <w:p w14:paraId="23349FFA" w14:textId="77777777" w:rsidR="000D6D96" w:rsidRPr="00E83A3D" w:rsidRDefault="000D6D96" w:rsidP="000D6D96">
      <w:pPr>
        <w:rPr>
          <w:sz w:val="24"/>
          <w:szCs w:val="24"/>
          <w:lang w:val="en-US"/>
        </w:rPr>
      </w:pPr>
    </w:p>
    <w:p w14:paraId="34EA03B3" w14:textId="5F80891B" w:rsidR="000D6D96" w:rsidRPr="00E12519" w:rsidRDefault="000D6D96" w:rsidP="000D6D96">
      <w:pPr>
        <w:rPr>
          <w:sz w:val="28"/>
          <w:szCs w:val="28"/>
          <w:lang w:val="en-US"/>
        </w:rPr>
      </w:pPr>
      <w:r w:rsidRPr="00E12519">
        <w:rPr>
          <w:sz w:val="28"/>
          <w:szCs w:val="28"/>
          <w:lang w:val="en-US"/>
        </w:rPr>
        <w:t>Rm = Lm / (Km*A2) = 0,09 / (1,14*(</w:t>
      </w:r>
      <w:r>
        <w:rPr>
          <w:sz w:val="28"/>
          <w:szCs w:val="28"/>
          <w:lang w:val="en-US"/>
        </w:rPr>
        <w:t>2</w:t>
      </w:r>
      <w:r w:rsidRPr="00E12519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3</w:t>
      </w:r>
      <w:r w:rsidRPr="00E12519">
        <w:rPr>
          <w:sz w:val="28"/>
          <w:szCs w:val="28"/>
          <w:lang w:val="en-US"/>
        </w:rPr>
        <w:t xml:space="preserve">)) = </w:t>
      </w:r>
      <w:r w:rsidR="00E83A3D">
        <w:rPr>
          <w:sz w:val="28"/>
          <w:szCs w:val="28"/>
          <w:lang w:val="en-US"/>
        </w:rPr>
        <w:t>0,013</w:t>
      </w:r>
      <w:r w:rsidRPr="00E12519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</w:p>
    <w:p w14:paraId="109CC79E" w14:textId="77777777" w:rsidR="000D6D96" w:rsidRPr="00E12519" w:rsidRDefault="000D6D96" w:rsidP="000D6D96">
      <w:pPr>
        <w:rPr>
          <w:sz w:val="28"/>
          <w:szCs w:val="28"/>
          <w:lang w:val="en-US"/>
        </w:rPr>
      </w:pPr>
    </w:p>
    <w:p w14:paraId="69A2A6DA" w14:textId="5BA2CD85" w:rsidR="000D6D96" w:rsidRPr="00E12519" w:rsidRDefault="000D6D96" w:rsidP="000D6D96">
      <w:pPr>
        <w:rPr>
          <w:sz w:val="28"/>
          <w:szCs w:val="28"/>
          <w:lang w:val="en-US"/>
        </w:rPr>
      </w:pPr>
      <w:r w:rsidRPr="00E12519">
        <w:rPr>
          <w:sz w:val="28"/>
          <w:szCs w:val="28"/>
          <w:lang w:val="en-US"/>
        </w:rPr>
        <w:t>Re = Le / (Ke*A3) = 0,09 / (3,5*(</w:t>
      </w:r>
      <w:r>
        <w:rPr>
          <w:sz w:val="28"/>
          <w:szCs w:val="28"/>
          <w:lang w:val="en-US"/>
        </w:rPr>
        <w:t>2</w:t>
      </w:r>
      <w:r w:rsidRPr="00E12519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3</w:t>
      </w:r>
      <w:r w:rsidRPr="00E12519">
        <w:rPr>
          <w:sz w:val="28"/>
          <w:szCs w:val="28"/>
          <w:lang w:val="en-US"/>
        </w:rPr>
        <w:t xml:space="preserve">)) = </w:t>
      </w:r>
      <w:r w:rsidR="00E83A3D">
        <w:rPr>
          <w:sz w:val="28"/>
          <w:szCs w:val="28"/>
          <w:lang w:val="en-US"/>
        </w:rPr>
        <w:t>0,0043</w:t>
      </w:r>
      <w:r w:rsidRPr="00E12519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</w:p>
    <w:p w14:paraId="1FE7EAB7" w14:textId="77777777" w:rsidR="000D6D96" w:rsidRPr="00E12519" w:rsidRDefault="000D6D96" w:rsidP="000D6D96">
      <w:pPr>
        <w:rPr>
          <w:lang w:val="en-US"/>
        </w:rPr>
      </w:pPr>
    </w:p>
    <w:p w14:paraId="1F242914" w14:textId="77777777" w:rsidR="000D6D96" w:rsidRPr="00E12519" w:rsidRDefault="000D6D96" w:rsidP="000D6D96">
      <w:pPr>
        <w:rPr>
          <w:lang w:val="en-US"/>
        </w:rPr>
      </w:pPr>
    </w:p>
    <w:p w14:paraId="49489964" w14:textId="58554DA4" w:rsidR="000D6D96" w:rsidRPr="008E4CF0" w:rsidRDefault="000D6D96" w:rsidP="000D6D96">
      <w:pPr>
        <w:rPr>
          <w:sz w:val="28"/>
          <w:szCs w:val="28"/>
          <w:lang w:val="en-US"/>
        </w:rPr>
      </w:pPr>
      <w:r w:rsidRPr="008E4CF0">
        <w:rPr>
          <w:sz w:val="28"/>
          <w:szCs w:val="28"/>
          <w:lang w:val="en-US"/>
        </w:rPr>
        <w:t>Rk</w:t>
      </w:r>
      <w:r>
        <w:rPr>
          <w:sz w:val="28"/>
          <w:szCs w:val="28"/>
          <w:lang w:val="en-US"/>
        </w:rPr>
        <w:t>2</w:t>
      </w:r>
      <w:r w:rsidRPr="008E4CF0">
        <w:rPr>
          <w:sz w:val="28"/>
          <w:szCs w:val="28"/>
          <w:lang w:val="en-US"/>
        </w:rPr>
        <w:t xml:space="preserve"> = Ri + Rm + Re = </w:t>
      </w:r>
      <w:r w:rsidR="00E83A3D">
        <w:rPr>
          <w:sz w:val="28"/>
          <w:szCs w:val="28"/>
          <w:lang w:val="en-US"/>
        </w:rPr>
        <w:t>0,21</w:t>
      </w:r>
      <w:r w:rsidRPr="008E4CF0">
        <w:rPr>
          <w:sz w:val="28"/>
          <w:szCs w:val="28"/>
          <w:lang w:val="en-US"/>
        </w:rPr>
        <w:t xml:space="preserve"> + </w:t>
      </w:r>
      <w:r w:rsidR="00E83A3D">
        <w:rPr>
          <w:sz w:val="28"/>
          <w:szCs w:val="28"/>
          <w:lang w:val="en-US"/>
        </w:rPr>
        <w:t>0,013</w:t>
      </w:r>
      <w:r w:rsidRPr="008E4CF0">
        <w:rPr>
          <w:sz w:val="28"/>
          <w:szCs w:val="28"/>
          <w:lang w:val="en-US"/>
        </w:rPr>
        <w:t xml:space="preserve"> + </w:t>
      </w:r>
      <w:r w:rsidR="00E83A3D">
        <w:rPr>
          <w:sz w:val="28"/>
          <w:szCs w:val="28"/>
          <w:lang w:val="en-US"/>
        </w:rPr>
        <w:t>0,0043</w:t>
      </w:r>
      <w:r w:rsidRPr="008E4CF0">
        <w:rPr>
          <w:sz w:val="28"/>
          <w:szCs w:val="28"/>
          <w:lang w:val="en-US"/>
        </w:rPr>
        <w:t xml:space="preserve"> = </w:t>
      </w:r>
      <w:r w:rsidR="00E83A3D">
        <w:rPr>
          <w:sz w:val="28"/>
          <w:szCs w:val="28"/>
          <w:lang w:val="en-US"/>
        </w:rPr>
        <w:t>0,2273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</w:p>
    <w:p w14:paraId="013162DB" w14:textId="77777777" w:rsidR="000D6D96" w:rsidRDefault="000D6D96" w:rsidP="000D6D96">
      <w:pPr>
        <w:pStyle w:val="Contedos"/>
        <w:ind w:firstLine="0"/>
        <w:rPr>
          <w:lang w:val="en-US" w:bidi="pt-PT"/>
        </w:rPr>
      </w:pPr>
    </w:p>
    <w:p w14:paraId="5EAA10A6" w14:textId="77777777" w:rsidR="000D6D96" w:rsidRDefault="000D6D96" w:rsidP="000D6D96">
      <w:pPr>
        <w:pStyle w:val="Contedos"/>
        <w:ind w:firstLine="0"/>
        <w:rPr>
          <w:lang w:val="en-US" w:bidi="pt-PT"/>
        </w:rPr>
      </w:pPr>
    </w:p>
    <w:p w14:paraId="3D4D86C6" w14:textId="6C2A5BE4" w:rsidR="000D6D96" w:rsidRDefault="000D6D96" w:rsidP="000D6D96">
      <w:pPr>
        <w:pStyle w:val="Contedos"/>
        <w:ind w:firstLine="0"/>
        <w:rPr>
          <w:sz w:val="26"/>
          <w:szCs w:val="26"/>
          <w:lang w:bidi="pt-PT"/>
        </w:rPr>
      </w:pPr>
      <w:r w:rsidRPr="000D6D96">
        <w:rPr>
          <w:lang w:bidi="pt-PT"/>
        </w:rPr>
        <w:t>Resist</w:t>
      </w:r>
      <w:r w:rsidRPr="000D6D96">
        <w:rPr>
          <w:lang w:bidi="pt-PT"/>
        </w:rPr>
        <w:t>ê</w:t>
      </w:r>
      <w:r w:rsidRPr="000D6D96">
        <w:rPr>
          <w:lang w:bidi="pt-PT"/>
        </w:rPr>
        <w:t>ncia Total da P</w:t>
      </w:r>
      <w:r>
        <w:rPr>
          <w:lang w:bidi="pt-PT"/>
        </w:rPr>
        <w:t xml:space="preserve">arede com porta = 2*Rk2 + Rk1 = </w:t>
      </w:r>
      <w:r w:rsidR="00E83A3D">
        <w:rPr>
          <w:lang w:bidi="pt-PT"/>
        </w:rPr>
        <w:t xml:space="preserve">2*0,2273 + </w:t>
      </w:r>
      <w:r w:rsidR="00E83A3D">
        <w:rPr>
          <w:sz w:val="26"/>
          <w:szCs w:val="26"/>
          <w:lang w:bidi="pt-PT"/>
        </w:rPr>
        <w:t>0,00005703</w:t>
      </w:r>
    </w:p>
    <w:p w14:paraId="06091BB5" w14:textId="7B6B46CE" w:rsidR="00E83A3D" w:rsidRPr="00A86DA9" w:rsidRDefault="00E83A3D" w:rsidP="00E83A3D">
      <w:pPr>
        <w:rPr>
          <w:sz w:val="28"/>
          <w:szCs w:val="28"/>
        </w:rPr>
      </w:pPr>
      <w:r>
        <w:rPr>
          <w:sz w:val="26"/>
          <w:szCs w:val="26"/>
          <w:lang w:bidi="pt-PT"/>
        </w:rPr>
        <w:t xml:space="preserve">                                                                                               = 0,4547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*K)</m:t>
        </m:r>
        <m:r>
          <w:rPr>
            <w:rFonts w:ascii="Cambria Math" w:eastAsiaTheme="minorEastAsia" w:hAnsi="Cambria Math"/>
            <w:sz w:val="28"/>
            <w:szCs w:val="28"/>
          </w:rPr>
          <m:t>/W</m:t>
        </m:r>
      </m:oMath>
    </w:p>
    <w:p w14:paraId="30142F9E" w14:textId="2678AD19" w:rsidR="00E83A3D" w:rsidRPr="000D6D96" w:rsidRDefault="00E83A3D" w:rsidP="000D6D96">
      <w:pPr>
        <w:pStyle w:val="Contedos"/>
        <w:ind w:firstLine="0"/>
        <w:rPr>
          <w:lang w:bidi="pt-PT"/>
        </w:rPr>
      </w:pPr>
    </w:p>
    <w:p w14:paraId="27C22D8B" w14:textId="054567E8" w:rsidR="00EF0941" w:rsidRDefault="00EF0941" w:rsidP="004A256B">
      <w:pPr>
        <w:pStyle w:val="Ttulo1"/>
        <w:rPr>
          <w:lang w:bidi="pt-PT"/>
        </w:rPr>
      </w:pPr>
      <w:bookmarkStart w:id="29" w:name="_Toc116333734"/>
      <w:r w:rsidRPr="36B8AC44">
        <w:rPr>
          <w:lang w:bidi="pt-PT"/>
        </w:rPr>
        <w:lastRenderedPageBreak/>
        <w:t>Estrutura</w:t>
      </w:r>
      <w:r w:rsidR="004A256B">
        <w:rPr>
          <w:lang w:bidi="pt-PT"/>
        </w:rPr>
        <w:t xml:space="preserve"> - Telhado</w:t>
      </w:r>
      <w:bookmarkEnd w:id="29"/>
    </w:p>
    <w:p w14:paraId="5F59EE28" w14:textId="547C06DB" w:rsidR="00EF0941" w:rsidRDefault="00EF0941" w:rsidP="00EF0941">
      <w:pPr>
        <w:pStyle w:val="Subttulo"/>
      </w:pPr>
      <w:r>
        <w:t>Telhado</w:t>
      </w:r>
      <w:r w:rsidR="00A54731">
        <w:t xml:space="preserve"> (</w:t>
      </w:r>
      <w:r w:rsidR="00A54731" w:rsidRPr="004A256B">
        <w:rPr>
          <w:sz w:val="40"/>
          <w:szCs w:val="40"/>
        </w:rPr>
        <w:t xml:space="preserve">5 metros </w:t>
      </w:r>
      <w:r w:rsidR="004A256B" w:rsidRPr="004A256B">
        <w:rPr>
          <w:sz w:val="40"/>
          <w:szCs w:val="40"/>
        </w:rPr>
        <w:t>largura, 5 metros comprimento, 1 metro de altura</w:t>
      </w:r>
      <w:r w:rsidR="00A54731">
        <w:t>)</w:t>
      </w:r>
    </w:p>
    <w:p w14:paraId="1D02BD75" w14:textId="6181DBAC" w:rsidR="00A86DA9" w:rsidRDefault="00A86DA9" w:rsidP="00A86DA9">
      <w:pPr>
        <w:pStyle w:val="Subttulo"/>
        <w:jc w:val="center"/>
      </w:pPr>
      <w:r>
        <w:rPr>
          <w:noProof/>
        </w:rPr>
        <w:drawing>
          <wp:inline distT="0" distB="0" distL="0" distR="0" wp14:anchorId="31CC8707" wp14:editId="7A4ABE39">
            <wp:extent cx="4772025" cy="3743325"/>
            <wp:effectExtent l="0" t="0" r="9525" b="9525"/>
            <wp:docPr id="200" name="Imagem 200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CCF8" w14:textId="2352BD70" w:rsidR="00A86DA9" w:rsidRDefault="00EE16A6" w:rsidP="00EE16A6">
      <w:pPr>
        <w:pStyle w:val="Legenda"/>
      </w:pPr>
      <w:bookmarkStart w:id="30" w:name="_Toc1163335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13</w:t>
      </w:r>
      <w:r>
        <w:fldChar w:fldCharType="end"/>
      </w:r>
      <w:r>
        <w:t xml:space="preserve"> </w:t>
      </w:r>
      <w:r w:rsidRPr="00BE129F">
        <w:t xml:space="preserve">Esquema </w:t>
      </w:r>
      <w:r>
        <w:t>tridimensional do telhado</w:t>
      </w:r>
      <w:bookmarkEnd w:id="30"/>
    </w:p>
    <w:p w14:paraId="77EBCFF2" w14:textId="77777777" w:rsidR="00EE16A6" w:rsidRPr="00EE16A6" w:rsidRDefault="00EE16A6" w:rsidP="00EE16A6"/>
    <w:p w14:paraId="5CB38F82" w14:textId="77777777" w:rsidR="00A86DA9" w:rsidRDefault="00A86DA9" w:rsidP="00A86DA9">
      <w:pPr>
        <w:pStyle w:val="Subttulo"/>
        <w:rPr>
          <w:lang w:bidi="pt-PT"/>
        </w:rPr>
      </w:pPr>
    </w:p>
    <w:p w14:paraId="5127D5BD" w14:textId="77777777" w:rsidR="00A86DA9" w:rsidRDefault="00A86DA9" w:rsidP="00A86DA9">
      <w:pPr>
        <w:pStyle w:val="Subttulo"/>
        <w:rPr>
          <w:lang w:bidi="pt-PT"/>
        </w:rPr>
      </w:pPr>
    </w:p>
    <w:p w14:paraId="2152371B" w14:textId="77777777" w:rsidR="00A86DA9" w:rsidRDefault="00A86DA9" w:rsidP="00A86DA9">
      <w:pPr>
        <w:pStyle w:val="Subttulo"/>
        <w:rPr>
          <w:lang w:bidi="pt-PT"/>
        </w:rPr>
      </w:pPr>
    </w:p>
    <w:p w14:paraId="4DD53BE9" w14:textId="6A18C4A0" w:rsidR="00A86DA9" w:rsidRDefault="00A86DA9" w:rsidP="004A256B">
      <w:pPr>
        <w:pStyle w:val="Ttulo2"/>
        <w:rPr>
          <w:lang w:bidi="pt-PT"/>
        </w:rPr>
      </w:pPr>
      <w:bookmarkStart w:id="31" w:name="_Toc116333735"/>
      <w:r>
        <w:rPr>
          <w:lang w:bidi="pt-PT"/>
        </w:rPr>
        <w:lastRenderedPageBreak/>
        <w:t>Resistência da parte retangular</w:t>
      </w:r>
      <w:bookmarkEnd w:id="31"/>
    </w:p>
    <w:tbl>
      <w:tblPr>
        <w:tblStyle w:val="TabelacomGrelha"/>
        <w:tblW w:w="10343" w:type="dxa"/>
        <w:tblLook w:val="04A0" w:firstRow="1" w:lastRow="0" w:firstColumn="1" w:lastColumn="0" w:noHBand="0" w:noVBand="1"/>
      </w:tblPr>
      <w:tblGrid>
        <w:gridCol w:w="3823"/>
        <w:gridCol w:w="6520"/>
      </w:tblGrid>
      <w:tr w:rsidR="00A86DA9" w14:paraId="728250B7" w14:textId="77777777" w:rsidTr="00A86DA9">
        <w:trPr>
          <w:trHeight w:val="2567"/>
        </w:trPr>
        <w:tc>
          <w:tcPr>
            <w:tcW w:w="3823" w:type="dxa"/>
            <w:shd w:val="clear" w:color="auto" w:fill="C00000"/>
            <w:vAlign w:val="center"/>
          </w:tcPr>
          <w:p w14:paraId="245058BC" w14:textId="190FE214" w:rsidR="00A86DA9" w:rsidRDefault="00A86DA9" w:rsidP="004641BD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932" behindDoc="0" locked="0" layoutInCell="1" allowOverlap="1" wp14:anchorId="06F8B47B" wp14:editId="189B11D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-132715</wp:posOffset>
                      </wp:positionV>
                      <wp:extent cx="2314575" cy="0"/>
                      <wp:effectExtent l="0" t="114300" r="47625" b="95250"/>
                      <wp:wrapNone/>
                      <wp:docPr id="57" name="Conexão reta unidirecion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4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5B2C64D3">
                    <v:shapetype id="_x0000_t32" coordsize="21600,21600" o:oned="t" filled="f" o:spt="32" path="m,l21600,21600e" w14:anchorId="34005EFD">
                      <v:path fillok="f" arrowok="t" o:connecttype="none"/>
                      <o:lock v:ext="edit" shapetype="t"/>
                    </v:shapetype>
                    <v:shape id="Conexão reta unidirecional 57" style="position:absolute;margin-left:-3pt;margin-top:-10.45pt;width:182.25pt;height:0;flip:y;z-index:2516859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80" behindDoc="0" locked="0" layoutInCell="1" allowOverlap="1" wp14:anchorId="1CDF74B6" wp14:editId="6F8AC6EF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-434975</wp:posOffset>
                      </wp:positionV>
                      <wp:extent cx="609600" cy="1404620"/>
                      <wp:effectExtent l="0" t="0" r="0" b="5715"/>
                      <wp:wrapNone/>
                      <wp:docPr id="19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1FD05" w14:textId="0539A358" w:rsidR="00A86DA9" w:rsidRPr="00D56D06" w:rsidRDefault="00A86DA9" w:rsidP="00A86DA9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74B6" id="_x0000_s1052" type="#_x0000_t202" style="position:absolute;left:0;text-align:left;margin-left:53.35pt;margin-top:-34.25pt;width:48pt;height:110.6pt;z-index:2516879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" filled="f" stroked="f">
                      <v:textbox style="mso-fit-shape-to-text:t">
                        <w:txbxContent>
                          <w:p w14:paraId="1A71FD05" w14:textId="0539A358" w:rsidR="00A86DA9" w:rsidRPr="00D56D06" w:rsidRDefault="00A86DA9" w:rsidP="00A86DA9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T</w:t>
            </w:r>
          </w:p>
        </w:tc>
        <w:tc>
          <w:tcPr>
            <w:tcW w:w="6520" w:type="dxa"/>
            <w:vAlign w:val="center"/>
          </w:tcPr>
          <w:p w14:paraId="49172CA5" w14:textId="32AC9614" w:rsidR="00A86DA9" w:rsidRDefault="00A86DA9" w:rsidP="00A86DA9">
            <w:pPr>
              <w:pStyle w:val="Subttul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Telhado (</w:t>
            </w:r>
            <w:r w:rsidR="00B81F24">
              <w:rPr>
                <w:sz w:val="36"/>
                <w:szCs w:val="36"/>
              </w:rPr>
              <w:t>madeira leve</w:t>
            </w:r>
            <w:r>
              <w:rPr>
                <w:sz w:val="36"/>
                <w:szCs w:val="36"/>
              </w:rPr>
              <w:t xml:space="preserve">), </w:t>
            </w:r>
          </w:p>
          <w:p w14:paraId="3968EEC7" w14:textId="11CC10C6" w:rsidR="00A86DA9" w:rsidRPr="00CB2E94" w:rsidRDefault="00A86DA9" w:rsidP="00A86DA9">
            <w:pPr>
              <w:pStyle w:val="Subttul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L1=</w:t>
            </w:r>
            <w:r w:rsidR="00B81F24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cm</w:t>
            </w:r>
          </w:p>
          <w:p w14:paraId="699E21C4" w14:textId="1F561227" w:rsidR="00A86DA9" w:rsidRDefault="00A86DA9" w:rsidP="00A86DA9">
            <w:pPr>
              <w:pStyle w:val="Subttulo"/>
              <w:jc w:val="center"/>
            </w:pPr>
          </w:p>
        </w:tc>
      </w:tr>
    </w:tbl>
    <w:p w14:paraId="6599A2CA" w14:textId="17A0D7AD" w:rsidR="00A86DA9" w:rsidRDefault="00EE16A6" w:rsidP="00EE16A6">
      <w:pPr>
        <w:pStyle w:val="Legenda"/>
      </w:pPr>
      <w:bookmarkStart w:id="32" w:name="_Toc1163335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14</w:t>
      </w:r>
      <w:r>
        <w:fldChar w:fldCharType="end"/>
      </w:r>
      <w:r>
        <w:t xml:space="preserve"> </w:t>
      </w:r>
      <w:r w:rsidRPr="00E02541">
        <w:t xml:space="preserve">Esquema lateral </w:t>
      </w:r>
      <w:r>
        <w:t>telhado parte retangular</w:t>
      </w:r>
      <w:bookmarkEnd w:id="32"/>
    </w:p>
    <w:p w14:paraId="58D25570" w14:textId="1CD35BB0" w:rsidR="00EF0941" w:rsidRDefault="00A86DA9" w:rsidP="00A86DA9">
      <w:pPr>
        <w:pStyle w:val="Subttulo"/>
        <w:jc w:val="center"/>
      </w:pPr>
      <w:r w:rsidRPr="00A86DA9">
        <w:rPr>
          <w:noProof/>
        </w:rPr>
        <w:drawing>
          <wp:inline distT="0" distB="0" distL="0" distR="0" wp14:anchorId="4E9F41A4" wp14:editId="4EA6149B">
            <wp:extent cx="2314898" cy="1533739"/>
            <wp:effectExtent l="0" t="0" r="9525" b="9525"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3B23" w14:textId="0AB5DD77" w:rsidR="0099199D" w:rsidRDefault="0099199D" w:rsidP="0099199D">
      <w:pPr>
        <w:pStyle w:val="Legenda"/>
      </w:pPr>
      <w:bookmarkStart w:id="33" w:name="_Toc1163335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15</w:t>
      </w:r>
      <w:r>
        <w:fldChar w:fldCharType="end"/>
      </w:r>
      <w:r>
        <w:t xml:space="preserve"> </w:t>
      </w:r>
      <w:r w:rsidRPr="003B5FA6">
        <w:t>equivalente el</w:t>
      </w:r>
      <w:r w:rsidRPr="003B5FA6">
        <w:t>é</w:t>
      </w:r>
      <w:r w:rsidRPr="003B5FA6">
        <w:t xml:space="preserve">trico </w:t>
      </w:r>
      <w:r w:rsidR="00EE16A6">
        <w:t>telhado parte retangular</w:t>
      </w:r>
      <w:bookmarkEnd w:id="33"/>
    </w:p>
    <w:p w14:paraId="321CE1B2" w14:textId="35F0C80B" w:rsidR="00B81F24" w:rsidRPr="00B81F24" w:rsidRDefault="00B81F24" w:rsidP="00B81F24">
      <w:pPr>
        <w:rPr>
          <w:sz w:val="28"/>
          <w:szCs w:val="28"/>
          <w:lang w:val="en-US"/>
        </w:rPr>
      </w:pPr>
      <w:r w:rsidRPr="00B81F24">
        <w:rPr>
          <w:sz w:val="28"/>
          <w:szCs w:val="28"/>
          <w:lang w:val="en-US"/>
        </w:rPr>
        <w:t>Rk1 = Rt</w:t>
      </w:r>
    </w:p>
    <w:p w14:paraId="190B320C" w14:textId="77777777" w:rsidR="00B81F24" w:rsidRPr="00B81F24" w:rsidRDefault="00B81F24" w:rsidP="00B81F24">
      <w:pPr>
        <w:rPr>
          <w:sz w:val="28"/>
          <w:szCs w:val="28"/>
          <w:lang w:val="en-US"/>
        </w:rPr>
      </w:pPr>
    </w:p>
    <w:p w14:paraId="5D8BBBAB" w14:textId="70DBAEEE" w:rsidR="00B81F24" w:rsidRPr="00EE1686" w:rsidRDefault="00B81F24" w:rsidP="00B81F24">
      <w:pPr>
        <w:rPr>
          <w:rFonts w:eastAsiaTheme="minorEastAsia"/>
          <w:sz w:val="28"/>
          <w:szCs w:val="28"/>
          <w:lang w:val="en-US"/>
        </w:rPr>
      </w:pPr>
      <w:r w:rsidRPr="00EE1686">
        <w:rPr>
          <w:sz w:val="28"/>
          <w:szCs w:val="28"/>
          <w:lang w:val="en-US"/>
        </w:rPr>
        <w:t xml:space="preserve">Rt = Li / (Ki*A1) =    0,02 / (0,14*(5*2,69)) = 0,011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</w:p>
    <w:p w14:paraId="77AABC8A" w14:textId="6C0FF28A" w:rsidR="00B81F24" w:rsidRPr="00EE1686" w:rsidRDefault="00B81F24" w:rsidP="00B81F24">
      <w:pPr>
        <w:rPr>
          <w:rFonts w:eastAsiaTheme="minorEastAsia"/>
          <w:sz w:val="28"/>
          <w:szCs w:val="28"/>
          <w:lang w:val="en-US"/>
        </w:rPr>
      </w:pPr>
    </w:p>
    <w:p w14:paraId="3AD89471" w14:textId="71311A7F" w:rsidR="00B81F24" w:rsidRPr="00B81F24" w:rsidRDefault="00B81F24" w:rsidP="00B81F2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Resist</w:t>
      </w:r>
      <w:r>
        <w:rPr>
          <w:rFonts w:eastAsiaTheme="minorEastAsia"/>
          <w:sz w:val="28"/>
          <w:szCs w:val="28"/>
        </w:rPr>
        <w:t>ê</w:t>
      </w:r>
      <w:r>
        <w:rPr>
          <w:rFonts w:eastAsiaTheme="minorEastAsia"/>
          <w:sz w:val="28"/>
          <w:szCs w:val="28"/>
        </w:rPr>
        <w:t xml:space="preserve">ncia total das duas partes retangulares = </w:t>
      </w:r>
      <w:r w:rsidRPr="00B81F24">
        <w:rPr>
          <w:sz w:val="28"/>
          <w:szCs w:val="28"/>
        </w:rPr>
        <w:t>0,0</w:t>
      </w:r>
      <w:r>
        <w:rPr>
          <w:sz w:val="28"/>
          <w:szCs w:val="28"/>
        </w:rPr>
        <w:t>22</w:t>
      </w:r>
      <w:r w:rsidRPr="00B81F2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*K)</m:t>
        </m:r>
        <m:r>
          <w:rPr>
            <w:rFonts w:ascii="Cambria Math" w:eastAsiaTheme="minorEastAsia" w:hAnsi="Cambria Math"/>
            <w:sz w:val="28"/>
            <w:szCs w:val="28"/>
          </w:rPr>
          <m:t>/W</m:t>
        </m:r>
      </m:oMath>
    </w:p>
    <w:p w14:paraId="2C4F8E04" w14:textId="03080327" w:rsidR="00A86DA9" w:rsidRPr="00B81F24" w:rsidRDefault="00A86DA9" w:rsidP="00A86DA9">
      <w:pPr>
        <w:pStyle w:val="Subttulo"/>
        <w:jc w:val="center"/>
      </w:pPr>
    </w:p>
    <w:p w14:paraId="656D9E85" w14:textId="39674CBB" w:rsidR="00A86DA9" w:rsidRPr="00B81F24" w:rsidRDefault="00A86DA9" w:rsidP="00A86DA9">
      <w:pPr>
        <w:pStyle w:val="Subttulo"/>
        <w:jc w:val="center"/>
      </w:pPr>
    </w:p>
    <w:p w14:paraId="4AF76871" w14:textId="106E8DF9" w:rsidR="00A86DA9" w:rsidRPr="00B81F24" w:rsidRDefault="00A86DA9" w:rsidP="00A86DA9">
      <w:pPr>
        <w:pStyle w:val="Subttulo"/>
        <w:jc w:val="center"/>
      </w:pPr>
    </w:p>
    <w:p w14:paraId="7A102A82" w14:textId="77777777" w:rsidR="00A86DA9" w:rsidRPr="00B81F24" w:rsidRDefault="00A86DA9" w:rsidP="00B81F24">
      <w:pPr>
        <w:pStyle w:val="Subttulo"/>
      </w:pPr>
    </w:p>
    <w:p w14:paraId="753D67F3" w14:textId="4A6F74B5" w:rsidR="00EF0941" w:rsidRPr="004A4548" w:rsidRDefault="00A86DA9" w:rsidP="00A86DA9">
      <w:pPr>
        <w:pStyle w:val="Subttulo"/>
        <w:rPr>
          <w:lang w:bidi="pt-PT"/>
        </w:rPr>
      </w:pPr>
      <w:r>
        <w:rPr>
          <w:lang w:bidi="pt-PT"/>
        </w:rPr>
        <w:lastRenderedPageBreak/>
        <w:t>Resist</w:t>
      </w:r>
      <w:r>
        <w:rPr>
          <w:lang w:bidi="pt-PT"/>
        </w:rPr>
        <w:t>ê</w:t>
      </w:r>
      <w:r>
        <w:rPr>
          <w:lang w:bidi="pt-PT"/>
        </w:rPr>
        <w:t>ncia da parte triangular</w:t>
      </w:r>
    </w:p>
    <w:tbl>
      <w:tblPr>
        <w:tblStyle w:val="TabelacomGrelha"/>
        <w:tblW w:w="10343" w:type="dxa"/>
        <w:tblLook w:val="04A0" w:firstRow="1" w:lastRow="0" w:firstColumn="1" w:lastColumn="0" w:noHBand="0" w:noVBand="1"/>
      </w:tblPr>
      <w:tblGrid>
        <w:gridCol w:w="3823"/>
        <w:gridCol w:w="6520"/>
      </w:tblGrid>
      <w:tr w:rsidR="00A86DA9" w14:paraId="78FBAFF1" w14:textId="77777777" w:rsidTr="004641BD">
        <w:trPr>
          <w:trHeight w:val="2567"/>
        </w:trPr>
        <w:tc>
          <w:tcPr>
            <w:tcW w:w="3823" w:type="dxa"/>
            <w:shd w:val="clear" w:color="auto" w:fill="C00000"/>
            <w:vAlign w:val="center"/>
          </w:tcPr>
          <w:p w14:paraId="6F9CF2D5" w14:textId="77777777" w:rsidR="00A86DA9" w:rsidRDefault="00A86DA9" w:rsidP="004641BD">
            <w:pPr>
              <w:pStyle w:val="Subttul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028" behindDoc="0" locked="0" layoutInCell="1" allowOverlap="1" wp14:anchorId="6A99A776" wp14:editId="23BA3DE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-132715</wp:posOffset>
                      </wp:positionV>
                      <wp:extent cx="2314575" cy="0"/>
                      <wp:effectExtent l="0" t="114300" r="47625" b="95250"/>
                      <wp:wrapNone/>
                      <wp:docPr id="201" name="Conexão reta unidirecional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4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5962CD13">
                    <v:shape id="Conexão reta unidirecional 201" style="position:absolute;margin-left:-3pt;margin-top:-10.45pt;width:182.25pt;height:0;flip:y;z-index:2516900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24f75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" w14:anchorId="4D391EDC">
                      <v:stroke startarrow="block" endarrow="block"/>
                      <v:shadow on="t" color="black" opacity="28270f" offset="0" origin=",.5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52" behindDoc="0" locked="0" layoutInCell="1" allowOverlap="1" wp14:anchorId="3AE566D7" wp14:editId="0DA7081F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-434975</wp:posOffset>
                      </wp:positionV>
                      <wp:extent cx="609600" cy="1404620"/>
                      <wp:effectExtent l="0" t="0" r="0" b="5715"/>
                      <wp:wrapNone/>
                      <wp:docPr id="20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C368EB" w14:textId="77777777" w:rsidR="00A86DA9" w:rsidRPr="00D56D06" w:rsidRDefault="00A86DA9" w:rsidP="00A86DA9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56D0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566D7" id="_x0000_s1053" type="#_x0000_t202" style="position:absolute;left:0;text-align:left;margin-left:53.35pt;margin-top:-34.25pt;width:48pt;height:110.6pt;z-index:2516910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" filled="f" stroked="f">
                      <v:textbox style="mso-fit-shape-to-text:t">
                        <w:txbxContent>
                          <w:p w14:paraId="7CC368EB" w14:textId="77777777" w:rsidR="00A86DA9" w:rsidRPr="00D56D06" w:rsidRDefault="00A86DA9" w:rsidP="00A86DA9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D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T</w:t>
            </w:r>
          </w:p>
        </w:tc>
        <w:tc>
          <w:tcPr>
            <w:tcW w:w="6520" w:type="dxa"/>
            <w:vAlign w:val="center"/>
          </w:tcPr>
          <w:p w14:paraId="731CD222" w14:textId="06C4599D" w:rsidR="00A86DA9" w:rsidRDefault="00A86DA9" w:rsidP="004641BD">
            <w:pPr>
              <w:pStyle w:val="Subttul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 </w:t>
            </w:r>
            <w:r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Material Telhado (</w:t>
            </w:r>
            <w:r w:rsidR="00B81F24">
              <w:rPr>
                <w:sz w:val="36"/>
                <w:szCs w:val="36"/>
              </w:rPr>
              <w:t>madeira leve</w:t>
            </w:r>
            <w:r>
              <w:rPr>
                <w:sz w:val="36"/>
                <w:szCs w:val="36"/>
              </w:rPr>
              <w:t xml:space="preserve">), </w:t>
            </w:r>
          </w:p>
          <w:p w14:paraId="33B64CD3" w14:textId="5AB4ECAB" w:rsidR="00A86DA9" w:rsidRPr="00CB2E94" w:rsidRDefault="00A86DA9" w:rsidP="004641BD">
            <w:pPr>
              <w:pStyle w:val="Subttul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L1=</w:t>
            </w:r>
            <w:r w:rsidR="00B81F24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cm</w:t>
            </w:r>
          </w:p>
          <w:p w14:paraId="73AE18D6" w14:textId="77777777" w:rsidR="00A86DA9" w:rsidRDefault="00A86DA9" w:rsidP="004641BD">
            <w:pPr>
              <w:pStyle w:val="Subttulo"/>
              <w:jc w:val="center"/>
            </w:pPr>
          </w:p>
        </w:tc>
      </w:tr>
    </w:tbl>
    <w:p w14:paraId="62237BAF" w14:textId="4843C1D1" w:rsidR="006C2784" w:rsidRPr="004A4548" w:rsidRDefault="00EE16A6" w:rsidP="00EE16A6">
      <w:pPr>
        <w:pStyle w:val="Legenda"/>
      </w:pPr>
      <w:bookmarkStart w:id="34" w:name="_Toc1163335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16</w:t>
      </w:r>
      <w:r>
        <w:fldChar w:fldCharType="end"/>
      </w:r>
      <w:r>
        <w:t xml:space="preserve"> </w:t>
      </w:r>
      <w:r w:rsidRPr="00B811E1">
        <w:t xml:space="preserve">Esquema lateral telhado parte </w:t>
      </w:r>
      <w:r>
        <w:t>triangular</w:t>
      </w:r>
      <w:bookmarkEnd w:id="34"/>
    </w:p>
    <w:p w14:paraId="4EDE73B9" w14:textId="470A6AAE" w:rsidR="006C2784" w:rsidRPr="004A4548" w:rsidRDefault="006C2784" w:rsidP="36B8AC44"/>
    <w:p w14:paraId="75AB7351" w14:textId="258DE568" w:rsidR="006C2784" w:rsidRPr="004A4548" w:rsidRDefault="00A86DA9" w:rsidP="00A86DA9">
      <w:pPr>
        <w:jc w:val="center"/>
      </w:pPr>
      <w:r w:rsidRPr="00A86DA9">
        <w:rPr>
          <w:noProof/>
        </w:rPr>
        <w:drawing>
          <wp:inline distT="0" distB="0" distL="0" distR="0" wp14:anchorId="4FA69E86" wp14:editId="461C490E">
            <wp:extent cx="2314898" cy="1533739"/>
            <wp:effectExtent l="0" t="0" r="9525" b="9525"/>
            <wp:docPr id="212" name="Imagem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EAEC" w14:textId="162E4AC5" w:rsidR="006C2784" w:rsidRPr="004A4548" w:rsidRDefault="0099199D" w:rsidP="0099199D">
      <w:pPr>
        <w:pStyle w:val="Legenda"/>
      </w:pPr>
      <w:bookmarkStart w:id="35" w:name="_Toc1163335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17</w:t>
      </w:r>
      <w:r>
        <w:fldChar w:fldCharType="end"/>
      </w:r>
      <w:r>
        <w:t xml:space="preserve"> equivalente el</w:t>
      </w:r>
      <w:r>
        <w:t>é</w:t>
      </w:r>
      <w:r>
        <w:t xml:space="preserve">trico </w:t>
      </w:r>
      <w:r w:rsidR="00EE16A6">
        <w:t>telhado parte triangular</w:t>
      </w:r>
      <w:bookmarkEnd w:id="35"/>
    </w:p>
    <w:p w14:paraId="332E9163" w14:textId="1C8C45BA" w:rsidR="006C2784" w:rsidRPr="004A4548" w:rsidRDefault="006C2784" w:rsidP="36B8AC44"/>
    <w:p w14:paraId="5DDB878A" w14:textId="77777777" w:rsidR="00B81F24" w:rsidRPr="00B81F24" w:rsidRDefault="00B81F24" w:rsidP="00B81F24">
      <w:pPr>
        <w:rPr>
          <w:sz w:val="28"/>
          <w:szCs w:val="28"/>
          <w:lang w:val="en-US"/>
        </w:rPr>
      </w:pPr>
      <w:r w:rsidRPr="00B81F24">
        <w:rPr>
          <w:sz w:val="28"/>
          <w:szCs w:val="28"/>
          <w:lang w:val="en-US"/>
        </w:rPr>
        <w:t>Rk1 = Rt</w:t>
      </w:r>
    </w:p>
    <w:p w14:paraId="49EBA40E" w14:textId="77777777" w:rsidR="00B81F24" w:rsidRPr="00B81F24" w:rsidRDefault="00B81F24" w:rsidP="00B81F24">
      <w:pPr>
        <w:rPr>
          <w:sz w:val="28"/>
          <w:szCs w:val="28"/>
          <w:lang w:val="en-US"/>
        </w:rPr>
      </w:pPr>
    </w:p>
    <w:p w14:paraId="70018EA4" w14:textId="49DB38FB" w:rsidR="00B81F24" w:rsidRPr="00B81F24" w:rsidRDefault="00B81F24" w:rsidP="00B81F24">
      <w:pPr>
        <w:rPr>
          <w:sz w:val="28"/>
          <w:szCs w:val="28"/>
          <w:lang w:val="en-US"/>
        </w:rPr>
      </w:pPr>
      <w:r w:rsidRPr="00B81F24">
        <w:rPr>
          <w:sz w:val="28"/>
          <w:szCs w:val="28"/>
          <w:lang w:val="en-US"/>
        </w:rPr>
        <w:t>Rt = Li / (Ki*A1) =    0,0</w:t>
      </w:r>
      <w:r>
        <w:rPr>
          <w:sz w:val="28"/>
          <w:szCs w:val="28"/>
          <w:lang w:val="en-US"/>
        </w:rPr>
        <w:t>2</w:t>
      </w:r>
      <w:r w:rsidRPr="00B81F24">
        <w:rPr>
          <w:sz w:val="28"/>
          <w:szCs w:val="28"/>
          <w:lang w:val="en-US"/>
        </w:rPr>
        <w:t xml:space="preserve"> / (</w:t>
      </w:r>
      <w:r>
        <w:rPr>
          <w:sz w:val="28"/>
          <w:szCs w:val="28"/>
          <w:lang w:val="en-US"/>
        </w:rPr>
        <w:t>0,14</w:t>
      </w:r>
      <w:r w:rsidRPr="00B81F24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(</w:t>
      </w:r>
      <w:r w:rsidRPr="00B81F24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5</w:t>
      </w:r>
      <w:r w:rsidRPr="00B81F24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1</w:t>
      </w:r>
      <w:r w:rsidRPr="00B81F24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/2)</w:t>
      </w:r>
      <w:r w:rsidRPr="00B81F24"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  <w:lang w:val="en-US"/>
        </w:rPr>
        <w:t>0,057</w:t>
      </w:r>
      <w:r w:rsidRPr="00B81F24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</w:p>
    <w:p w14:paraId="4C5BC457" w14:textId="77881A4A" w:rsidR="006C2784" w:rsidRPr="00B81F24" w:rsidRDefault="006C2784" w:rsidP="36B8AC44">
      <w:pPr>
        <w:rPr>
          <w:lang w:val="en-US"/>
        </w:rPr>
      </w:pPr>
    </w:p>
    <w:p w14:paraId="3B657D2C" w14:textId="75E40865" w:rsidR="006C2784" w:rsidRPr="00B81F24" w:rsidRDefault="00B81F24" w:rsidP="36B8AC44">
      <w:r>
        <w:rPr>
          <w:rFonts w:eastAsiaTheme="minorEastAsia"/>
          <w:sz w:val="28"/>
          <w:szCs w:val="28"/>
        </w:rPr>
        <w:t>Resist</w:t>
      </w:r>
      <w:r>
        <w:rPr>
          <w:rFonts w:eastAsiaTheme="minorEastAsia"/>
          <w:sz w:val="28"/>
          <w:szCs w:val="28"/>
        </w:rPr>
        <w:t>ê</w:t>
      </w:r>
      <w:r>
        <w:rPr>
          <w:rFonts w:eastAsiaTheme="minorEastAsia"/>
          <w:sz w:val="28"/>
          <w:szCs w:val="28"/>
        </w:rPr>
        <w:t xml:space="preserve">ncia total das duas partes triangulares = </w:t>
      </w:r>
      <w:r w:rsidRPr="00B81F24">
        <w:rPr>
          <w:sz w:val="28"/>
          <w:szCs w:val="28"/>
        </w:rPr>
        <w:t>0</w:t>
      </w:r>
      <w:r>
        <w:rPr>
          <w:sz w:val="28"/>
          <w:szCs w:val="28"/>
        </w:rPr>
        <w:t>,114</w:t>
      </w:r>
      <w:r w:rsidRPr="00B81F24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r w:rsidRPr="00B81F2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*K)</m:t>
        </m:r>
        <m:r>
          <w:rPr>
            <w:rFonts w:ascii="Cambria Math" w:eastAsiaTheme="minorEastAsia" w:hAnsi="Cambria Math"/>
            <w:sz w:val="28"/>
            <w:szCs w:val="28"/>
          </w:rPr>
          <m:t>/W</m:t>
        </m:r>
      </m:oMath>
    </w:p>
    <w:p w14:paraId="2670A889" w14:textId="4AFE48CA" w:rsidR="006C2784" w:rsidRPr="00B81F24" w:rsidRDefault="006C2784" w:rsidP="36B8AC44"/>
    <w:p w14:paraId="183B4FFE" w14:textId="36787840" w:rsidR="006C2784" w:rsidRPr="00B81F24" w:rsidRDefault="006C2784" w:rsidP="36B8AC44"/>
    <w:p w14:paraId="201357B4" w14:textId="00EC5FBF" w:rsidR="00B81F24" w:rsidRDefault="00B81F24" w:rsidP="004A256B">
      <w:pPr>
        <w:pStyle w:val="Ttulo1"/>
        <w:rPr>
          <w:lang w:bidi="pt-PT"/>
        </w:rPr>
      </w:pPr>
      <w:bookmarkStart w:id="36" w:name="_Toc116333736"/>
      <w:r w:rsidRPr="36B8AC44">
        <w:rPr>
          <w:lang w:bidi="pt-PT"/>
        </w:rPr>
        <w:t>Estrutura</w:t>
      </w:r>
      <w:r w:rsidR="0006405D">
        <w:rPr>
          <w:lang w:bidi="pt-PT"/>
        </w:rPr>
        <w:t xml:space="preserve"> Final</w:t>
      </w:r>
      <w:bookmarkEnd w:id="36"/>
    </w:p>
    <w:p w14:paraId="4001FC3C" w14:textId="41F7F872" w:rsidR="00B81F24" w:rsidRDefault="00B81F24" w:rsidP="004A256B">
      <w:pPr>
        <w:pStyle w:val="Ttulo2"/>
        <w:rPr>
          <w:lang w:bidi="pt-PT"/>
        </w:rPr>
      </w:pPr>
      <w:bookmarkStart w:id="37" w:name="_Toc116333737"/>
      <w:r>
        <w:rPr>
          <w:lang w:bidi="pt-PT"/>
        </w:rPr>
        <w:t>Resistência total da casa</w:t>
      </w:r>
      <w:bookmarkEnd w:id="37"/>
    </w:p>
    <w:p w14:paraId="2B6E6191" w14:textId="44C68CCE" w:rsidR="00AC18D4" w:rsidRPr="00AC18D4" w:rsidRDefault="00AC18D4" w:rsidP="00AC18D4">
      <w:pPr>
        <w:pStyle w:val="Contedos"/>
        <w:rPr>
          <w:sz w:val="24"/>
          <w:szCs w:val="20"/>
        </w:rPr>
      </w:pPr>
      <w:r w:rsidRPr="00AC18D4">
        <w:rPr>
          <w:sz w:val="24"/>
          <w:szCs w:val="20"/>
        </w:rPr>
        <w:t>Soma resist</w:t>
      </w:r>
      <w:r w:rsidRPr="00AC18D4">
        <w:rPr>
          <w:sz w:val="24"/>
          <w:szCs w:val="20"/>
        </w:rPr>
        <w:t>ê</w:t>
      </w:r>
      <w:r w:rsidRPr="00AC18D4">
        <w:rPr>
          <w:sz w:val="24"/>
          <w:szCs w:val="20"/>
        </w:rPr>
        <w:t xml:space="preserve">ncia de: parede sem janela + 2* parede com janela + parede com porta + telhado = 1,29266 </w:t>
      </w:r>
      <m:oMath>
        <m:sSup>
          <m:sSupPr>
            <m:ctrlPr>
              <w:rPr>
                <w:rFonts w:ascii="Cambria Math" w:hAnsi="Cambria Math"/>
                <w:sz w:val="24"/>
                <w:szCs w:val="20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0"/>
          </w:rPr>
          <m:t>*</m:t>
        </m:r>
        <m:r>
          <w:rPr>
            <w:rFonts w:ascii="Cambria Math" w:hAnsi="Cambria Math"/>
            <w:sz w:val="24"/>
            <w:szCs w:val="20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0"/>
          </w:rPr>
          <m:t>)/</m:t>
        </m:r>
        <m:r>
          <w:rPr>
            <w:rFonts w:ascii="Cambria Math" w:hAnsi="Cambria Math"/>
            <w:sz w:val="24"/>
            <w:szCs w:val="20"/>
          </w:rPr>
          <m:t>W</m:t>
        </m:r>
      </m:oMath>
    </w:p>
    <w:p w14:paraId="6103011B" w14:textId="44A1C633" w:rsidR="00B81F24" w:rsidRPr="004A4548" w:rsidRDefault="00B81F24" w:rsidP="00B81F24">
      <w:pPr>
        <w:pStyle w:val="Subttulo"/>
        <w:rPr>
          <w:lang w:bidi="pt-PT"/>
        </w:rPr>
      </w:pPr>
    </w:p>
    <w:p w14:paraId="46A9F2D6" w14:textId="2705238A" w:rsidR="006C2784" w:rsidRPr="004A256B" w:rsidRDefault="0006405D" w:rsidP="004A256B">
      <w:pPr>
        <w:pStyle w:val="Ttulo1"/>
        <w:rPr>
          <w:sz w:val="56"/>
          <w:szCs w:val="36"/>
        </w:rPr>
      </w:pPr>
      <w:bookmarkStart w:id="38" w:name="_Toc116333738"/>
      <w:r w:rsidRPr="004A256B">
        <w:rPr>
          <w:sz w:val="56"/>
          <w:szCs w:val="36"/>
        </w:rPr>
        <w:lastRenderedPageBreak/>
        <w:t>Cálculo da energia necessária para manter uma determinada temperatura num espaço fechado</w:t>
      </w:r>
      <w:bookmarkEnd w:id="38"/>
    </w:p>
    <w:p w14:paraId="0B312B92" w14:textId="4D088979" w:rsidR="00B615B0" w:rsidRPr="00B615B0" w:rsidRDefault="00B615B0" w:rsidP="00B615B0">
      <w:pPr>
        <w:jc w:val="center"/>
      </w:pPr>
      <w:r>
        <w:t>-------------------------------------------------------------------------------------------------------------------------------------------------------------------------------</w:t>
      </w:r>
    </w:p>
    <w:p w14:paraId="2583D168" w14:textId="4D0554D4" w:rsidR="006C2784" w:rsidRPr="00B81F24" w:rsidRDefault="006C2784" w:rsidP="36B8AC44"/>
    <w:p w14:paraId="1AE7BBE7" w14:textId="1B4B57D0" w:rsidR="006C2784" w:rsidRDefault="00110F88" w:rsidP="00B615B0">
      <w:pPr>
        <w:jc w:val="center"/>
      </w:pPr>
      <w:r w:rsidRPr="00110F88">
        <w:rPr>
          <w:noProof/>
        </w:rPr>
        <w:drawing>
          <wp:inline distT="0" distB="0" distL="0" distR="0" wp14:anchorId="34748C06" wp14:editId="762C8443">
            <wp:extent cx="1905266" cy="63826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C42A" w14:textId="12916B78" w:rsidR="00B615B0" w:rsidRPr="00B81F24" w:rsidRDefault="00B615B0" w:rsidP="00B615B0">
      <w:pPr>
        <w:jc w:val="center"/>
      </w:pPr>
      <w:r>
        <w:t>-------------------------------------------------------------------------------------------------------------------------------------------------------------------------------</w:t>
      </w:r>
    </w:p>
    <w:p w14:paraId="0E5DFD39" w14:textId="39B6774B" w:rsidR="00B615B0" w:rsidRPr="00B81F24" w:rsidRDefault="00B615B0" w:rsidP="00B615B0">
      <w:pPr>
        <w:jc w:val="center"/>
      </w:pPr>
    </w:p>
    <w:p w14:paraId="3CA944F9" w14:textId="04E3EC8C" w:rsidR="006C2784" w:rsidRPr="00B81F24" w:rsidRDefault="00B615B0" w:rsidP="00B615B0">
      <w:pPr>
        <w:jc w:val="center"/>
      </w:pPr>
      <w:r w:rsidRPr="00B615B0">
        <w:rPr>
          <w:noProof/>
        </w:rPr>
        <w:drawing>
          <wp:inline distT="0" distB="0" distL="0" distR="0" wp14:anchorId="36F6611F" wp14:editId="24F8A6D3">
            <wp:extent cx="4048690" cy="362001"/>
            <wp:effectExtent l="0" t="0" r="0" b="0"/>
            <wp:docPr id="214" name="Imagem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E349" w14:textId="77777777" w:rsidR="00B615B0" w:rsidRPr="00B81F24" w:rsidRDefault="00B615B0" w:rsidP="00B615B0">
      <w:pPr>
        <w:jc w:val="center"/>
      </w:pPr>
      <w:r>
        <w:t>-------------------------------------------------------------------------------------------------------------------------------------------------------------------------------</w:t>
      </w:r>
    </w:p>
    <w:p w14:paraId="43D5ADB4" w14:textId="7775A110" w:rsidR="006C2784" w:rsidRPr="00B81F24" w:rsidRDefault="006C2784" w:rsidP="36B8AC44"/>
    <w:p w14:paraId="74ED4148" w14:textId="6E15098B" w:rsidR="00B615B0" w:rsidRDefault="00B615B0" w:rsidP="00B615B0">
      <w:pPr>
        <w:pStyle w:val="Contedos"/>
        <w:rPr>
          <w:rFonts w:eastAsiaTheme="minorEastAsia"/>
          <w:iCs/>
          <w:sz w:val="24"/>
          <w:szCs w:val="20"/>
        </w:rPr>
      </w:pPr>
      <w:r>
        <w:t>R</w:t>
      </w:r>
      <w:r w:rsidR="00EE1686">
        <w:t>(total)</w:t>
      </w:r>
      <w:r>
        <w:t>=</w:t>
      </w:r>
      <w:r w:rsidRPr="00AC18D4">
        <w:rPr>
          <w:sz w:val="24"/>
          <w:szCs w:val="20"/>
        </w:rPr>
        <w:t xml:space="preserve">1,29266 </w:t>
      </w:r>
      <m:oMath>
        <m:sSup>
          <m:sSupPr>
            <m:ctrlPr>
              <w:rPr>
                <w:rFonts w:ascii="Cambria Math" w:hAnsi="Cambria Math"/>
                <w:sz w:val="24"/>
                <w:szCs w:val="20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0"/>
          </w:rPr>
          <m:t>*</m:t>
        </m:r>
        <m:r>
          <w:rPr>
            <w:rFonts w:ascii="Cambria Math" w:hAnsi="Cambria Math"/>
            <w:sz w:val="24"/>
            <w:szCs w:val="20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0"/>
          </w:rPr>
          <m:t>)/</m:t>
        </m:r>
        <m:r>
          <w:rPr>
            <w:rFonts w:ascii="Cambria Math" w:hAnsi="Cambria Math"/>
            <w:sz w:val="24"/>
            <w:szCs w:val="20"/>
          </w:rPr>
          <m:t>W</m:t>
        </m:r>
      </m:oMath>
    </w:p>
    <w:p w14:paraId="4E375306" w14:textId="3E7034D1" w:rsidR="00B615B0" w:rsidRPr="006B34A9" w:rsidRDefault="006B34A9" w:rsidP="00B615B0">
      <w:pPr>
        <w:pStyle w:val="Contedos"/>
      </w:pPr>
      <w:r w:rsidRPr="006B34A9">
        <w:t>Dia completo de trabalho</w:t>
      </w:r>
      <w:r>
        <w:t xml:space="preserve"> (t)</w:t>
      </w:r>
      <w:r w:rsidR="00B615B0" w:rsidRPr="006B34A9">
        <w:t>=8 horas</w:t>
      </w:r>
      <w:r>
        <w:t>=28800 segundos</w:t>
      </w:r>
      <w:r w:rsidR="00B615B0" w:rsidRPr="006B34A9">
        <w:t xml:space="preserve"> </w:t>
      </w:r>
    </w:p>
    <w:p w14:paraId="4A394DF2" w14:textId="13702165" w:rsidR="00B615B0" w:rsidRDefault="00B615B0" w:rsidP="00B615B0">
      <w:pPr>
        <w:pStyle w:val="Contedos"/>
        <w:rPr>
          <w:rFonts w:eastAsiaTheme="minorEastAsia"/>
          <w:iCs/>
          <w:sz w:val="24"/>
          <w:szCs w:val="20"/>
        </w:rPr>
      </w:pPr>
    </w:p>
    <w:p w14:paraId="4FBDE96C" w14:textId="43B0A3E2" w:rsidR="00B615B0" w:rsidRDefault="00B615B0" w:rsidP="00B615B0">
      <w:pPr>
        <w:pStyle w:val="Contedos"/>
        <w:rPr>
          <w:rFonts w:eastAsiaTheme="minorEastAsia"/>
          <w:iCs/>
          <w:sz w:val="24"/>
          <w:szCs w:val="20"/>
        </w:rPr>
      </w:pPr>
    </w:p>
    <w:p w14:paraId="68FDCBB3" w14:textId="77777777" w:rsidR="002F5BC9" w:rsidRDefault="002F5BC9" w:rsidP="00B615B0">
      <w:pPr>
        <w:pStyle w:val="Subttulo"/>
      </w:pPr>
    </w:p>
    <w:p w14:paraId="1FFAED0C" w14:textId="77777777" w:rsidR="002F5BC9" w:rsidRDefault="002F5BC9" w:rsidP="00B615B0">
      <w:pPr>
        <w:pStyle w:val="Subttulo"/>
      </w:pPr>
    </w:p>
    <w:p w14:paraId="46F493A8" w14:textId="77777777" w:rsidR="002F5BC9" w:rsidRDefault="002F5BC9" w:rsidP="00B615B0">
      <w:pPr>
        <w:pStyle w:val="Subttulo"/>
      </w:pPr>
    </w:p>
    <w:p w14:paraId="0DD5F3B1" w14:textId="77777777" w:rsidR="002F5BC9" w:rsidRDefault="002F5BC9" w:rsidP="00B615B0">
      <w:pPr>
        <w:pStyle w:val="Subttulo"/>
      </w:pPr>
    </w:p>
    <w:p w14:paraId="42F05005" w14:textId="77777777" w:rsidR="006B34A9" w:rsidRDefault="006B34A9" w:rsidP="00B615B0">
      <w:pPr>
        <w:pStyle w:val="Subttulo"/>
      </w:pPr>
    </w:p>
    <w:p w14:paraId="1EC1D5BD" w14:textId="77777777" w:rsidR="006B34A9" w:rsidRDefault="006B34A9" w:rsidP="00B615B0">
      <w:pPr>
        <w:pStyle w:val="Subttulo"/>
      </w:pPr>
    </w:p>
    <w:p w14:paraId="6A8BF229" w14:textId="183AB1C0" w:rsidR="00B615B0" w:rsidRDefault="00B615B0" w:rsidP="004A256B">
      <w:pPr>
        <w:pStyle w:val="Ttulo2"/>
      </w:pPr>
      <w:bookmarkStart w:id="39" w:name="_Toc116333739"/>
      <w:r>
        <w:lastRenderedPageBreak/>
        <w:t>Temperatura Externa 20ºC</w:t>
      </w:r>
      <w:bookmarkEnd w:id="39"/>
    </w:p>
    <w:p w14:paraId="5D506908" w14:textId="4D6C7FBA" w:rsidR="00D64A3E" w:rsidRDefault="00D64A3E" w:rsidP="004A256B">
      <w:pPr>
        <w:pStyle w:val="Ttulo3"/>
      </w:pPr>
      <w:bookmarkStart w:id="40" w:name="_Toc116333740"/>
      <w:r>
        <w:t xml:space="preserve">Temperatura Interna entre </w:t>
      </w:r>
      <w:r>
        <w:t>–</w:t>
      </w:r>
      <w:r>
        <w:t xml:space="preserve"> 5 </w:t>
      </w:r>
      <w:r>
        <w:t>º</w:t>
      </w:r>
      <w:r>
        <w:t xml:space="preserve">C e os 4 </w:t>
      </w:r>
      <w:r>
        <w:t>º</w:t>
      </w:r>
      <w:r>
        <w:t>C</w:t>
      </w:r>
      <w:bookmarkEnd w:id="40"/>
    </w:p>
    <w:p w14:paraId="28E09E97" w14:textId="19C544A3" w:rsidR="002F5BC9" w:rsidRDefault="002F5BC9" w:rsidP="002F5BC9">
      <w:pPr>
        <w:pStyle w:val="Contedos"/>
      </w:pPr>
      <w:r>
        <w:t>Para os materiais e espessuras escolhidas, segue o c</w:t>
      </w:r>
      <w:r>
        <w:t>á</w:t>
      </w:r>
      <w:r>
        <w:t>lculo da energia necess</w:t>
      </w:r>
      <w:r>
        <w:t>á</w:t>
      </w:r>
      <w:r>
        <w:t>ria a fornecer num dia inteiro de trabalho (8 horas), com uma temperatura exterior de 20</w:t>
      </w:r>
      <w:r>
        <w:t>º</w:t>
      </w:r>
      <w:r>
        <w:t xml:space="preserve">C, para que a temperatura interior varie entre os </w:t>
      </w:r>
      <w:r>
        <w:t>–</w:t>
      </w:r>
      <w:r>
        <w:t xml:space="preserve"> 5 </w:t>
      </w:r>
      <w:r>
        <w:t>º</w:t>
      </w:r>
      <w:r>
        <w:t xml:space="preserve">C e os 4 </w:t>
      </w:r>
      <w:r>
        <w:t>º</w:t>
      </w:r>
      <w:r>
        <w:t>C.</w:t>
      </w:r>
    </w:p>
    <w:p w14:paraId="5B66265D" w14:textId="77777777" w:rsidR="002F5BC9" w:rsidRDefault="002F5BC9" w:rsidP="002F5BC9">
      <w:pPr>
        <w:pStyle w:val="Contedos"/>
      </w:pPr>
    </w:p>
    <w:p w14:paraId="642DE51E" w14:textId="7316FD91" w:rsidR="00D24B81" w:rsidRDefault="00D24B81" w:rsidP="00D24B81">
      <w:pPr>
        <w:pStyle w:val="Contedos"/>
      </w:pPr>
    </w:p>
    <w:tbl>
      <w:tblPr>
        <w:tblStyle w:val="TabelacomGrelha"/>
        <w:tblW w:w="10860" w:type="dxa"/>
        <w:jc w:val="center"/>
        <w:tblLook w:val="04A0" w:firstRow="1" w:lastRow="0" w:firstColumn="1" w:lastColumn="0" w:noHBand="0" w:noVBand="1"/>
      </w:tblPr>
      <w:tblGrid>
        <w:gridCol w:w="5430"/>
        <w:gridCol w:w="5430"/>
      </w:tblGrid>
      <w:tr w:rsidR="002F5BC9" w14:paraId="0678F6BB" w14:textId="77777777" w:rsidTr="008945D1">
        <w:trPr>
          <w:trHeight w:val="1538"/>
          <w:jc w:val="center"/>
        </w:trPr>
        <w:tc>
          <w:tcPr>
            <w:tcW w:w="5430" w:type="dxa"/>
            <w:vAlign w:val="center"/>
          </w:tcPr>
          <w:p w14:paraId="379E6DC7" w14:textId="342D3808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T(interna)=-5ºC</w:t>
            </w:r>
          </w:p>
          <w:p w14:paraId="53E62C08" w14:textId="77777777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T(externa)=20ºC</w:t>
            </w:r>
          </w:p>
          <w:p w14:paraId="40340659" w14:textId="229D1991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Q = (20-(-5)) / 1,29266= 19,33997 W</w:t>
            </w:r>
          </w:p>
          <w:p w14:paraId="26E45D33" w14:textId="18285B2F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E = Q * t = 19,33997 * 28800= 556991,0108 J</w:t>
            </w:r>
          </w:p>
          <w:p w14:paraId="484345EC" w14:textId="77777777" w:rsidR="002F5BC9" w:rsidRDefault="002F5BC9" w:rsidP="008945D1">
            <w:pPr>
              <w:pStyle w:val="Contedos"/>
              <w:ind w:firstLine="0"/>
              <w:jc w:val="center"/>
            </w:pPr>
          </w:p>
        </w:tc>
        <w:tc>
          <w:tcPr>
            <w:tcW w:w="5430" w:type="dxa"/>
          </w:tcPr>
          <w:p w14:paraId="36061855" w14:textId="59FA2451" w:rsidR="002F5BC9" w:rsidRPr="008945D1" w:rsidRDefault="002F5BC9" w:rsidP="002F5BC9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T(interna)=4ºC</w:t>
            </w:r>
          </w:p>
          <w:p w14:paraId="22E042BB" w14:textId="77777777" w:rsidR="002F5BC9" w:rsidRPr="008945D1" w:rsidRDefault="002F5BC9" w:rsidP="002F5BC9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T(externa)=20ºC</w:t>
            </w:r>
          </w:p>
          <w:p w14:paraId="106CCF36" w14:textId="6DDDB565" w:rsidR="002F5BC9" w:rsidRPr="008945D1" w:rsidRDefault="002F5BC9" w:rsidP="002F5BC9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Q = (20-4) / 1,29266= 12,37758 W</w:t>
            </w:r>
          </w:p>
          <w:p w14:paraId="395604D6" w14:textId="3E12CE61" w:rsidR="002F5BC9" w:rsidRPr="008945D1" w:rsidRDefault="002F5BC9" w:rsidP="002F5BC9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 xml:space="preserve">E = Q * t = </w:t>
            </w:r>
            <w:r w:rsidR="008945D1" w:rsidRPr="008945D1">
              <w:rPr>
                <w:rFonts w:hAnsi="Franklin Gothic Book"/>
                <w:sz w:val="24"/>
                <w:szCs w:val="24"/>
              </w:rPr>
              <w:t xml:space="preserve">12,37758 </w:t>
            </w:r>
            <w:r w:rsidRPr="008945D1">
              <w:rPr>
                <w:rFonts w:hAnsi="Franklin Gothic Book"/>
                <w:sz w:val="24"/>
                <w:szCs w:val="24"/>
              </w:rPr>
              <w:t>* 28800= 356474,2469 J</w:t>
            </w:r>
          </w:p>
          <w:p w14:paraId="57DE4E91" w14:textId="77777777" w:rsidR="002F5BC9" w:rsidRDefault="002F5BC9" w:rsidP="00D24B81">
            <w:pPr>
              <w:pStyle w:val="Contedos"/>
              <w:ind w:firstLine="0"/>
            </w:pPr>
          </w:p>
        </w:tc>
      </w:tr>
    </w:tbl>
    <w:p w14:paraId="07570B49" w14:textId="4B8EBFE5" w:rsidR="002F5BC9" w:rsidRDefault="0099199D" w:rsidP="0099199D">
      <w:pPr>
        <w:pStyle w:val="Legenda"/>
      </w:pPr>
      <w:bookmarkStart w:id="41" w:name="_Toc1163335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18</w:t>
      </w:r>
      <w:r>
        <w:fldChar w:fldCharType="end"/>
      </w:r>
      <w:r>
        <w:t xml:space="preserve"> </w:t>
      </w:r>
      <w:r w:rsidRPr="00792BCA">
        <w:t>Tabela calculo energia (externa 2</w:t>
      </w:r>
      <w:r>
        <w:t>0</w:t>
      </w:r>
      <w:r w:rsidRPr="00792BCA">
        <w:t>º</w:t>
      </w:r>
      <w:r w:rsidRPr="00792BCA">
        <w:t xml:space="preserve">C, interna entre </w:t>
      </w:r>
      <w:r>
        <w:t>-</w:t>
      </w:r>
      <w:r w:rsidRPr="00792BCA">
        <w:t>5</w:t>
      </w:r>
      <w:r w:rsidRPr="00792BCA">
        <w:t>º</w:t>
      </w:r>
      <w:r w:rsidRPr="00792BCA">
        <w:t>C/</w:t>
      </w:r>
      <w:r>
        <w:t>4</w:t>
      </w:r>
      <w:r w:rsidRPr="00792BCA">
        <w:t>º</w:t>
      </w:r>
      <w:r w:rsidRPr="00792BCA">
        <w:t>C)</w:t>
      </w:r>
      <w:bookmarkEnd w:id="41"/>
    </w:p>
    <w:p w14:paraId="4528BA8C" w14:textId="77777777" w:rsidR="00D24B81" w:rsidRDefault="00D24B81" w:rsidP="00D24B81">
      <w:pPr>
        <w:pStyle w:val="Contedos"/>
      </w:pPr>
    </w:p>
    <w:p w14:paraId="399AC0B8" w14:textId="6944D626" w:rsidR="00D24B81" w:rsidRDefault="008945D1" w:rsidP="00D24B81">
      <w:pPr>
        <w:pStyle w:val="Contedos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t>A energia necess</w:t>
      </w:r>
      <w:r>
        <w:t>á</w:t>
      </w:r>
      <w:r>
        <w:t>ria fornecer seria de, aproximadamente, entre</w:t>
      </w:r>
      <w:r w:rsidR="00D64A3E">
        <w:t xml:space="preserve"> </w:t>
      </w:r>
      <w:r w:rsidR="00D64A3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3,56 x 10</w:t>
      </w:r>
      <w:r w:rsidR="00D64A3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vertAlign w:val="superscript"/>
        </w:rPr>
        <w:t>5</w:t>
      </w:r>
      <w:r>
        <w:t xml:space="preserve"> </w:t>
      </w:r>
      <w:r w:rsidR="00D64A3E" w:rsidRPr="00D64A3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</w:t>
      </w:r>
      <w:r w:rsidR="00D64A3E">
        <w:t xml:space="preserve"> e </w:t>
      </w:r>
      <w:r w:rsidR="00D64A3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5,57 x 10</w:t>
      </w:r>
      <w:r w:rsidR="00D64A3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vertAlign w:val="superscript"/>
        </w:rPr>
        <w:t xml:space="preserve">5 </w:t>
      </w:r>
      <w:r w:rsidR="00D64A3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J  </w:t>
      </w:r>
    </w:p>
    <w:p w14:paraId="10D87182" w14:textId="77777777" w:rsidR="00D64A3E" w:rsidRPr="00D64A3E" w:rsidRDefault="00D64A3E" w:rsidP="00D24B81">
      <w:pPr>
        <w:pStyle w:val="Contedos"/>
      </w:pPr>
    </w:p>
    <w:p w14:paraId="77AE000C" w14:textId="33565910" w:rsidR="00D64A3E" w:rsidRDefault="00D64A3E" w:rsidP="004A256B">
      <w:pPr>
        <w:pStyle w:val="Ttulo2"/>
      </w:pPr>
      <w:bookmarkStart w:id="42" w:name="_Toc116333741"/>
      <w:r>
        <w:t>Temperatura Interna entre 5 ºC e os 12 ºC</w:t>
      </w:r>
      <w:bookmarkEnd w:id="42"/>
    </w:p>
    <w:p w14:paraId="5C16A998" w14:textId="77777777" w:rsidR="00D24B81" w:rsidRDefault="00D24B81" w:rsidP="00D24B81">
      <w:pPr>
        <w:pStyle w:val="Contedos"/>
      </w:pPr>
    </w:p>
    <w:p w14:paraId="48FCA506" w14:textId="221568B8" w:rsidR="002F5BC9" w:rsidRDefault="002F5BC9" w:rsidP="002F5BC9">
      <w:pPr>
        <w:pStyle w:val="Contedos"/>
      </w:pPr>
      <w:r>
        <w:t>Para os materiais e espessuras escolhidas, segue o c</w:t>
      </w:r>
      <w:r>
        <w:t>á</w:t>
      </w:r>
      <w:r>
        <w:t>lculo da energia necess</w:t>
      </w:r>
      <w:r>
        <w:t>á</w:t>
      </w:r>
      <w:r>
        <w:t>ria a fornecer num dia inteiro de trabalho (8 horas), com uma temperatura exterior de 20</w:t>
      </w:r>
      <w:r>
        <w:t>º</w:t>
      </w:r>
      <w:r>
        <w:t xml:space="preserve">C, para que a temperatura interior varie entre os 5 </w:t>
      </w:r>
      <w:r>
        <w:t>º</w:t>
      </w:r>
      <w:r>
        <w:t xml:space="preserve">C e os 12 </w:t>
      </w:r>
      <w:r>
        <w:t>º</w:t>
      </w:r>
      <w:r>
        <w:t>C.</w:t>
      </w:r>
    </w:p>
    <w:p w14:paraId="65054A9D" w14:textId="77777777" w:rsidR="00D24B81" w:rsidRDefault="00D24B81" w:rsidP="00D24B81">
      <w:pPr>
        <w:pStyle w:val="Contedos"/>
      </w:pPr>
    </w:p>
    <w:tbl>
      <w:tblPr>
        <w:tblStyle w:val="TabelacomGrelha"/>
        <w:tblW w:w="10860" w:type="dxa"/>
        <w:jc w:val="center"/>
        <w:tblLook w:val="04A0" w:firstRow="1" w:lastRow="0" w:firstColumn="1" w:lastColumn="0" w:noHBand="0" w:noVBand="1"/>
      </w:tblPr>
      <w:tblGrid>
        <w:gridCol w:w="5430"/>
        <w:gridCol w:w="5430"/>
      </w:tblGrid>
      <w:tr w:rsidR="002F5BC9" w14:paraId="4AD9DD28" w14:textId="77777777" w:rsidTr="003540CB">
        <w:trPr>
          <w:trHeight w:val="1538"/>
          <w:jc w:val="center"/>
        </w:trPr>
        <w:tc>
          <w:tcPr>
            <w:tcW w:w="5430" w:type="dxa"/>
            <w:vAlign w:val="center"/>
          </w:tcPr>
          <w:p w14:paraId="0F07E4DE" w14:textId="1CCF060F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T(interna)=5ºC</w:t>
            </w:r>
          </w:p>
          <w:p w14:paraId="3CE3C874" w14:textId="77777777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T(externa)=20ºC</w:t>
            </w:r>
          </w:p>
          <w:p w14:paraId="098DDFA3" w14:textId="7674E44B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 xml:space="preserve">Q = (20-5) / 1,29266= </w:t>
            </w:r>
            <w:r w:rsidR="008945D1">
              <w:rPr>
                <w:rFonts w:hAnsi="Franklin Gothic Book"/>
                <w:sz w:val="24"/>
                <w:szCs w:val="24"/>
              </w:rPr>
              <w:t xml:space="preserve">11,60398 </w:t>
            </w:r>
            <w:r w:rsidRPr="008945D1">
              <w:rPr>
                <w:rFonts w:hAnsi="Franklin Gothic Book"/>
                <w:sz w:val="24"/>
                <w:szCs w:val="24"/>
              </w:rPr>
              <w:t>W</w:t>
            </w:r>
          </w:p>
          <w:p w14:paraId="22C92D5C" w14:textId="7241F99E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 xml:space="preserve">E = Q * t = </w:t>
            </w:r>
            <w:r w:rsidR="008945D1">
              <w:rPr>
                <w:rFonts w:hAnsi="Franklin Gothic Book"/>
                <w:sz w:val="24"/>
                <w:szCs w:val="24"/>
              </w:rPr>
              <w:t xml:space="preserve">11,60398 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* 28800= </w:t>
            </w:r>
            <w:r w:rsidR="008945D1">
              <w:rPr>
                <w:rFonts w:hAnsi="Franklin Gothic Book"/>
                <w:sz w:val="24"/>
                <w:szCs w:val="24"/>
              </w:rPr>
              <w:t>334194,6065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 J</w:t>
            </w:r>
          </w:p>
          <w:p w14:paraId="1ADDDE4B" w14:textId="77777777" w:rsidR="002F5BC9" w:rsidRDefault="002F5BC9" w:rsidP="003540CB">
            <w:pPr>
              <w:pStyle w:val="Contedos"/>
              <w:ind w:firstLine="0"/>
              <w:jc w:val="left"/>
            </w:pPr>
          </w:p>
        </w:tc>
        <w:tc>
          <w:tcPr>
            <w:tcW w:w="5430" w:type="dxa"/>
          </w:tcPr>
          <w:p w14:paraId="4CA59BBE" w14:textId="42206BEB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T(interna)=12ºC</w:t>
            </w:r>
          </w:p>
          <w:p w14:paraId="0854A038" w14:textId="77777777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T(externa)=20ºC</w:t>
            </w:r>
          </w:p>
          <w:p w14:paraId="31932FCE" w14:textId="74DFDB1D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 xml:space="preserve">Q = (20-12) / 1,29266= </w:t>
            </w:r>
            <w:r w:rsidR="008945D1">
              <w:rPr>
                <w:rFonts w:hAnsi="Franklin Gothic Book"/>
                <w:sz w:val="24"/>
                <w:szCs w:val="24"/>
              </w:rPr>
              <w:t>6,18879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 W</w:t>
            </w:r>
          </w:p>
          <w:p w14:paraId="769DB2CC" w14:textId="72A40414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E = Q * t =</w:t>
            </w:r>
            <w:r w:rsidR="008945D1">
              <w:rPr>
                <w:rFonts w:hAnsi="Franklin Gothic Book"/>
                <w:sz w:val="24"/>
                <w:szCs w:val="24"/>
              </w:rPr>
              <w:t>6,18879</w:t>
            </w:r>
            <w:r w:rsidR="008945D1" w:rsidRPr="008945D1">
              <w:rPr>
                <w:rFonts w:hAnsi="Franklin Gothic Book"/>
                <w:sz w:val="24"/>
                <w:szCs w:val="24"/>
              </w:rPr>
              <w:t xml:space="preserve"> 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* 28800= </w:t>
            </w:r>
            <w:r w:rsidR="008945D1">
              <w:rPr>
                <w:rFonts w:hAnsi="Franklin Gothic Book"/>
                <w:sz w:val="24"/>
                <w:szCs w:val="24"/>
              </w:rPr>
              <w:t>178237,1235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 J</w:t>
            </w:r>
          </w:p>
          <w:p w14:paraId="1AE12875" w14:textId="77777777" w:rsidR="002F5BC9" w:rsidRDefault="002F5BC9" w:rsidP="003540CB">
            <w:pPr>
              <w:pStyle w:val="Contedos"/>
              <w:ind w:firstLine="0"/>
            </w:pPr>
          </w:p>
        </w:tc>
      </w:tr>
    </w:tbl>
    <w:p w14:paraId="31787A42" w14:textId="0E4CE2C9" w:rsidR="00D24B81" w:rsidRPr="00AC18D4" w:rsidRDefault="0099199D" w:rsidP="0099199D">
      <w:pPr>
        <w:pStyle w:val="Legenda"/>
      </w:pPr>
      <w:bookmarkStart w:id="43" w:name="_Toc1163335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19</w:t>
      </w:r>
      <w:r>
        <w:fldChar w:fldCharType="end"/>
      </w:r>
      <w:r>
        <w:t xml:space="preserve"> </w:t>
      </w:r>
      <w:r w:rsidRPr="009C3DC2">
        <w:t>Tabela calculo energia (externa 2</w:t>
      </w:r>
      <w:r>
        <w:t>0</w:t>
      </w:r>
      <w:r w:rsidRPr="009C3DC2">
        <w:t>º</w:t>
      </w:r>
      <w:r w:rsidRPr="009C3DC2">
        <w:t>C, interna entre 5</w:t>
      </w:r>
      <w:r w:rsidRPr="009C3DC2">
        <w:t>º</w:t>
      </w:r>
      <w:r w:rsidRPr="009C3DC2">
        <w:t>C/12</w:t>
      </w:r>
      <w:r w:rsidRPr="009C3DC2">
        <w:t>º</w:t>
      </w:r>
      <w:r w:rsidRPr="009C3DC2">
        <w:t>C)</w:t>
      </w:r>
      <w:bookmarkEnd w:id="43"/>
    </w:p>
    <w:p w14:paraId="574D90F1" w14:textId="32768A36" w:rsidR="00D64A3E" w:rsidRDefault="00D64A3E" w:rsidP="00D64A3E">
      <w:pPr>
        <w:pStyle w:val="Contedos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t>A energia necess</w:t>
      </w:r>
      <w:r>
        <w:t>á</w:t>
      </w:r>
      <w:r>
        <w:t xml:space="preserve">ria fornecer seria de, aproximadamente, entre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1,78 x 10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vertAlign w:val="superscript"/>
        </w:rPr>
        <w:t>5</w:t>
      </w:r>
      <w:r w:rsidRPr="00D64A3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</w:t>
      </w:r>
      <w:r>
        <w:t xml:space="preserve"> e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3,34 x 10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vertAlign w:val="superscript"/>
        </w:rPr>
        <w:t>5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J  </w:t>
      </w:r>
    </w:p>
    <w:p w14:paraId="76B0D85F" w14:textId="20EEF6A8" w:rsidR="006C2784" w:rsidRDefault="006C2784" w:rsidP="36B8AC44"/>
    <w:p w14:paraId="4F6C5423" w14:textId="77777777" w:rsidR="002F5BC9" w:rsidRDefault="002F5BC9" w:rsidP="00B615B0">
      <w:pPr>
        <w:pStyle w:val="Subttulo"/>
      </w:pPr>
    </w:p>
    <w:p w14:paraId="212612F8" w14:textId="77777777" w:rsidR="002F5BC9" w:rsidRDefault="002F5BC9" w:rsidP="00B615B0">
      <w:pPr>
        <w:pStyle w:val="Subttulo"/>
      </w:pPr>
    </w:p>
    <w:p w14:paraId="6851738B" w14:textId="228ABD51" w:rsidR="00B615B0" w:rsidRDefault="00B615B0" w:rsidP="004A256B">
      <w:pPr>
        <w:pStyle w:val="Ttulo2"/>
      </w:pPr>
      <w:bookmarkStart w:id="44" w:name="_Toc116333742"/>
      <w:r>
        <w:lastRenderedPageBreak/>
        <w:t>Temperatura Externa 28ºC</w:t>
      </w:r>
      <w:bookmarkEnd w:id="44"/>
    </w:p>
    <w:p w14:paraId="3F8DA404" w14:textId="04852B26" w:rsidR="00D64A3E" w:rsidRDefault="00D64A3E" w:rsidP="004A256B">
      <w:pPr>
        <w:pStyle w:val="Ttulo3"/>
      </w:pPr>
      <w:bookmarkStart w:id="45" w:name="_Toc116333743"/>
      <w:r>
        <w:t xml:space="preserve">Temperatura Interna entre </w:t>
      </w:r>
      <w:r>
        <w:t>–</w:t>
      </w:r>
      <w:r>
        <w:t xml:space="preserve"> 5 </w:t>
      </w:r>
      <w:r>
        <w:t>º</w:t>
      </w:r>
      <w:r>
        <w:t xml:space="preserve">C e os 4 </w:t>
      </w:r>
      <w:r>
        <w:t>º</w:t>
      </w:r>
      <w:r>
        <w:t>C</w:t>
      </w:r>
      <w:bookmarkEnd w:id="45"/>
    </w:p>
    <w:p w14:paraId="73FE366F" w14:textId="621FF28D" w:rsidR="002F5BC9" w:rsidRDefault="002F5BC9" w:rsidP="002F5BC9">
      <w:pPr>
        <w:pStyle w:val="Contedos"/>
      </w:pPr>
      <w:r>
        <w:t>Para os materiais e espessuras escolhidas, segue o c</w:t>
      </w:r>
      <w:r>
        <w:t>á</w:t>
      </w:r>
      <w:r>
        <w:t>lculo da energia necess</w:t>
      </w:r>
      <w:r>
        <w:t>á</w:t>
      </w:r>
      <w:r>
        <w:t>ria a fornecer num dia inteiro de trabalho (8 horas), com uma temperatura exterior de 28</w:t>
      </w:r>
      <w:r>
        <w:t>º</w:t>
      </w:r>
      <w:r>
        <w:t xml:space="preserve">C, para que a temperatura interior varie entre os </w:t>
      </w:r>
      <w:r>
        <w:t>–</w:t>
      </w:r>
      <w:r>
        <w:t xml:space="preserve"> 5 </w:t>
      </w:r>
      <w:r>
        <w:t>º</w:t>
      </w:r>
      <w:r>
        <w:t xml:space="preserve">C e os 4 </w:t>
      </w:r>
      <w:r>
        <w:t>º</w:t>
      </w:r>
      <w:r>
        <w:t>C.</w:t>
      </w:r>
    </w:p>
    <w:p w14:paraId="566B7898" w14:textId="77777777" w:rsidR="002F5BC9" w:rsidRDefault="002F5BC9" w:rsidP="002F5BC9">
      <w:pPr>
        <w:pStyle w:val="Contedos"/>
      </w:pPr>
    </w:p>
    <w:tbl>
      <w:tblPr>
        <w:tblStyle w:val="TabelacomGrelha"/>
        <w:tblW w:w="10860" w:type="dxa"/>
        <w:jc w:val="center"/>
        <w:tblLook w:val="04A0" w:firstRow="1" w:lastRow="0" w:firstColumn="1" w:lastColumn="0" w:noHBand="0" w:noVBand="1"/>
      </w:tblPr>
      <w:tblGrid>
        <w:gridCol w:w="5430"/>
        <w:gridCol w:w="5430"/>
      </w:tblGrid>
      <w:tr w:rsidR="002F5BC9" w14:paraId="7EBFD421" w14:textId="77777777" w:rsidTr="003540CB">
        <w:trPr>
          <w:trHeight w:val="1538"/>
          <w:jc w:val="center"/>
        </w:trPr>
        <w:tc>
          <w:tcPr>
            <w:tcW w:w="5430" w:type="dxa"/>
            <w:vAlign w:val="center"/>
          </w:tcPr>
          <w:p w14:paraId="62556DF8" w14:textId="77777777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T(interna)=-5ºC</w:t>
            </w:r>
          </w:p>
          <w:p w14:paraId="0268BFDA" w14:textId="14C9A719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T(externa)=28ºC</w:t>
            </w:r>
          </w:p>
          <w:p w14:paraId="0794D23C" w14:textId="6990F906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Q = (2</w:t>
            </w:r>
            <w:r w:rsidR="008945D1">
              <w:rPr>
                <w:rFonts w:hAnsi="Franklin Gothic Book"/>
                <w:sz w:val="24"/>
                <w:szCs w:val="24"/>
              </w:rPr>
              <w:t>8</w:t>
            </w:r>
            <w:r w:rsidRPr="008945D1">
              <w:rPr>
                <w:rFonts w:hAnsi="Franklin Gothic Book"/>
                <w:sz w:val="24"/>
                <w:szCs w:val="24"/>
              </w:rPr>
              <w:t>-</w:t>
            </w:r>
            <w:r w:rsidR="008945D1">
              <w:rPr>
                <w:rFonts w:hAnsi="Franklin Gothic Book"/>
                <w:sz w:val="24"/>
                <w:szCs w:val="24"/>
              </w:rPr>
              <w:t>(-5)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) / 1,29266= </w:t>
            </w:r>
            <w:r w:rsidR="008945D1">
              <w:rPr>
                <w:rFonts w:hAnsi="Franklin Gothic Book"/>
                <w:sz w:val="24"/>
                <w:szCs w:val="24"/>
              </w:rPr>
              <w:t>25,52875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 W</w:t>
            </w:r>
          </w:p>
          <w:p w14:paraId="7351F893" w14:textId="66D8B66F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 xml:space="preserve">E = Q * t = </w:t>
            </w:r>
            <w:r w:rsidR="008945D1">
              <w:rPr>
                <w:rFonts w:hAnsi="Franklin Gothic Book"/>
                <w:sz w:val="24"/>
                <w:szCs w:val="24"/>
              </w:rPr>
              <w:t xml:space="preserve">25,52875 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* 28800= </w:t>
            </w:r>
            <w:r w:rsidR="008945D1">
              <w:rPr>
                <w:rFonts w:hAnsi="Franklin Gothic Book"/>
                <w:sz w:val="24"/>
                <w:szCs w:val="24"/>
              </w:rPr>
              <w:t>735228,1342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 J</w:t>
            </w:r>
          </w:p>
          <w:p w14:paraId="2ABA19C1" w14:textId="77777777" w:rsidR="002F5BC9" w:rsidRDefault="002F5BC9" w:rsidP="003540CB">
            <w:pPr>
              <w:pStyle w:val="Contedos"/>
              <w:ind w:firstLine="0"/>
              <w:jc w:val="left"/>
            </w:pPr>
          </w:p>
        </w:tc>
        <w:tc>
          <w:tcPr>
            <w:tcW w:w="5430" w:type="dxa"/>
          </w:tcPr>
          <w:p w14:paraId="407ABD22" w14:textId="77777777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T(interna)=4ºC</w:t>
            </w:r>
          </w:p>
          <w:p w14:paraId="3FB687C9" w14:textId="2FEB42FD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T(externa)=28ºC</w:t>
            </w:r>
          </w:p>
          <w:p w14:paraId="5883F9F8" w14:textId="2F062685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Q = (2</w:t>
            </w:r>
            <w:r w:rsidR="008945D1">
              <w:rPr>
                <w:rFonts w:hAnsi="Franklin Gothic Book"/>
                <w:sz w:val="24"/>
                <w:szCs w:val="24"/>
              </w:rPr>
              <w:t>8</w:t>
            </w:r>
            <w:r w:rsidRPr="008945D1">
              <w:rPr>
                <w:rFonts w:hAnsi="Franklin Gothic Book"/>
                <w:sz w:val="24"/>
                <w:szCs w:val="24"/>
              </w:rPr>
              <w:t>-</w:t>
            </w:r>
            <w:r w:rsidR="008945D1">
              <w:rPr>
                <w:rFonts w:hAnsi="Franklin Gothic Book"/>
                <w:sz w:val="24"/>
                <w:szCs w:val="24"/>
              </w:rPr>
              <w:t>4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) / 1,29266= </w:t>
            </w:r>
            <w:r w:rsidR="008945D1">
              <w:rPr>
                <w:rFonts w:hAnsi="Franklin Gothic Book"/>
                <w:sz w:val="24"/>
                <w:szCs w:val="24"/>
              </w:rPr>
              <w:t>18,56637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 W</w:t>
            </w:r>
          </w:p>
          <w:p w14:paraId="5A1971AA" w14:textId="3DF5DDE3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 xml:space="preserve">E = Q * t = </w:t>
            </w:r>
            <w:r w:rsidR="008945D1">
              <w:rPr>
                <w:rFonts w:hAnsi="Franklin Gothic Book"/>
                <w:sz w:val="24"/>
                <w:szCs w:val="24"/>
              </w:rPr>
              <w:t>18,56637</w:t>
            </w:r>
            <w:r w:rsidR="008945D1" w:rsidRPr="008945D1">
              <w:rPr>
                <w:rFonts w:hAnsi="Franklin Gothic Book"/>
                <w:sz w:val="24"/>
                <w:szCs w:val="24"/>
              </w:rPr>
              <w:t xml:space="preserve"> 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* 28800= </w:t>
            </w:r>
            <w:r w:rsidR="008945D1">
              <w:rPr>
                <w:rFonts w:hAnsi="Franklin Gothic Book"/>
                <w:sz w:val="24"/>
                <w:szCs w:val="24"/>
              </w:rPr>
              <w:t>534711,3704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 J</w:t>
            </w:r>
          </w:p>
          <w:p w14:paraId="1D2A670B" w14:textId="77777777" w:rsidR="002F5BC9" w:rsidRDefault="002F5BC9" w:rsidP="003540CB">
            <w:pPr>
              <w:pStyle w:val="Contedos"/>
              <w:ind w:firstLine="0"/>
            </w:pPr>
          </w:p>
        </w:tc>
      </w:tr>
    </w:tbl>
    <w:p w14:paraId="710CE77D" w14:textId="01FE9535" w:rsidR="00D24B81" w:rsidRDefault="0099199D" w:rsidP="0099199D">
      <w:pPr>
        <w:pStyle w:val="Legenda"/>
      </w:pPr>
      <w:bookmarkStart w:id="46" w:name="_Toc11633356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20</w:t>
      </w:r>
      <w:r>
        <w:fldChar w:fldCharType="end"/>
      </w:r>
      <w:r>
        <w:t xml:space="preserve"> </w:t>
      </w:r>
      <w:r w:rsidRPr="00E307CE">
        <w:t xml:space="preserve">Tabela </w:t>
      </w:r>
      <w:r w:rsidR="00EE16A6" w:rsidRPr="00E307CE">
        <w:t>c</w:t>
      </w:r>
      <w:r w:rsidR="00EE16A6" w:rsidRPr="00E307CE">
        <w:t>á</w:t>
      </w:r>
      <w:r w:rsidR="00EE16A6" w:rsidRPr="00E307CE">
        <w:t>lculo</w:t>
      </w:r>
      <w:r w:rsidRPr="00E307CE">
        <w:t xml:space="preserve"> energia (externa 28</w:t>
      </w:r>
      <w:r w:rsidRPr="00E307CE">
        <w:t>º</w:t>
      </w:r>
      <w:r w:rsidRPr="00E307CE">
        <w:t xml:space="preserve">C, interna entre </w:t>
      </w:r>
      <w:r>
        <w:t>-</w:t>
      </w:r>
      <w:r w:rsidRPr="00E307CE">
        <w:t>5</w:t>
      </w:r>
      <w:r w:rsidRPr="00E307CE">
        <w:t>º</w:t>
      </w:r>
      <w:r w:rsidRPr="00E307CE">
        <w:t>C/</w:t>
      </w:r>
      <w:r>
        <w:t>4</w:t>
      </w:r>
      <w:r w:rsidRPr="00E307CE">
        <w:t>º</w:t>
      </w:r>
      <w:r w:rsidRPr="00E307CE">
        <w:t>C)</w:t>
      </w:r>
      <w:bookmarkEnd w:id="46"/>
    </w:p>
    <w:p w14:paraId="28269E3D" w14:textId="13B27A7B" w:rsidR="00D64A3E" w:rsidRDefault="00D64A3E" w:rsidP="00D64A3E">
      <w:pPr>
        <w:pStyle w:val="Contedos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t>A energia necess</w:t>
      </w:r>
      <w:r>
        <w:t>á</w:t>
      </w:r>
      <w:r>
        <w:t xml:space="preserve">ria fornecer seria de, aproximadamente, entre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5,35 x 10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vertAlign w:val="superscript"/>
        </w:rPr>
        <w:t>5</w:t>
      </w:r>
      <w:r w:rsidRPr="00D64A3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</w:t>
      </w:r>
      <w:r>
        <w:t xml:space="preserve"> e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7,35 x 10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vertAlign w:val="superscript"/>
        </w:rPr>
        <w:t>5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J  </w:t>
      </w:r>
    </w:p>
    <w:p w14:paraId="4B848487" w14:textId="35DD042A" w:rsidR="00D24B81" w:rsidRDefault="00D24B81" w:rsidP="00D24B81">
      <w:pPr>
        <w:pStyle w:val="Contedos"/>
      </w:pPr>
    </w:p>
    <w:p w14:paraId="03D4FAC5" w14:textId="1EEAA60C" w:rsidR="00D64A3E" w:rsidRDefault="00D64A3E" w:rsidP="004A256B">
      <w:pPr>
        <w:pStyle w:val="Ttulo3"/>
      </w:pPr>
      <w:bookmarkStart w:id="47" w:name="_Toc116333744"/>
      <w:r>
        <w:t xml:space="preserve">Temperatura Interna entre 5 </w:t>
      </w:r>
      <w:r>
        <w:t>º</w:t>
      </w:r>
      <w:r>
        <w:t xml:space="preserve">C e os 12 </w:t>
      </w:r>
      <w:r>
        <w:t>º</w:t>
      </w:r>
      <w:r>
        <w:t>C</w:t>
      </w:r>
      <w:bookmarkEnd w:id="47"/>
    </w:p>
    <w:p w14:paraId="7AF57FEB" w14:textId="6ACAF334" w:rsidR="00D24B81" w:rsidRDefault="00D24B81" w:rsidP="00D24B81">
      <w:pPr>
        <w:pStyle w:val="Contedos"/>
        <w:ind w:firstLine="0"/>
      </w:pPr>
    </w:p>
    <w:p w14:paraId="2753E609" w14:textId="28B54190" w:rsidR="002F5BC9" w:rsidRDefault="002F5BC9" w:rsidP="002F5BC9">
      <w:pPr>
        <w:pStyle w:val="Contedos"/>
      </w:pPr>
      <w:r>
        <w:t>Para os materiais e espessuras escolhidas, segue o c</w:t>
      </w:r>
      <w:r>
        <w:t>á</w:t>
      </w:r>
      <w:r>
        <w:t>lculo da energia necess</w:t>
      </w:r>
      <w:r>
        <w:t>á</w:t>
      </w:r>
      <w:r>
        <w:t>ria a fornecer num dia inteiro de trabalho (8 horas), com uma temperatura exterior de 2</w:t>
      </w:r>
      <w:r w:rsidR="008945D1">
        <w:t>8</w:t>
      </w:r>
      <w:r>
        <w:t>º</w:t>
      </w:r>
      <w:r>
        <w:t xml:space="preserve">C, para que a temperatura interior varie entre os 5 </w:t>
      </w:r>
      <w:r>
        <w:t>º</w:t>
      </w:r>
      <w:r>
        <w:t xml:space="preserve">C e os 12 </w:t>
      </w:r>
      <w:r>
        <w:t>º</w:t>
      </w:r>
      <w:r>
        <w:t>C.</w:t>
      </w:r>
    </w:p>
    <w:p w14:paraId="68B730B4" w14:textId="77777777" w:rsidR="00D24B81" w:rsidRDefault="00D24B81" w:rsidP="00D24B81">
      <w:pPr>
        <w:pStyle w:val="Contedos"/>
      </w:pPr>
    </w:p>
    <w:tbl>
      <w:tblPr>
        <w:tblStyle w:val="TabelacomGrelha"/>
        <w:tblW w:w="10860" w:type="dxa"/>
        <w:jc w:val="center"/>
        <w:tblLook w:val="04A0" w:firstRow="1" w:lastRow="0" w:firstColumn="1" w:lastColumn="0" w:noHBand="0" w:noVBand="1"/>
      </w:tblPr>
      <w:tblGrid>
        <w:gridCol w:w="5430"/>
        <w:gridCol w:w="5430"/>
      </w:tblGrid>
      <w:tr w:rsidR="002F5BC9" w14:paraId="614B064C" w14:textId="77777777" w:rsidTr="003540CB">
        <w:trPr>
          <w:trHeight w:val="1538"/>
          <w:jc w:val="center"/>
        </w:trPr>
        <w:tc>
          <w:tcPr>
            <w:tcW w:w="5430" w:type="dxa"/>
            <w:vAlign w:val="center"/>
          </w:tcPr>
          <w:p w14:paraId="437E8F69" w14:textId="6BBDF20C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T(interna)=5ºC</w:t>
            </w:r>
          </w:p>
          <w:p w14:paraId="69508E73" w14:textId="116DB267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T(externa)=28ºC</w:t>
            </w:r>
          </w:p>
          <w:p w14:paraId="5275D3C7" w14:textId="6F62333A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Q = (2</w:t>
            </w:r>
            <w:r w:rsidR="008945D1">
              <w:rPr>
                <w:rFonts w:hAnsi="Franklin Gothic Book"/>
                <w:sz w:val="24"/>
                <w:szCs w:val="24"/>
              </w:rPr>
              <w:t>8</w:t>
            </w:r>
            <w:r w:rsidRPr="008945D1">
              <w:rPr>
                <w:rFonts w:hAnsi="Franklin Gothic Book"/>
                <w:sz w:val="24"/>
                <w:szCs w:val="24"/>
              </w:rPr>
              <w:t>-</w:t>
            </w:r>
            <w:r w:rsidR="008945D1">
              <w:rPr>
                <w:rFonts w:hAnsi="Franklin Gothic Book"/>
                <w:sz w:val="24"/>
                <w:szCs w:val="24"/>
              </w:rPr>
              <w:t>5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) / 1,29266= </w:t>
            </w:r>
            <w:r w:rsidR="008945D1">
              <w:rPr>
                <w:rFonts w:hAnsi="Franklin Gothic Book"/>
                <w:sz w:val="24"/>
                <w:szCs w:val="24"/>
              </w:rPr>
              <w:t>17,79277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 W</w:t>
            </w:r>
          </w:p>
          <w:p w14:paraId="0D4A58C1" w14:textId="77726556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 xml:space="preserve">E = Q * t = </w:t>
            </w:r>
            <w:r w:rsidR="008945D1">
              <w:rPr>
                <w:rFonts w:hAnsi="Franklin Gothic Book"/>
                <w:sz w:val="24"/>
                <w:szCs w:val="24"/>
              </w:rPr>
              <w:t>17,79277</w:t>
            </w:r>
            <w:r w:rsidR="008945D1" w:rsidRPr="008945D1">
              <w:rPr>
                <w:rFonts w:hAnsi="Franklin Gothic Book"/>
                <w:sz w:val="24"/>
                <w:szCs w:val="24"/>
              </w:rPr>
              <w:t xml:space="preserve"> 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* 28800= </w:t>
            </w:r>
            <w:r w:rsidR="008945D1">
              <w:rPr>
                <w:rFonts w:hAnsi="Franklin Gothic Book"/>
                <w:sz w:val="24"/>
                <w:szCs w:val="24"/>
              </w:rPr>
              <w:t>512431,7299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 J</w:t>
            </w:r>
          </w:p>
          <w:p w14:paraId="783BA752" w14:textId="77777777" w:rsidR="002F5BC9" w:rsidRDefault="002F5BC9" w:rsidP="003540CB">
            <w:pPr>
              <w:pStyle w:val="Contedos"/>
              <w:ind w:firstLine="0"/>
              <w:jc w:val="left"/>
            </w:pPr>
          </w:p>
        </w:tc>
        <w:tc>
          <w:tcPr>
            <w:tcW w:w="5430" w:type="dxa"/>
          </w:tcPr>
          <w:p w14:paraId="238EF25F" w14:textId="7B0A5CD3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T(interna)=12ºC</w:t>
            </w:r>
          </w:p>
          <w:p w14:paraId="3DF4EA79" w14:textId="1A8B440A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T(externa)=28ºC</w:t>
            </w:r>
          </w:p>
          <w:p w14:paraId="77D3F421" w14:textId="207F7162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>Q = (2</w:t>
            </w:r>
            <w:r w:rsidR="008945D1">
              <w:rPr>
                <w:rFonts w:hAnsi="Franklin Gothic Book"/>
                <w:sz w:val="24"/>
                <w:szCs w:val="24"/>
              </w:rPr>
              <w:t>8</w:t>
            </w:r>
            <w:r w:rsidRPr="008945D1">
              <w:rPr>
                <w:rFonts w:hAnsi="Franklin Gothic Book"/>
                <w:sz w:val="24"/>
                <w:szCs w:val="24"/>
              </w:rPr>
              <w:t>-</w:t>
            </w:r>
            <w:r w:rsidR="008945D1">
              <w:rPr>
                <w:rFonts w:hAnsi="Franklin Gothic Book"/>
                <w:sz w:val="24"/>
                <w:szCs w:val="24"/>
              </w:rPr>
              <w:t>12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) / 1,29266= </w:t>
            </w:r>
            <w:r w:rsidR="008945D1">
              <w:rPr>
                <w:rFonts w:hAnsi="Franklin Gothic Book"/>
                <w:sz w:val="24"/>
                <w:szCs w:val="24"/>
              </w:rPr>
              <w:t>12,37758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 W</w:t>
            </w:r>
          </w:p>
          <w:p w14:paraId="19497D78" w14:textId="377BFB72" w:rsidR="002F5BC9" w:rsidRPr="008945D1" w:rsidRDefault="002F5BC9" w:rsidP="008945D1">
            <w:pPr>
              <w:pStyle w:val="Contedos"/>
              <w:ind w:firstLine="0"/>
              <w:jc w:val="left"/>
              <w:rPr>
                <w:rFonts w:hAnsi="Franklin Gothic Book"/>
                <w:sz w:val="24"/>
                <w:szCs w:val="24"/>
              </w:rPr>
            </w:pPr>
            <w:r w:rsidRPr="008945D1">
              <w:rPr>
                <w:rFonts w:hAnsi="Franklin Gothic Book"/>
                <w:sz w:val="24"/>
                <w:szCs w:val="24"/>
              </w:rPr>
              <w:t xml:space="preserve">E = Q * t = </w:t>
            </w:r>
            <w:r w:rsidR="008945D1">
              <w:rPr>
                <w:rFonts w:hAnsi="Franklin Gothic Book"/>
                <w:sz w:val="24"/>
                <w:szCs w:val="24"/>
              </w:rPr>
              <w:t>12,37758</w:t>
            </w:r>
            <w:r w:rsidR="008945D1" w:rsidRPr="008945D1">
              <w:rPr>
                <w:rFonts w:hAnsi="Franklin Gothic Book"/>
                <w:sz w:val="24"/>
                <w:szCs w:val="24"/>
              </w:rPr>
              <w:t xml:space="preserve"> 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* 28800= </w:t>
            </w:r>
            <w:r w:rsidR="008945D1">
              <w:rPr>
                <w:rFonts w:hAnsi="Franklin Gothic Book"/>
                <w:sz w:val="24"/>
                <w:szCs w:val="24"/>
              </w:rPr>
              <w:t>356474,2469</w:t>
            </w:r>
            <w:r w:rsidRPr="008945D1">
              <w:rPr>
                <w:rFonts w:hAnsi="Franklin Gothic Book"/>
                <w:sz w:val="24"/>
                <w:szCs w:val="24"/>
              </w:rPr>
              <w:t xml:space="preserve"> J</w:t>
            </w:r>
          </w:p>
          <w:p w14:paraId="335F123A" w14:textId="77777777" w:rsidR="002F5BC9" w:rsidRDefault="002F5BC9" w:rsidP="003540CB">
            <w:pPr>
              <w:pStyle w:val="Contedos"/>
              <w:ind w:firstLine="0"/>
            </w:pPr>
          </w:p>
        </w:tc>
      </w:tr>
    </w:tbl>
    <w:p w14:paraId="1EE579F1" w14:textId="51568F9A" w:rsidR="00AF5266" w:rsidRDefault="0099199D" w:rsidP="0099199D">
      <w:pPr>
        <w:pStyle w:val="Legenda"/>
      </w:pPr>
      <w:bookmarkStart w:id="48" w:name="_Toc1163335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21</w:t>
      </w:r>
      <w:r>
        <w:fldChar w:fldCharType="end"/>
      </w:r>
      <w:r>
        <w:t xml:space="preserve"> Tabela </w:t>
      </w:r>
      <w:r w:rsidR="00EE16A6">
        <w:t>c</w:t>
      </w:r>
      <w:r w:rsidR="00EE16A6">
        <w:t>á</w:t>
      </w:r>
      <w:r w:rsidR="00EE16A6">
        <w:t>lculo</w:t>
      </w:r>
      <w:r>
        <w:t xml:space="preserve"> energia (externa 28</w:t>
      </w:r>
      <w:r>
        <w:t>º</w:t>
      </w:r>
      <w:r>
        <w:t>C, interna entre 5</w:t>
      </w:r>
      <w:r>
        <w:t>º</w:t>
      </w:r>
      <w:r>
        <w:t>C/12</w:t>
      </w:r>
      <w:r>
        <w:t>º</w:t>
      </w:r>
      <w:r>
        <w:t>C)</w:t>
      </w:r>
      <w:bookmarkEnd w:id="48"/>
    </w:p>
    <w:p w14:paraId="6C915709" w14:textId="64D90BDF" w:rsidR="00D64A3E" w:rsidRDefault="00D64A3E" w:rsidP="00D64A3E">
      <w:pPr>
        <w:pStyle w:val="Contedos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t>A energia necess</w:t>
      </w:r>
      <w:r>
        <w:t>á</w:t>
      </w:r>
      <w:r>
        <w:t xml:space="preserve">ria fornecer seria de, aproximadamente, entre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3,56 x 10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vertAlign w:val="superscript"/>
        </w:rPr>
        <w:t>5</w:t>
      </w:r>
      <w:r w:rsidRPr="00D64A3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</w:t>
      </w:r>
      <w:r>
        <w:t xml:space="preserve"> e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5,12 x 10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vertAlign w:val="superscript"/>
        </w:rPr>
        <w:t>5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J  </w:t>
      </w:r>
    </w:p>
    <w:p w14:paraId="31D7639C" w14:textId="77777777" w:rsidR="00AF5266" w:rsidRDefault="00AF5266" w:rsidP="00D24B81">
      <w:pPr>
        <w:pStyle w:val="Contedos"/>
      </w:pPr>
    </w:p>
    <w:p w14:paraId="013A81DE" w14:textId="77777777" w:rsidR="00D64A3E" w:rsidRDefault="00D64A3E" w:rsidP="00AF5266">
      <w:pPr>
        <w:pStyle w:val="Ttulo"/>
      </w:pPr>
    </w:p>
    <w:p w14:paraId="35D7D1C1" w14:textId="77777777" w:rsidR="00D64A3E" w:rsidRDefault="00D64A3E" w:rsidP="00AF5266">
      <w:pPr>
        <w:pStyle w:val="Ttulo"/>
      </w:pPr>
    </w:p>
    <w:p w14:paraId="558CF62C" w14:textId="02B4571F" w:rsidR="00AF5266" w:rsidRDefault="00AF5266" w:rsidP="004A256B">
      <w:pPr>
        <w:pStyle w:val="Ttulo1"/>
      </w:pPr>
      <w:bookmarkStart w:id="49" w:name="_Toc116333745"/>
      <w:r w:rsidRPr="00AF5266">
        <w:lastRenderedPageBreak/>
        <w:t>Sistema de arrefecimento</w:t>
      </w:r>
      <w:bookmarkEnd w:id="49"/>
    </w:p>
    <w:p w14:paraId="5B7EE7AC" w14:textId="014B596F" w:rsidR="002E4652" w:rsidRDefault="002E4652" w:rsidP="002E4652">
      <w:pPr>
        <w:pStyle w:val="Contedos"/>
      </w:pPr>
      <w:r>
        <w:t>No sentido de otimizar as energias necess</w:t>
      </w:r>
      <w:r>
        <w:t>á</w:t>
      </w:r>
      <w:r>
        <w:t>rias ao longo de 2 meses de trabalho de modo a manter uma temperatura interna entre os -5</w:t>
      </w:r>
      <w:r>
        <w:t>º</w:t>
      </w:r>
      <w:r>
        <w:t>C e os 4</w:t>
      </w:r>
      <w:r>
        <w:t>º</w:t>
      </w:r>
      <w:r>
        <w:t>C e outra entre os 5</w:t>
      </w:r>
      <w:r>
        <w:t>º</w:t>
      </w:r>
      <w:r>
        <w:t>C e os 12</w:t>
      </w:r>
      <w:r>
        <w:t>º</w:t>
      </w:r>
      <w:r>
        <w:t>C com temperaturas externas de 20</w:t>
      </w:r>
      <w:r>
        <w:t>º</w:t>
      </w:r>
      <w:r>
        <w:t>C e 28</w:t>
      </w:r>
      <w:r>
        <w:t>º</w:t>
      </w:r>
      <w:r>
        <w:t xml:space="preserve">C, o sistema de arrefecimento a considerar seria um </w:t>
      </w:r>
      <w:r w:rsidRPr="002E4652">
        <w:rPr>
          <w:u w:val="single"/>
        </w:rPr>
        <w:t>ar condicionado port</w:t>
      </w:r>
      <w:r w:rsidRPr="002E4652">
        <w:rPr>
          <w:u w:val="single"/>
        </w:rPr>
        <w:t>á</w:t>
      </w:r>
      <w:r w:rsidRPr="002E4652">
        <w:rPr>
          <w:u w:val="single"/>
        </w:rPr>
        <w:t>til</w:t>
      </w:r>
      <w:r>
        <w:t xml:space="preserve"> ou um </w:t>
      </w:r>
      <w:r w:rsidRPr="002E4652">
        <w:rPr>
          <w:u w:val="single"/>
        </w:rPr>
        <w:t>ar condicionado monosplit</w:t>
      </w:r>
      <w:r>
        <w:t>.</w:t>
      </w:r>
    </w:p>
    <w:p w14:paraId="42B2AC13" w14:textId="5B8029F2" w:rsidR="002E4652" w:rsidRDefault="002E4652" w:rsidP="002E4652">
      <w:pPr>
        <w:pStyle w:val="Contedos"/>
      </w:pPr>
    </w:p>
    <w:p w14:paraId="5ED6146F" w14:textId="175732BE" w:rsidR="002E4652" w:rsidRDefault="002E4652" w:rsidP="002E4652">
      <w:pPr>
        <w:pStyle w:val="Ttulo2"/>
      </w:pPr>
      <w:bookmarkStart w:id="50" w:name="_Toc116333746"/>
      <w:r>
        <w:t>Sistema de arrefecimento de ar condicionado</w:t>
      </w:r>
      <w:bookmarkEnd w:id="50"/>
    </w:p>
    <w:p w14:paraId="6AA11564" w14:textId="6C4DDA39" w:rsidR="00643718" w:rsidRDefault="002E4652" w:rsidP="00643718">
      <w:pPr>
        <w:pStyle w:val="Contedos"/>
      </w:pPr>
      <w:r w:rsidRPr="002E4652">
        <w:t>O princ</w:t>
      </w:r>
      <w:r w:rsidRPr="002E4652">
        <w:t>í</w:t>
      </w:r>
      <w:r w:rsidRPr="002E4652">
        <w:t xml:space="preserve">pio de funcionamento </w:t>
      </w:r>
      <w:r w:rsidRPr="002E4652">
        <w:t>é</w:t>
      </w:r>
      <w:r w:rsidRPr="002E4652">
        <w:t xml:space="preserve"> igual ao de um frigor</w:t>
      </w:r>
      <w:r w:rsidRPr="002E4652">
        <w:t>í</w:t>
      </w:r>
      <w:r w:rsidRPr="002E4652">
        <w:t xml:space="preserve">fico: o interior do ar condicionado </w:t>
      </w:r>
      <w:r w:rsidRPr="002E4652">
        <w:t>é</w:t>
      </w:r>
      <w:r w:rsidRPr="002E4652">
        <w:t xml:space="preserve"> constitu</w:t>
      </w:r>
      <w:r w:rsidRPr="002E4652">
        <w:t>í</w:t>
      </w:r>
      <w:r w:rsidRPr="002E4652">
        <w:t>do por uma rede de serpentinas, condensadores e evaporadores, percorridos por um fluido frigor</w:t>
      </w:r>
      <w:r w:rsidRPr="002E4652">
        <w:t>í</w:t>
      </w:r>
      <w:r w:rsidRPr="002E4652">
        <w:t xml:space="preserve">geno que permite </w:t>
      </w:r>
      <w:r w:rsidR="00643718">
        <w:t>realiza</w:t>
      </w:r>
      <w:r w:rsidR="00643718">
        <w:t>çã</w:t>
      </w:r>
      <w:r w:rsidR="00643718">
        <w:t>o</w:t>
      </w:r>
      <w:r w:rsidRPr="002E4652">
        <w:t xml:space="preserve"> </w:t>
      </w:r>
      <w:r w:rsidR="00643718">
        <w:t>de</w:t>
      </w:r>
      <w:r w:rsidRPr="002E4652">
        <w:t xml:space="preserve"> trocas de calor entre o interior e o exterior, de modo a fazer o aquecimento e o </w:t>
      </w:r>
      <w:r w:rsidR="00643718" w:rsidRPr="002E4652">
        <w:t>arrefecimento do</w:t>
      </w:r>
      <w:r w:rsidRPr="002E4652">
        <w:t xml:space="preserve"> espa</w:t>
      </w:r>
      <w:r w:rsidRPr="002E4652">
        <w:t>ç</w:t>
      </w:r>
      <w:r w:rsidRPr="002E4652">
        <w:t>o interior</w:t>
      </w:r>
      <w:r w:rsidR="00643718">
        <w:t>, consoante o pretendido, neste caso pretendemos um arrefecimento do espa</w:t>
      </w:r>
      <w:r w:rsidR="00643718">
        <w:t>ç</w:t>
      </w:r>
      <w:r w:rsidR="00643718">
        <w:t>o interior</w:t>
      </w:r>
    </w:p>
    <w:p w14:paraId="62D4A25C" w14:textId="4821FA38" w:rsidR="002E4652" w:rsidRDefault="002E4652" w:rsidP="00643718">
      <w:pPr>
        <w:pStyle w:val="Contedos"/>
      </w:pPr>
      <w:r w:rsidRPr="002E4652">
        <w:t xml:space="preserve"> Como consequ</w:t>
      </w:r>
      <w:r w:rsidRPr="002E4652">
        <w:t>ê</w:t>
      </w:r>
      <w:r w:rsidRPr="002E4652">
        <w:t>ncia destas trocas de calor, a humidade do ar condensa dentro do ar condicionado raz</w:t>
      </w:r>
      <w:r w:rsidRPr="002E4652">
        <w:t>ã</w:t>
      </w:r>
      <w:r w:rsidRPr="002E4652">
        <w:t>o por que o ar fica mais seco e da</w:t>
      </w:r>
      <w:r w:rsidRPr="002E4652">
        <w:t>í</w:t>
      </w:r>
      <w:r w:rsidRPr="002E4652">
        <w:t xml:space="preserve"> que equipamento preveja um tabuleiro para recolha de condensados.</w:t>
      </w:r>
    </w:p>
    <w:p w14:paraId="5A891234" w14:textId="7A05CFAA" w:rsidR="00643718" w:rsidRDefault="00643718" w:rsidP="00643718">
      <w:pPr>
        <w:pStyle w:val="Contedos"/>
        <w:jc w:val="center"/>
      </w:pPr>
      <w:r w:rsidRPr="00643718">
        <w:rPr>
          <w:noProof/>
        </w:rPr>
        <w:drawing>
          <wp:inline distT="0" distB="0" distL="0" distR="0" wp14:anchorId="591AB476" wp14:editId="2440B757">
            <wp:extent cx="6371590" cy="252095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9A3A" w14:textId="1849090C" w:rsidR="00643718" w:rsidRPr="002E4652" w:rsidRDefault="00643718" w:rsidP="00643718">
      <w:pPr>
        <w:pStyle w:val="Legenda"/>
        <w:jc w:val="center"/>
      </w:pPr>
      <w:bookmarkStart w:id="51" w:name="_Toc1163335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61B0">
        <w:rPr>
          <w:noProof/>
        </w:rPr>
        <w:t>22</w:t>
      </w:r>
      <w:r>
        <w:fldChar w:fldCharType="end"/>
      </w:r>
      <w:r>
        <w:t xml:space="preserve"> </w:t>
      </w:r>
      <w:r w:rsidRPr="00E46A81">
        <w:t>Funcionamento de um ar condicionado</w:t>
      </w:r>
      <w:bookmarkEnd w:id="51"/>
    </w:p>
    <w:p w14:paraId="10DD3BB4" w14:textId="77777777" w:rsidR="00643718" w:rsidRDefault="00643718" w:rsidP="00643718"/>
    <w:p w14:paraId="33F84F05" w14:textId="77777777" w:rsidR="00643718" w:rsidRDefault="00643718" w:rsidP="00643718"/>
    <w:p w14:paraId="426627D6" w14:textId="7D4619CB" w:rsidR="00643718" w:rsidRDefault="00643718" w:rsidP="00643718"/>
    <w:p w14:paraId="05586E38" w14:textId="2C891C5B" w:rsidR="00643718" w:rsidRDefault="00643718" w:rsidP="00643718"/>
    <w:p w14:paraId="2311A9E0" w14:textId="77777777" w:rsidR="00643718" w:rsidRDefault="00643718" w:rsidP="00643718"/>
    <w:p w14:paraId="5EAAD529" w14:textId="43FCEE35" w:rsidR="002E4652" w:rsidRDefault="002E4652" w:rsidP="002E4652">
      <w:pPr>
        <w:pStyle w:val="Ttulo3"/>
      </w:pPr>
      <w:bookmarkStart w:id="52" w:name="_Toc116333747"/>
      <w:r>
        <w:lastRenderedPageBreak/>
        <w:t>Ar Condicionado port</w:t>
      </w:r>
      <w:r>
        <w:t>á</w:t>
      </w:r>
      <w:r>
        <w:t>til</w:t>
      </w:r>
      <w:bookmarkEnd w:id="52"/>
    </w:p>
    <w:p w14:paraId="594B47E9" w14:textId="0B3B4391" w:rsidR="00643718" w:rsidRDefault="00643718" w:rsidP="00643718">
      <w:pPr>
        <w:pStyle w:val="Contedos"/>
        <w:ind w:firstLine="720"/>
      </w:pPr>
      <w:r>
        <w:t xml:space="preserve">Unidade </w:t>
      </w:r>
      <w:r>
        <w:t>ú</w:t>
      </w:r>
      <w:r>
        <w:t>nica</w:t>
      </w:r>
      <w:r w:rsidRPr="00643718">
        <w:t xml:space="preserve"> com todos os componentes e com um</w:t>
      </w:r>
      <w:r>
        <w:t>a</w:t>
      </w:r>
      <w:r w:rsidRPr="00643718">
        <w:t xml:space="preserve"> liga</w:t>
      </w:r>
      <w:r w:rsidRPr="00643718">
        <w:t>çã</w:t>
      </w:r>
      <w:r w:rsidRPr="00643718">
        <w:t xml:space="preserve">o ao exterior. </w:t>
      </w:r>
      <w:r w:rsidRPr="00643718">
        <w:t>É</w:t>
      </w:r>
      <w:r w:rsidRPr="00643718">
        <w:t xml:space="preserve"> de f</w:t>
      </w:r>
      <w:r w:rsidRPr="00643718">
        <w:t>á</w:t>
      </w:r>
      <w:r w:rsidRPr="00643718">
        <w:t>cil desloca</w:t>
      </w:r>
      <w:r w:rsidRPr="00643718">
        <w:t>çã</w:t>
      </w:r>
      <w:r w:rsidRPr="00643718">
        <w:t>o e n</w:t>
      </w:r>
      <w:r w:rsidRPr="00643718">
        <w:t>ã</w:t>
      </w:r>
      <w:r w:rsidRPr="00643718">
        <w:t>o requer instala</w:t>
      </w:r>
      <w:r w:rsidRPr="00643718">
        <w:t>çã</w:t>
      </w:r>
      <w:r w:rsidRPr="00643718">
        <w:t xml:space="preserve">o, mas </w:t>
      </w:r>
      <w:r w:rsidRPr="00643718">
        <w:t>é</w:t>
      </w:r>
      <w:r w:rsidRPr="00643718">
        <w:t xml:space="preserve"> necess</w:t>
      </w:r>
      <w:r w:rsidRPr="00643718">
        <w:t>á</w:t>
      </w:r>
      <w:r w:rsidRPr="00643718">
        <w:t>rio ter uma janela ou uma abertura perto do aparelho para coloca</w:t>
      </w:r>
      <w:r w:rsidRPr="00643718">
        <w:t>çã</w:t>
      </w:r>
      <w:r w:rsidRPr="00643718">
        <w:t>o do tubo.</w:t>
      </w:r>
    </w:p>
    <w:p w14:paraId="22759BFB" w14:textId="77777777" w:rsidR="00643718" w:rsidRPr="00643718" w:rsidRDefault="00643718" w:rsidP="00643718">
      <w:pPr>
        <w:pStyle w:val="Contedos"/>
      </w:pPr>
    </w:p>
    <w:p w14:paraId="3CA0F296" w14:textId="77777777" w:rsidR="00643718" w:rsidRPr="00643718" w:rsidRDefault="00643718" w:rsidP="00643718">
      <w:pPr>
        <w:pStyle w:val="Contedos"/>
        <w:ind w:firstLine="0"/>
      </w:pPr>
      <w:r w:rsidRPr="00643718">
        <w:rPr>
          <w:u w:val="single"/>
        </w:rPr>
        <w:t>Vantagens</w:t>
      </w:r>
      <w:r w:rsidRPr="00643718">
        <w:t>: F</w:t>
      </w:r>
      <w:r w:rsidRPr="00643718">
        <w:t>á</w:t>
      </w:r>
      <w:r w:rsidRPr="00643718">
        <w:t>cil desloca</w:t>
      </w:r>
      <w:r w:rsidRPr="00643718">
        <w:t>çã</w:t>
      </w:r>
      <w:r w:rsidRPr="00643718">
        <w:t>o e n</w:t>
      </w:r>
      <w:r w:rsidRPr="00643718">
        <w:t>ã</w:t>
      </w:r>
      <w:r w:rsidRPr="00643718">
        <w:t>o requer instala</w:t>
      </w:r>
      <w:r w:rsidRPr="00643718">
        <w:t>çã</w:t>
      </w:r>
      <w:r w:rsidRPr="00643718">
        <w:t>o.</w:t>
      </w:r>
    </w:p>
    <w:p w14:paraId="05874408" w14:textId="77777777" w:rsidR="00643718" w:rsidRPr="00643718" w:rsidRDefault="00643718" w:rsidP="00643718">
      <w:pPr>
        <w:pStyle w:val="Contedos"/>
        <w:ind w:firstLine="0"/>
      </w:pPr>
      <w:r w:rsidRPr="00643718">
        <w:rPr>
          <w:u w:val="single"/>
        </w:rPr>
        <w:t>Inconvenientes</w:t>
      </w:r>
      <w:r w:rsidRPr="00643718">
        <w:t xml:space="preserve">: </w:t>
      </w:r>
      <w:r w:rsidRPr="00643718">
        <w:t>É</w:t>
      </w:r>
      <w:r w:rsidRPr="00643718">
        <w:t xml:space="preserve"> necess</w:t>
      </w:r>
      <w:r w:rsidRPr="00643718">
        <w:t>á</w:t>
      </w:r>
      <w:r w:rsidRPr="00643718">
        <w:t>rio ter uma janela ou uma abertura perto do aparelho para coloca</w:t>
      </w:r>
      <w:r w:rsidRPr="00643718">
        <w:t>çã</w:t>
      </w:r>
      <w:r w:rsidRPr="00643718">
        <w:t>o do tubo de liga</w:t>
      </w:r>
      <w:r w:rsidRPr="00643718">
        <w:t>çã</w:t>
      </w:r>
      <w:r w:rsidRPr="00643718">
        <w:t>o ao exterior.</w:t>
      </w:r>
    </w:p>
    <w:p w14:paraId="52A46C02" w14:textId="08D073A7" w:rsidR="00643718" w:rsidRDefault="00643718" w:rsidP="00643718">
      <w:pPr>
        <w:ind w:firstLine="0"/>
      </w:pPr>
    </w:p>
    <w:p w14:paraId="2D8E9AF7" w14:textId="6B58D46B" w:rsidR="002E4652" w:rsidRDefault="002E4652" w:rsidP="002E4652">
      <w:pPr>
        <w:pStyle w:val="Ttulo3"/>
      </w:pPr>
      <w:bookmarkStart w:id="53" w:name="_Toc116333748"/>
      <w:r>
        <w:t>Ar Condicionado Monosplit</w:t>
      </w:r>
      <w:bookmarkEnd w:id="53"/>
    </w:p>
    <w:p w14:paraId="49DA0AFA" w14:textId="4A4664D3" w:rsidR="00643718" w:rsidRPr="00643718" w:rsidRDefault="00643718" w:rsidP="00643718">
      <w:pPr>
        <w:pStyle w:val="Contedos"/>
        <w:ind w:firstLine="720"/>
      </w:pPr>
      <w:r w:rsidRPr="00643718">
        <w:t>Com uma unidade exterior e outr</w:t>
      </w:r>
      <w:r>
        <w:t>a</w:t>
      </w:r>
      <w:r w:rsidRPr="00643718">
        <w:t xml:space="preserve"> interior. </w:t>
      </w:r>
      <w:r w:rsidRPr="00643718">
        <w:t>É</w:t>
      </w:r>
      <w:r w:rsidRPr="00643718">
        <w:t xml:space="preserve"> mais eficiente que os sistemas port</w:t>
      </w:r>
      <w:r w:rsidRPr="00643718">
        <w:t>á</w:t>
      </w:r>
      <w:r w:rsidRPr="00643718">
        <w:t xml:space="preserve">teis e </w:t>
      </w:r>
      <w:r>
        <w:t>é</w:t>
      </w:r>
      <w:r w:rsidRPr="00643718">
        <w:t xml:space="preserve"> de f</w:t>
      </w:r>
      <w:r w:rsidRPr="00643718">
        <w:t>á</w:t>
      </w:r>
      <w:r w:rsidRPr="00643718">
        <w:t>cil instala</w:t>
      </w:r>
      <w:r w:rsidRPr="00643718">
        <w:t>çã</w:t>
      </w:r>
      <w:r w:rsidRPr="00643718">
        <w:t>o, mas s</w:t>
      </w:r>
      <w:r w:rsidRPr="00643718">
        <w:t>ó</w:t>
      </w:r>
      <w:r w:rsidRPr="00643718">
        <w:t xml:space="preserve"> permite climatizar uma </w:t>
      </w:r>
      <w:r w:rsidRPr="00643718">
        <w:t>ú</w:t>
      </w:r>
      <w:r w:rsidRPr="00643718">
        <w:t>nica divis</w:t>
      </w:r>
      <w:r w:rsidRPr="00643718">
        <w:t>ã</w:t>
      </w:r>
      <w:r w:rsidRPr="00643718">
        <w:t>o da casa.</w:t>
      </w:r>
    </w:p>
    <w:p w14:paraId="0390159A" w14:textId="77777777" w:rsidR="00643718" w:rsidRDefault="00643718" w:rsidP="00643718">
      <w:pPr>
        <w:pStyle w:val="Contedos"/>
        <w:ind w:firstLine="0"/>
      </w:pPr>
    </w:p>
    <w:p w14:paraId="6DAED3E5" w14:textId="7A4098BD" w:rsidR="00643718" w:rsidRPr="00643718" w:rsidRDefault="00643718" w:rsidP="00643718">
      <w:pPr>
        <w:pStyle w:val="Contedos"/>
        <w:ind w:firstLine="0"/>
      </w:pPr>
      <w:r w:rsidRPr="00643718">
        <w:rPr>
          <w:u w:val="single"/>
        </w:rPr>
        <w:t>Vantagens</w:t>
      </w:r>
      <w:r w:rsidRPr="00643718">
        <w:t>: Mais eficiente do que os sistemas port</w:t>
      </w:r>
      <w:r w:rsidRPr="00643718">
        <w:t>á</w:t>
      </w:r>
      <w:r w:rsidRPr="00643718">
        <w:t>teis.</w:t>
      </w:r>
    </w:p>
    <w:p w14:paraId="6703EA01" w14:textId="108854ED" w:rsidR="00643718" w:rsidRDefault="00643718" w:rsidP="00643718">
      <w:pPr>
        <w:pStyle w:val="Contedos"/>
        <w:ind w:firstLine="0"/>
      </w:pPr>
      <w:r w:rsidRPr="00643718">
        <w:rPr>
          <w:u w:val="single"/>
        </w:rPr>
        <w:t>Inconvenientes</w:t>
      </w:r>
      <w:r w:rsidRPr="00643718">
        <w:t>: s</w:t>
      </w:r>
      <w:r w:rsidRPr="00643718">
        <w:t>ó</w:t>
      </w:r>
      <w:r w:rsidRPr="00643718">
        <w:t xml:space="preserve"> permite a instala</w:t>
      </w:r>
      <w:r w:rsidRPr="00643718">
        <w:t>çã</w:t>
      </w:r>
      <w:r w:rsidRPr="00643718">
        <w:t xml:space="preserve">o numa </w:t>
      </w:r>
      <w:r w:rsidRPr="00643718">
        <w:t>ú</w:t>
      </w:r>
      <w:r w:rsidRPr="00643718">
        <w:t>nica divis</w:t>
      </w:r>
      <w:r w:rsidRPr="00643718">
        <w:t>ã</w:t>
      </w:r>
      <w:r w:rsidRPr="00643718">
        <w:t>o da casa</w:t>
      </w:r>
      <w:r>
        <w:t xml:space="preserve"> (no nosso caso n</w:t>
      </w:r>
      <w:r>
        <w:t>ã</w:t>
      </w:r>
      <w:r>
        <w:t>o ser</w:t>
      </w:r>
      <w:r>
        <w:t>á</w:t>
      </w:r>
      <w:r>
        <w:t xml:space="preserve"> um problema visto que a casa s</w:t>
      </w:r>
      <w:r>
        <w:t>ó</w:t>
      </w:r>
      <w:r>
        <w:t xml:space="preserve"> tem uma divis</w:t>
      </w:r>
      <w:r>
        <w:t>ã</w:t>
      </w:r>
      <w:r>
        <w:t>o)</w:t>
      </w:r>
      <w:r w:rsidRPr="00643718">
        <w:t>.</w:t>
      </w:r>
    </w:p>
    <w:p w14:paraId="592EC670" w14:textId="77777777" w:rsidR="0099199D" w:rsidRDefault="0099199D" w:rsidP="00643718">
      <w:pPr>
        <w:pStyle w:val="Contedos"/>
        <w:ind w:firstLine="0"/>
        <w:rPr>
          <w:rFonts w:ascii="Fira Sans" w:hAnsi="Fira Sans"/>
          <w:color w:val="333333"/>
          <w:sz w:val="27"/>
          <w:szCs w:val="27"/>
        </w:rPr>
      </w:pPr>
    </w:p>
    <w:p w14:paraId="35510C23" w14:textId="6C526699" w:rsidR="002E4652" w:rsidRPr="002E4652" w:rsidRDefault="002E4652" w:rsidP="002E4652"/>
    <w:p w14:paraId="077B8BAB" w14:textId="028416CC" w:rsidR="00AF5266" w:rsidRDefault="00AF5266" w:rsidP="00AF5266">
      <w:pPr>
        <w:pStyle w:val="Contedos"/>
      </w:pPr>
    </w:p>
    <w:p w14:paraId="2206D96B" w14:textId="1EAA3370" w:rsidR="00643718" w:rsidRDefault="00643718" w:rsidP="00643718">
      <w:pPr>
        <w:pStyle w:val="Ttulo2"/>
      </w:pPr>
      <w:bookmarkStart w:id="54" w:name="_Toc116333749"/>
      <w:r>
        <w:t>Analise do melhor sistema</w:t>
      </w:r>
      <w:bookmarkEnd w:id="54"/>
    </w:p>
    <w:p w14:paraId="1516196D" w14:textId="0BDA1C0E" w:rsidR="00643718" w:rsidRDefault="00643718" w:rsidP="00643718"/>
    <w:p w14:paraId="4972F411" w14:textId="01AA1A6D" w:rsidR="00643718" w:rsidRDefault="00643718" w:rsidP="0099199D">
      <w:pPr>
        <w:pStyle w:val="Contedos"/>
        <w:ind w:firstLine="720"/>
      </w:pPr>
      <w:r>
        <w:t xml:space="preserve">Comparando os dois sistemas chegamos </w:t>
      </w:r>
      <w:r>
        <w:t>á</w:t>
      </w:r>
      <w:r>
        <w:t xml:space="preserve"> conclus</w:t>
      </w:r>
      <w:r>
        <w:t>ã</w:t>
      </w:r>
      <w:r>
        <w:t>o que o Ar condicionado Monosplit ser</w:t>
      </w:r>
      <w:r>
        <w:t>á</w:t>
      </w:r>
      <w:r>
        <w:t xml:space="preserve"> a melhor solu</w:t>
      </w:r>
      <w:r>
        <w:t>çã</w:t>
      </w:r>
      <w:r>
        <w:t xml:space="preserve">o para </w:t>
      </w:r>
      <w:r w:rsidR="0099199D">
        <w:t xml:space="preserve">os dois sistemas onde a temperatura externa </w:t>
      </w:r>
      <w:r w:rsidR="0099199D">
        <w:t>é</w:t>
      </w:r>
      <w:r w:rsidR="0099199D">
        <w:t xml:space="preserve"> de 28</w:t>
      </w:r>
      <w:r w:rsidR="0099199D">
        <w:t>º</w:t>
      </w:r>
      <w:r w:rsidR="0099199D">
        <w:t xml:space="preserve">C e para o sistema onde a temperatura externa </w:t>
      </w:r>
      <w:r w:rsidR="0099199D">
        <w:t>é</w:t>
      </w:r>
      <w:r w:rsidR="0099199D">
        <w:t xml:space="preserve"> de 20</w:t>
      </w:r>
      <w:r w:rsidR="0099199D">
        <w:t>º</w:t>
      </w:r>
      <w:r w:rsidR="0099199D">
        <w:t>C e a temperatura interna varia entre os -5</w:t>
      </w:r>
      <w:r w:rsidR="0099199D">
        <w:t>º</w:t>
      </w:r>
      <w:r w:rsidR="0099199D">
        <w:t>C e os 4</w:t>
      </w:r>
      <w:r w:rsidR="0099199D">
        <w:t>º</w:t>
      </w:r>
      <w:r w:rsidR="0099199D">
        <w:t>C, isto porque a energia necess</w:t>
      </w:r>
      <w:r w:rsidR="0099199D">
        <w:t>á</w:t>
      </w:r>
      <w:r w:rsidR="0099199D">
        <w:t xml:space="preserve">ria para os manter </w:t>
      </w:r>
      <w:r w:rsidR="0099199D">
        <w:t>á</w:t>
      </w:r>
      <w:r w:rsidR="0099199D">
        <w:t xml:space="preserve"> temperatura interna </w:t>
      </w:r>
      <w:r w:rsidR="0099199D">
        <w:t>é</w:t>
      </w:r>
      <w:r w:rsidR="0099199D">
        <w:t xml:space="preserve"> no m</w:t>
      </w:r>
      <w:r w:rsidR="0099199D">
        <w:t>í</w:t>
      </w:r>
      <w:r w:rsidR="0099199D">
        <w:t xml:space="preserve">nimo </w:t>
      </w:r>
      <w:r w:rsidR="0099199D" w:rsidRPr="0099199D">
        <w:t>3,5</w:t>
      </w:r>
      <w:r w:rsidR="0099199D">
        <w:t>0</w:t>
      </w:r>
      <w:r w:rsidR="0099199D" w:rsidRPr="0099199D">
        <w:t> </w:t>
      </w:r>
      <w:r w:rsidR="0099199D" w:rsidRPr="0099199D">
        <w:t>x</w:t>
      </w:r>
      <w:r w:rsidR="0099199D" w:rsidRPr="0099199D">
        <w:t> </w:t>
      </w:r>
      <w:r w:rsidR="0099199D" w:rsidRPr="0099199D">
        <w:t>10</w:t>
      </w:r>
      <w:r w:rsidR="0099199D" w:rsidRPr="0099199D">
        <w:rPr>
          <w:vertAlign w:val="superscript"/>
        </w:rPr>
        <w:t>5</w:t>
      </w:r>
      <w:r w:rsidR="0099199D" w:rsidRPr="0099199D">
        <w:t>J</w:t>
      </w:r>
      <w:r w:rsidR="0099199D">
        <w:t>, da</w:t>
      </w:r>
      <w:r w:rsidR="0099199D">
        <w:t>í</w:t>
      </w:r>
      <w:r w:rsidR="0099199D">
        <w:t xml:space="preserve"> a utiliza</w:t>
      </w:r>
      <w:r w:rsidR="0099199D">
        <w:t>çã</w:t>
      </w:r>
      <w:r w:rsidR="0099199D">
        <w:t>o dum sistema mais potente como o MonoSplit.</w:t>
      </w:r>
    </w:p>
    <w:p w14:paraId="3B54B126" w14:textId="7D6A2768" w:rsidR="0099199D" w:rsidRPr="00643718" w:rsidRDefault="0099199D" w:rsidP="0099199D">
      <w:pPr>
        <w:pStyle w:val="Contedos"/>
        <w:ind w:firstLine="720"/>
      </w:pPr>
      <w:r>
        <w:t xml:space="preserve">No outro sistema onde a temperatura externa </w:t>
      </w:r>
      <w:r>
        <w:t>é</w:t>
      </w:r>
      <w:r>
        <w:t xml:space="preserve"> de 20</w:t>
      </w:r>
      <w:r>
        <w:t>º</w:t>
      </w:r>
      <w:r>
        <w:t>C e a temperatura interna varia entre os 5</w:t>
      </w:r>
      <w:r>
        <w:t>º</w:t>
      </w:r>
      <w:r>
        <w:t>C e os 12</w:t>
      </w:r>
      <w:r>
        <w:t>º</w:t>
      </w:r>
      <w:r>
        <w:t>C escolhemos o sistema de ar condicionado port</w:t>
      </w:r>
      <w:r>
        <w:t>á</w:t>
      </w:r>
      <w:r>
        <w:t>til dado a necessidade de uma menor quantidade de energia para manter a temperatura interna.</w:t>
      </w:r>
    </w:p>
    <w:p w14:paraId="3D9B68CD" w14:textId="2478E30E" w:rsidR="00D24B81" w:rsidRDefault="00D24B81" w:rsidP="00B615B0">
      <w:pPr>
        <w:pStyle w:val="Subttulo"/>
      </w:pPr>
    </w:p>
    <w:p w14:paraId="796E6DEA" w14:textId="2BD14E45" w:rsidR="00643718" w:rsidRDefault="00643718" w:rsidP="00643718">
      <w:pPr>
        <w:pStyle w:val="Ttulo"/>
      </w:pPr>
      <w:r>
        <w:lastRenderedPageBreak/>
        <w:t>Refer</w:t>
      </w:r>
      <w:r>
        <w:t>ê</w:t>
      </w:r>
      <w:r>
        <w:t>ncias</w:t>
      </w:r>
    </w:p>
    <w:p w14:paraId="58E48357" w14:textId="072D1C9B" w:rsidR="006C2784" w:rsidRDefault="007461B0" w:rsidP="00643718">
      <w:pPr>
        <w:pStyle w:val="PargrafodaLista"/>
        <w:numPr>
          <w:ilvl w:val="0"/>
          <w:numId w:val="2"/>
        </w:numPr>
      </w:pPr>
      <w:hyperlink r:id="rId20" w:history="1">
        <w:r w:rsidR="00643718" w:rsidRPr="0056478D">
          <w:rPr>
            <w:rStyle w:val="Hiperligao"/>
          </w:rPr>
          <w:t>https://jornaleconomico.pt/noticias/economize-aquecimento-e-refrigeracao-das-nossas-casas-como-fazer-a-melhor-escolha-397742</w:t>
        </w:r>
      </w:hyperlink>
    </w:p>
    <w:p w14:paraId="0DB039AE" w14:textId="607C7708" w:rsidR="00643718" w:rsidRDefault="007461B0" w:rsidP="00643718">
      <w:pPr>
        <w:pStyle w:val="PargrafodaLista"/>
        <w:numPr>
          <w:ilvl w:val="0"/>
          <w:numId w:val="2"/>
        </w:numPr>
      </w:pPr>
      <w:hyperlink r:id="rId21" w:history="1">
        <w:r w:rsidR="00643718" w:rsidRPr="0056478D">
          <w:rPr>
            <w:rStyle w:val="Hiperligao"/>
          </w:rPr>
          <w:t>https://www.edp.pt/particulares/content-hub/como-arrefecer-a-casa-nos-dias-de-calor/</w:t>
        </w:r>
      </w:hyperlink>
    </w:p>
    <w:p w14:paraId="736B95C5" w14:textId="3E06DF41" w:rsidR="00643718" w:rsidRDefault="007461B0" w:rsidP="00643718">
      <w:pPr>
        <w:pStyle w:val="PargrafodaLista"/>
        <w:numPr>
          <w:ilvl w:val="0"/>
          <w:numId w:val="2"/>
        </w:numPr>
      </w:pPr>
      <w:hyperlink r:id="rId22" w:history="1">
        <w:r w:rsidR="00EE16A6" w:rsidRPr="0056478D">
          <w:rPr>
            <w:rStyle w:val="Hiperligao"/>
          </w:rPr>
          <w:t>http://www.protolab.com.br/Tabela-Condutividade-Material-Construcao.htm</w:t>
        </w:r>
      </w:hyperlink>
    </w:p>
    <w:p w14:paraId="29D17487" w14:textId="1D89AD11" w:rsidR="00EE16A6" w:rsidRDefault="007461B0" w:rsidP="00643718">
      <w:pPr>
        <w:pStyle w:val="PargrafodaLista"/>
        <w:numPr>
          <w:ilvl w:val="0"/>
          <w:numId w:val="2"/>
        </w:numPr>
      </w:pPr>
      <w:hyperlink r:id="rId23" w:history="1">
        <w:r w:rsidR="00EE16A6" w:rsidRPr="0056478D">
          <w:rPr>
            <w:rStyle w:val="Hiperligao"/>
          </w:rPr>
          <w:t>https://mc2h2o.blogspot.com/2021_10_03_archive.html</w:t>
        </w:r>
      </w:hyperlink>
    </w:p>
    <w:p w14:paraId="41F0C16E" w14:textId="77777777" w:rsidR="00EE16A6" w:rsidRPr="004A4548" w:rsidRDefault="00EE16A6" w:rsidP="00EE16A6">
      <w:pPr>
        <w:pStyle w:val="PargrafodaLista"/>
        <w:ind w:left="1080" w:firstLine="0"/>
      </w:pPr>
    </w:p>
    <w:p w14:paraId="08CC33EB" w14:textId="77777777" w:rsidR="006C2784" w:rsidRPr="004A4548" w:rsidRDefault="006C2784" w:rsidP="36B8AC44"/>
    <w:sectPr w:rsidR="006C2784" w:rsidRPr="004A4548" w:rsidSect="00AB02A7">
      <w:headerReference w:type="default" r:id="rId24"/>
      <w:footerReference w:type="default" r:id="rId2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FB82" w14:textId="77777777" w:rsidR="00881F03" w:rsidRDefault="00881F03">
      <w:r>
        <w:separator/>
      </w:r>
    </w:p>
    <w:p w14:paraId="7CEE8C61" w14:textId="77777777" w:rsidR="00881F03" w:rsidRDefault="00881F03"/>
  </w:endnote>
  <w:endnote w:type="continuationSeparator" w:id="0">
    <w:p w14:paraId="32D1B529" w14:textId="77777777" w:rsidR="00881F03" w:rsidRDefault="00881F03">
      <w:r>
        <w:continuationSeparator/>
      </w:r>
    </w:p>
    <w:p w14:paraId="321FBE50" w14:textId="77777777" w:rsidR="00881F03" w:rsidRDefault="00881F03"/>
  </w:endnote>
  <w:endnote w:type="continuationNotice" w:id="1">
    <w:p w14:paraId="08EF1673" w14:textId="77777777" w:rsidR="00F343BF" w:rsidRDefault="00F343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B3B0E" w14:textId="77777777" w:rsidR="00DF027C" w:rsidRDefault="00DF027C">
        <w:pPr>
          <w:pStyle w:val="Rodap"/>
          <w:jc w:val="center"/>
        </w:pPr>
        <w:r w:rsidRPr="36B8AC44">
          <w:rPr>
            <w:lang w:bidi="pt-PT"/>
          </w:rPr>
          <w:fldChar w:fldCharType="begin"/>
        </w:r>
        <w:r w:rsidRPr="36B8AC44">
          <w:rPr>
            <w:lang w:bidi="pt-PT"/>
          </w:rPr>
          <w:instrText xml:space="preserve"> PAGE   \* MERGEFORMAT </w:instrText>
        </w:r>
        <w:r w:rsidRPr="36B8AC44">
          <w:rPr>
            <w:lang w:bidi="pt-PT"/>
          </w:rPr>
          <w:fldChar w:fldCharType="separate"/>
        </w:r>
        <w:r w:rsidR="36B8AC44" w:rsidRPr="36B8AC44">
          <w:rPr>
            <w:noProof/>
            <w:lang w:bidi="pt-PT"/>
          </w:rPr>
          <w:t>2</w:t>
        </w:r>
        <w:r w:rsidRPr="36B8AC44">
          <w:rPr>
            <w:noProof/>
            <w:lang w:bidi="pt-PT"/>
          </w:rPr>
          <w:fldChar w:fldCharType="end"/>
        </w:r>
      </w:p>
    </w:sdtContent>
  </w:sdt>
  <w:p w14:paraId="28C540F5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D9CA" w14:textId="77777777" w:rsidR="00881F03" w:rsidRDefault="00881F03">
      <w:r>
        <w:separator/>
      </w:r>
    </w:p>
    <w:p w14:paraId="0827FC9E" w14:textId="77777777" w:rsidR="00881F03" w:rsidRDefault="00881F03"/>
  </w:footnote>
  <w:footnote w:type="continuationSeparator" w:id="0">
    <w:p w14:paraId="4ED6B662" w14:textId="77777777" w:rsidR="00881F03" w:rsidRDefault="00881F03">
      <w:r>
        <w:continuationSeparator/>
      </w:r>
    </w:p>
    <w:p w14:paraId="1E1F9F6D" w14:textId="77777777" w:rsidR="00881F03" w:rsidRDefault="00881F03"/>
  </w:footnote>
  <w:footnote w:type="continuationNotice" w:id="1">
    <w:p w14:paraId="29DB6491" w14:textId="77777777" w:rsidR="00F343BF" w:rsidRDefault="00F343B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460108" w14:textId="77777777" w:rsidTr="36B8AC4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6"/>
            <w:right w:val="nil"/>
          </w:tcBorders>
        </w:tcPr>
        <w:p w14:paraId="1D3BE17C" w14:textId="77777777" w:rsidR="00D077E9" w:rsidRDefault="00D077E9">
          <w:pPr>
            <w:pStyle w:val="Cabealho"/>
          </w:pPr>
        </w:p>
      </w:tc>
    </w:tr>
  </w:tbl>
  <w:p w14:paraId="21A23F1D" w14:textId="77777777" w:rsidR="00D077E9" w:rsidRDefault="00D077E9" w:rsidP="00D077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4855"/>
    <w:multiLevelType w:val="hybridMultilevel"/>
    <w:tmpl w:val="378A24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37FB1"/>
    <w:multiLevelType w:val="hybridMultilevel"/>
    <w:tmpl w:val="DC80A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208906">
    <w:abstractNumId w:val="1"/>
  </w:num>
  <w:num w:numId="2" w16cid:durableId="195030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1E"/>
    <w:rsid w:val="000143EA"/>
    <w:rsid w:val="00015DD6"/>
    <w:rsid w:val="0002482E"/>
    <w:rsid w:val="00050324"/>
    <w:rsid w:val="0006405D"/>
    <w:rsid w:val="0009692B"/>
    <w:rsid w:val="000A0150"/>
    <w:rsid w:val="000A0A81"/>
    <w:rsid w:val="000B18C4"/>
    <w:rsid w:val="000C7487"/>
    <w:rsid w:val="000D6D96"/>
    <w:rsid w:val="000E63C9"/>
    <w:rsid w:val="00105059"/>
    <w:rsid w:val="00110F88"/>
    <w:rsid w:val="001242F2"/>
    <w:rsid w:val="00130E9D"/>
    <w:rsid w:val="00150A6D"/>
    <w:rsid w:val="00185B35"/>
    <w:rsid w:val="001F2950"/>
    <w:rsid w:val="001F2BC8"/>
    <w:rsid w:val="001F5F6B"/>
    <w:rsid w:val="00243EBC"/>
    <w:rsid w:val="00246A35"/>
    <w:rsid w:val="00272B6D"/>
    <w:rsid w:val="00284348"/>
    <w:rsid w:val="002E4652"/>
    <w:rsid w:val="002F51F5"/>
    <w:rsid w:val="002F5BC9"/>
    <w:rsid w:val="002F5D1E"/>
    <w:rsid w:val="00312137"/>
    <w:rsid w:val="00330359"/>
    <w:rsid w:val="00332D18"/>
    <w:rsid w:val="0033762F"/>
    <w:rsid w:val="00360494"/>
    <w:rsid w:val="00366C7E"/>
    <w:rsid w:val="00384EA3"/>
    <w:rsid w:val="003954B6"/>
    <w:rsid w:val="003A39A1"/>
    <w:rsid w:val="003C2191"/>
    <w:rsid w:val="003D3863"/>
    <w:rsid w:val="004110DE"/>
    <w:rsid w:val="00435454"/>
    <w:rsid w:val="0044085A"/>
    <w:rsid w:val="004832F4"/>
    <w:rsid w:val="004A256B"/>
    <w:rsid w:val="004A4548"/>
    <w:rsid w:val="004B21A5"/>
    <w:rsid w:val="005037F0"/>
    <w:rsid w:val="00516A86"/>
    <w:rsid w:val="005275F6"/>
    <w:rsid w:val="00566620"/>
    <w:rsid w:val="00571376"/>
    <w:rsid w:val="00572102"/>
    <w:rsid w:val="005A65A8"/>
    <w:rsid w:val="005E62AA"/>
    <w:rsid w:val="005F1BB0"/>
    <w:rsid w:val="006364AF"/>
    <w:rsid w:val="00643718"/>
    <w:rsid w:val="00644C9E"/>
    <w:rsid w:val="00653C7A"/>
    <w:rsid w:val="00656C4D"/>
    <w:rsid w:val="006B34A9"/>
    <w:rsid w:val="006C2784"/>
    <w:rsid w:val="006E5716"/>
    <w:rsid w:val="00704B7A"/>
    <w:rsid w:val="007302B3"/>
    <w:rsid w:val="00730733"/>
    <w:rsid w:val="00730E3A"/>
    <w:rsid w:val="00736AAF"/>
    <w:rsid w:val="007461B0"/>
    <w:rsid w:val="00765B2A"/>
    <w:rsid w:val="00783A34"/>
    <w:rsid w:val="007B4970"/>
    <w:rsid w:val="007B7AFE"/>
    <w:rsid w:val="007C6B52"/>
    <w:rsid w:val="007D16C5"/>
    <w:rsid w:val="008226C1"/>
    <w:rsid w:val="00862FE4"/>
    <w:rsid w:val="0086389A"/>
    <w:rsid w:val="00874ED4"/>
    <w:rsid w:val="0087605E"/>
    <w:rsid w:val="00881EF8"/>
    <w:rsid w:val="00881F03"/>
    <w:rsid w:val="008945D1"/>
    <w:rsid w:val="008A58F1"/>
    <w:rsid w:val="008B1FEE"/>
    <w:rsid w:val="008E4CF0"/>
    <w:rsid w:val="008F3C73"/>
    <w:rsid w:val="00901539"/>
    <w:rsid w:val="00903C32"/>
    <w:rsid w:val="00916B16"/>
    <w:rsid w:val="009173B9"/>
    <w:rsid w:val="0093335D"/>
    <w:rsid w:val="0093613E"/>
    <w:rsid w:val="00943026"/>
    <w:rsid w:val="00966B81"/>
    <w:rsid w:val="009723F5"/>
    <w:rsid w:val="00984583"/>
    <w:rsid w:val="0099199D"/>
    <w:rsid w:val="009B2EAF"/>
    <w:rsid w:val="009C05D2"/>
    <w:rsid w:val="009C7720"/>
    <w:rsid w:val="00A23AFA"/>
    <w:rsid w:val="00A2623B"/>
    <w:rsid w:val="00A31B3E"/>
    <w:rsid w:val="00A532F3"/>
    <w:rsid w:val="00A54731"/>
    <w:rsid w:val="00A8489E"/>
    <w:rsid w:val="00A86DA9"/>
    <w:rsid w:val="00A878AF"/>
    <w:rsid w:val="00AB02A7"/>
    <w:rsid w:val="00AC06A0"/>
    <w:rsid w:val="00AC18D4"/>
    <w:rsid w:val="00AC29F3"/>
    <w:rsid w:val="00AF5266"/>
    <w:rsid w:val="00B231E5"/>
    <w:rsid w:val="00B615B0"/>
    <w:rsid w:val="00B77F9E"/>
    <w:rsid w:val="00B81F24"/>
    <w:rsid w:val="00BE0A42"/>
    <w:rsid w:val="00C02B87"/>
    <w:rsid w:val="00C06245"/>
    <w:rsid w:val="00C4086D"/>
    <w:rsid w:val="00CA1896"/>
    <w:rsid w:val="00CB2E94"/>
    <w:rsid w:val="00CB5B28"/>
    <w:rsid w:val="00CF5371"/>
    <w:rsid w:val="00D0323A"/>
    <w:rsid w:val="00D0559F"/>
    <w:rsid w:val="00D077E9"/>
    <w:rsid w:val="00D200DD"/>
    <w:rsid w:val="00D2066C"/>
    <w:rsid w:val="00D24B81"/>
    <w:rsid w:val="00D42CB7"/>
    <w:rsid w:val="00D42E26"/>
    <w:rsid w:val="00D502CC"/>
    <w:rsid w:val="00D5413D"/>
    <w:rsid w:val="00D56D06"/>
    <w:rsid w:val="00D570A9"/>
    <w:rsid w:val="00D623AC"/>
    <w:rsid w:val="00D64A3E"/>
    <w:rsid w:val="00D70D02"/>
    <w:rsid w:val="00D770C7"/>
    <w:rsid w:val="00D86945"/>
    <w:rsid w:val="00D90290"/>
    <w:rsid w:val="00DA2C3D"/>
    <w:rsid w:val="00DD152F"/>
    <w:rsid w:val="00DE213F"/>
    <w:rsid w:val="00DF027C"/>
    <w:rsid w:val="00E00A32"/>
    <w:rsid w:val="00E12519"/>
    <w:rsid w:val="00E13273"/>
    <w:rsid w:val="00E22ACD"/>
    <w:rsid w:val="00E620B0"/>
    <w:rsid w:val="00E81B40"/>
    <w:rsid w:val="00E83A3D"/>
    <w:rsid w:val="00EA28FB"/>
    <w:rsid w:val="00EC15F0"/>
    <w:rsid w:val="00EE1686"/>
    <w:rsid w:val="00EE16A6"/>
    <w:rsid w:val="00EF0941"/>
    <w:rsid w:val="00EF555B"/>
    <w:rsid w:val="00F027BB"/>
    <w:rsid w:val="00F11DCF"/>
    <w:rsid w:val="00F162EA"/>
    <w:rsid w:val="00F343BF"/>
    <w:rsid w:val="00F52D27"/>
    <w:rsid w:val="00F83527"/>
    <w:rsid w:val="00FD24A4"/>
    <w:rsid w:val="00FD31EA"/>
    <w:rsid w:val="00FD583F"/>
    <w:rsid w:val="00FD7488"/>
    <w:rsid w:val="00FE0CBD"/>
    <w:rsid w:val="00FF16B4"/>
    <w:rsid w:val="36B8AC44"/>
    <w:rsid w:val="49164869"/>
    <w:rsid w:val="5B926067"/>
    <w:rsid w:val="7B26BD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9B452"/>
  <w15:docId w15:val="{5AB8FD00-3E3D-4632-AC4C-0FFE1AAE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6B8AC44"/>
    <w:pPr>
      <w:spacing w:after="0"/>
      <w:ind w:firstLine="360"/>
      <w:jc w:val="both"/>
    </w:pPr>
    <w:rPr>
      <w:rFonts w:ascii="Franklin Gothic Book"/>
      <w:sz w:val="22"/>
      <w:szCs w:val="22"/>
    </w:rPr>
  </w:style>
  <w:style w:type="paragraph" w:styleId="Ttulo1">
    <w:name w:val="heading 1"/>
    <w:basedOn w:val="Normal"/>
    <w:link w:val="Ttulo1Carter"/>
    <w:uiPriority w:val="4"/>
    <w:qFormat/>
    <w:rsid w:val="004A256B"/>
    <w:pPr>
      <w:keepNext/>
      <w:spacing w:before="480" w:after="80"/>
      <w:ind w:firstLine="0"/>
      <w:jc w:val="left"/>
      <w:outlineLvl w:val="0"/>
    </w:pPr>
    <w:rPr>
      <w:rFonts w:ascii="Sitka Banner" w:hAnsi="Sitka Banner"/>
      <w:b/>
      <w:color w:val="0070C0"/>
      <w:sz w:val="76"/>
      <w:szCs w:val="42"/>
    </w:rPr>
  </w:style>
  <w:style w:type="paragraph" w:styleId="Ttulo2">
    <w:name w:val="heading 2"/>
    <w:basedOn w:val="Normal"/>
    <w:next w:val="Normal"/>
    <w:link w:val="Ttulo2Carter"/>
    <w:uiPriority w:val="4"/>
    <w:qFormat/>
    <w:rsid w:val="004A256B"/>
    <w:pPr>
      <w:keepNext/>
      <w:spacing w:before="240" w:after="80"/>
      <w:ind w:firstLine="0"/>
      <w:jc w:val="left"/>
      <w:outlineLvl w:val="1"/>
    </w:pPr>
    <w:rPr>
      <w:rFonts w:ascii="Sitka Display" w:hAnsi="Sitka Display"/>
      <w:color w:val="262626"/>
      <w:sz w:val="48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A256B"/>
    <w:pPr>
      <w:keepNext/>
      <w:spacing w:before="240" w:after="80"/>
      <w:ind w:firstLine="0"/>
      <w:jc w:val="left"/>
      <w:outlineLvl w:val="2"/>
    </w:pPr>
    <w:rPr>
      <w:rFonts w:ascii="Sitka Heading"/>
      <w:color w:val="262626"/>
      <w:sz w:val="30"/>
      <w:szCs w:val="30"/>
      <w:u w:val="singl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64A3E"/>
    <w:pPr>
      <w:keepNext/>
      <w:spacing w:before="240" w:after="80"/>
      <w:ind w:firstLine="0"/>
      <w:jc w:val="left"/>
      <w:outlineLvl w:val="3"/>
    </w:pPr>
    <w:rPr>
      <w:rFonts w:ascii="Sitka Heading"/>
      <w:color w:val="262626"/>
      <w:sz w:val="28"/>
      <w:szCs w:val="28"/>
      <w:u w:val="single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36B8AC44"/>
    <w:pPr>
      <w:keepNext/>
      <w:spacing w:before="240" w:after="80"/>
      <w:ind w:firstLine="0"/>
      <w:jc w:val="left"/>
      <w:outlineLvl w:val="4"/>
    </w:pPr>
    <w:rPr>
      <w:rFonts w:ascii="Sitka Heading"/>
      <w:color w:val="262626"/>
      <w:sz w:val="27"/>
      <w:szCs w:val="27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36B8AC44"/>
    <w:pPr>
      <w:keepNext/>
      <w:spacing w:before="240" w:after="80"/>
      <w:ind w:firstLine="0"/>
      <w:jc w:val="left"/>
      <w:outlineLvl w:val="5"/>
    </w:pPr>
    <w:rPr>
      <w:rFonts w:ascii="Sitka Heading"/>
      <w:color w:val="262626"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36B8AC44"/>
    <w:pPr>
      <w:keepNext/>
      <w:spacing w:before="240" w:after="80"/>
      <w:ind w:firstLine="0"/>
      <w:jc w:val="left"/>
      <w:outlineLvl w:val="6"/>
    </w:pPr>
    <w:rPr>
      <w:rFonts w:ascii="Sitka Heading"/>
      <w:color w:val="262626"/>
      <w:sz w:val="25"/>
      <w:szCs w:val="25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36B8AC44"/>
    <w:pPr>
      <w:keepNext/>
      <w:spacing w:before="240" w:after="80"/>
      <w:ind w:firstLine="0"/>
      <w:jc w:val="left"/>
      <w:outlineLvl w:val="7"/>
    </w:pPr>
    <w:rPr>
      <w:rFonts w:ascii="Sitka Heading"/>
      <w:color w:val="262626"/>
      <w:sz w:val="23"/>
      <w:szCs w:val="23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36B8AC44"/>
    <w:pPr>
      <w:keepNext/>
      <w:spacing w:before="240" w:after="80"/>
      <w:ind w:firstLine="0"/>
      <w:jc w:val="left"/>
      <w:outlineLvl w:val="8"/>
    </w:pPr>
    <w:rPr>
      <w:rFonts w:ascii="Sitka Heading"/>
      <w:color w:val="2626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36B8AC4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36B8AC44"/>
    <w:rPr>
      <w:rFonts w:ascii="Tahoma" w:hAnsi="Tahoma" w:cs="Tahoma"/>
      <w:b w:val="0"/>
      <w:bCs w:val="0"/>
      <w:i w:val="0"/>
      <w:iCs w:val="0"/>
      <w:color w:val="auto"/>
      <w:sz w:val="16"/>
      <w:szCs w:val="16"/>
      <w:u w:val="none"/>
    </w:rPr>
  </w:style>
  <w:style w:type="paragraph" w:styleId="Ttulo">
    <w:name w:val="Title"/>
    <w:basedOn w:val="Normal"/>
    <w:link w:val="TtuloCarter"/>
    <w:uiPriority w:val="1"/>
    <w:qFormat/>
    <w:rsid w:val="36B8AC44"/>
    <w:pPr>
      <w:spacing w:after="160"/>
      <w:ind w:firstLine="0"/>
      <w:jc w:val="left"/>
    </w:pPr>
    <w:rPr>
      <w:rFonts w:ascii="Sitka Banner"/>
      <w:b/>
      <w:bCs/>
      <w:color w:val="007FAC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"/>
    <w:rsid w:val="36B8AC44"/>
    <w:rPr>
      <w:rFonts w:ascii="Sitka Banner"/>
      <w:b/>
      <w:bCs/>
      <w:i w:val="0"/>
      <w:iCs w:val="0"/>
      <w:color w:val="007FAC"/>
      <w:sz w:val="76"/>
      <w:szCs w:val="76"/>
      <w:u w:val="none"/>
    </w:rPr>
  </w:style>
  <w:style w:type="paragraph" w:styleId="Subttulo">
    <w:name w:val="Subtitle"/>
    <w:basedOn w:val="Normal"/>
    <w:link w:val="SubttuloCarter"/>
    <w:uiPriority w:val="2"/>
    <w:qFormat/>
    <w:rsid w:val="36B8AC44"/>
    <w:pPr>
      <w:spacing w:after="480"/>
      <w:ind w:firstLine="0"/>
      <w:jc w:val="left"/>
    </w:pPr>
    <w:rPr>
      <w:rFonts w:ascii="Sitka Display"/>
      <w:color w:val="262626"/>
      <w:sz w:val="48"/>
      <w:szCs w:val="48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36B8AC44"/>
    <w:rPr>
      <w:rFonts w:ascii="Sitka Display"/>
      <w:b w:val="0"/>
      <w:bCs w:val="0"/>
      <w:i w:val="0"/>
      <w:iCs w:val="0"/>
      <w:caps w:val="0"/>
      <w:smallCaps w:val="0"/>
      <w:color w:val="262626"/>
      <w:sz w:val="48"/>
      <w:szCs w:val="48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4A256B"/>
    <w:rPr>
      <w:rFonts w:ascii="Sitka Banner" w:hAnsi="Sitka Banner"/>
      <w:b/>
      <w:color w:val="0070C0"/>
      <w:sz w:val="76"/>
      <w:szCs w:val="42"/>
    </w:rPr>
  </w:style>
  <w:style w:type="paragraph" w:styleId="Cabealho">
    <w:name w:val="header"/>
    <w:basedOn w:val="Normal"/>
    <w:link w:val="CabealhoCarter"/>
    <w:uiPriority w:val="8"/>
    <w:unhideWhenUsed/>
    <w:rsid w:val="36B8AC44"/>
  </w:style>
  <w:style w:type="character" w:customStyle="1" w:styleId="CabealhoCarter">
    <w:name w:val="Cabeçalho Caráter"/>
    <w:basedOn w:val="Tipodeletrapredefinidodopargrafo"/>
    <w:link w:val="Cabealho"/>
    <w:uiPriority w:val="8"/>
    <w:rsid w:val="36B8AC44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Rodap">
    <w:name w:val="footer"/>
    <w:basedOn w:val="Normal"/>
    <w:link w:val="RodapCarter"/>
    <w:uiPriority w:val="99"/>
    <w:unhideWhenUsed/>
    <w:rsid w:val="36B8AC44"/>
  </w:style>
  <w:style w:type="character" w:customStyle="1" w:styleId="RodapCarter">
    <w:name w:val="Rodapé Caráter"/>
    <w:basedOn w:val="Tipodeletrapredefinidodopargrafo"/>
    <w:link w:val="Rodap"/>
    <w:uiPriority w:val="99"/>
    <w:rsid w:val="36B8AC44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customStyle="1" w:styleId="Nome">
    <w:name w:val="Nome"/>
    <w:basedOn w:val="Normal"/>
    <w:uiPriority w:val="3"/>
    <w:qFormat/>
    <w:rsid w:val="36B8AC44"/>
    <w:pPr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4A256B"/>
    <w:rPr>
      <w:rFonts w:ascii="Sitka Display" w:hAnsi="Sitka Display"/>
      <w:color w:val="262626"/>
      <w:sz w:val="48"/>
      <w:szCs w:val="32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uiPriority w:val="1"/>
    <w:qFormat/>
    <w:rsid w:val="00D42E26"/>
    <w:rPr>
      <w:sz w:val="28"/>
    </w:rPr>
  </w:style>
  <w:style w:type="paragraph" w:customStyle="1" w:styleId="Textodenfase">
    <w:name w:val="Texto de Ênfase"/>
    <w:basedOn w:val="Normal"/>
    <w:link w:val="CarterdeTextodenfase"/>
    <w:uiPriority w:val="1"/>
    <w:qFormat/>
    <w:rsid w:val="36B8AC44"/>
  </w:style>
  <w:style w:type="character" w:customStyle="1" w:styleId="CarterdeContedos">
    <w:name w:val="Caráter de Conteúdos"/>
    <w:basedOn w:val="Tipodeletrapredefinidodopargrafo"/>
    <w:link w:val="Contedos"/>
    <w:uiPriority w:val="1"/>
    <w:rsid w:val="00D42E26"/>
    <w:rPr>
      <w:rFonts w:ascii="Franklin Gothic Book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uiPriority w:val="1"/>
    <w:rsid w:val="36B8AC44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PargrafodaLista">
    <w:name w:val="List Paragraph"/>
    <w:basedOn w:val="Normal"/>
    <w:uiPriority w:val="34"/>
    <w:unhideWhenUsed/>
    <w:qFormat/>
    <w:rsid w:val="36B8AC44"/>
    <w:pPr>
      <w:ind w:hanging="36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36B8AC44"/>
    <w:pPr>
      <w:spacing w:before="200"/>
      <w:ind w:left="864" w:right="864"/>
      <w:jc w:val="center"/>
    </w:pPr>
    <w:rPr>
      <w:i/>
      <w:iCs/>
      <w:color w:val="2E287F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36B8AC44"/>
    <w:pP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A256B"/>
    <w:rPr>
      <w:rFonts w:ascii="Sitka Heading"/>
      <w:color w:val="262626"/>
      <w:sz w:val="30"/>
      <w:szCs w:val="30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4A3E"/>
    <w:rPr>
      <w:rFonts w:ascii="Sitka Heading"/>
      <w:color w:val="262626"/>
      <w:sz w:val="28"/>
      <w:szCs w:val="28"/>
      <w:u w:val="singl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36B8AC44"/>
    <w:rPr>
      <w:rFonts w:ascii="Sitka Heading"/>
      <w:b w:val="0"/>
      <w:bCs w:val="0"/>
      <w:i w:val="0"/>
      <w:iCs w:val="0"/>
      <w:color w:val="262626"/>
      <w:sz w:val="27"/>
      <w:szCs w:val="27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36B8AC44"/>
    <w:rPr>
      <w:rFonts w:ascii="Sitka Heading"/>
      <w:b w:val="0"/>
      <w:bCs w:val="0"/>
      <w:i w:val="0"/>
      <w:iCs w:val="0"/>
      <w:color w:val="262626"/>
      <w:sz w:val="26"/>
      <w:szCs w:val="26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36B8AC44"/>
    <w:rPr>
      <w:rFonts w:ascii="Sitka Heading"/>
      <w:b w:val="0"/>
      <w:bCs w:val="0"/>
      <w:i w:val="0"/>
      <w:iCs w:val="0"/>
      <w:color w:val="262626"/>
      <w:sz w:val="25"/>
      <w:szCs w:val="25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36B8AC44"/>
    <w:rPr>
      <w:rFonts w:ascii="Sitka Heading"/>
      <w:b w:val="0"/>
      <w:bCs w:val="0"/>
      <w:i w:val="0"/>
      <w:iCs w:val="0"/>
      <w:color w:val="262626"/>
      <w:sz w:val="23"/>
      <w:szCs w:val="23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36B8AC44"/>
    <w:rPr>
      <w:rFonts w:ascii="Sitka Heading"/>
      <w:b w:val="0"/>
      <w:bCs w:val="0"/>
      <w:i w:val="0"/>
      <w:iCs w:val="0"/>
      <w:color w:val="262626"/>
      <w:sz w:val="22"/>
      <w:szCs w:val="22"/>
      <w:u w:val="none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36B8AC44"/>
    <w:rPr>
      <w:rFonts w:ascii="Franklin Gothic Book"/>
      <w:b w:val="0"/>
      <w:bCs w:val="0"/>
      <w:i/>
      <w:iCs/>
      <w:color w:val="2E287F" w:themeColor="text1" w:themeTint="BF"/>
      <w:sz w:val="22"/>
      <w:szCs w:val="22"/>
      <w:u w:val="none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36B8AC44"/>
    <w:rPr>
      <w:rFonts w:ascii="Franklin Gothic Book"/>
      <w:b w:val="0"/>
      <w:bCs w:val="0"/>
      <w:i/>
      <w:iCs/>
      <w:color w:val="024F75" w:themeColor="accent1"/>
      <w:sz w:val="22"/>
      <w:szCs w:val="22"/>
      <w:u w:val="none"/>
    </w:rPr>
  </w:style>
  <w:style w:type="paragraph" w:styleId="ndice1">
    <w:name w:val="toc 1"/>
    <w:basedOn w:val="Normal"/>
    <w:next w:val="Normal"/>
    <w:uiPriority w:val="39"/>
    <w:unhideWhenUsed/>
    <w:rsid w:val="36B8AC44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36B8AC44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36B8AC44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36B8AC44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36B8AC44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36B8AC44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36B8AC44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36B8AC44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36B8AC44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36B8AC44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36B8AC44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36B8AC44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36B8AC44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4A256B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013A57" w:themeColor="accent1" w:themeShade="BF"/>
      <w:sz w:val="32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A256B"/>
    <w:rPr>
      <w:color w:val="3592CF" w:themeColor="hyperlink"/>
      <w:u w:val="single"/>
    </w:rPr>
  </w:style>
  <w:style w:type="paragraph" w:styleId="Legenda">
    <w:name w:val="caption"/>
    <w:basedOn w:val="Normal"/>
    <w:next w:val="Normal"/>
    <w:uiPriority w:val="99"/>
    <w:unhideWhenUsed/>
    <w:rsid w:val="00643718"/>
    <w:pPr>
      <w:spacing w:after="200" w:line="240" w:lineRule="auto"/>
    </w:pPr>
    <w:rPr>
      <w:i/>
      <w:iCs/>
      <w:color w:val="082A75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437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371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EE1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dp.pt/particulares/content-hub/como-arrefecer-a-casa-nos-dias-de-calor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jornaleconomico.pt/noticias/economize-aquecimento-e-refrigeracao-das-nossas-casas-como-fazer-a-melhor-escolha-39774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mc2h2o.blogspot.com/2021_10_03_archive.html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www.protolab.com.br/Tabela-Condutividade-Material-Construcao.htm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%20Pereira\AppData\Local\Microsoft\Office\16.0\DTS\pt-PT%7bE3C2D677-B69C-4B77-A8EB-4BC8800BB20D%7d\%7b736EC7A6-1560-4143-B773-CFA53E5B3DC0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0B50EB904C4445845C354AAC688B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2D8BD1-C888-40C9-92E7-734769A4988B}"/>
      </w:docPartPr>
      <w:docPartBody>
        <w:p w:rsidR="0009692B" w:rsidRDefault="0009692B">
          <w:pPr>
            <w:pStyle w:val="EE0B50EB904C4445845C354AAC688B1F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lang w:bidi="pt-PT"/>
            </w:rPr>
            <w:t>outubro 1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  <w:docPart>
      <w:docPartPr>
        <w:name w:val="E38BED64B7C041DC95A5DDC0744405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713C94-1DC1-488C-8C40-997F22BA5DD1}"/>
      </w:docPartPr>
      <w:docPartBody>
        <w:p w:rsidR="00000000" w:rsidRDefault="00DE72D8" w:rsidP="00DE72D8">
          <w:pPr>
            <w:pStyle w:val="E38BED64B7C041DC95A5DDC0744405EB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noProof/>
              <w:lang w:bidi="pt-PT"/>
            </w:rPr>
            <w:t>outubro 16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77"/>
    <w:rsid w:val="0009692B"/>
    <w:rsid w:val="001A53C3"/>
    <w:rsid w:val="00411CB5"/>
    <w:rsid w:val="007C4414"/>
    <w:rsid w:val="00A13E77"/>
    <w:rsid w:val="00B46876"/>
    <w:rsid w:val="00C26B95"/>
    <w:rsid w:val="00DE72D8"/>
    <w:rsid w:val="00E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rsid w:val="00DE72D8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E72D8"/>
    <w:rPr>
      <w:caps/>
      <w:color w:val="44546A" w:themeColor="text2"/>
      <w:spacing w:val="20"/>
      <w:sz w:val="32"/>
      <w:lang w:eastAsia="en-US"/>
    </w:rPr>
  </w:style>
  <w:style w:type="paragraph" w:customStyle="1" w:styleId="EE0B50EB904C4445845C354AAC688B1F">
    <w:name w:val="EE0B50EB904C4445845C354AAC688B1F"/>
  </w:style>
  <w:style w:type="paragraph" w:customStyle="1" w:styleId="E38BED64B7C041DC95A5DDC0744405EB">
    <w:name w:val="E38BED64B7C041DC95A5DDC0744405EB"/>
    <w:rsid w:val="00DE72D8"/>
  </w:style>
  <w:style w:type="paragraph" w:customStyle="1" w:styleId="0B005229348D41C3B8B7BD76028C0561">
    <w:name w:val="0B005229348D41C3B8B7BD76028C0561"/>
    <w:rsid w:val="00DE72D8"/>
  </w:style>
  <w:style w:type="paragraph" w:customStyle="1" w:styleId="45CA2EBDE79F4ADAA08D6EE0052041BF">
    <w:name w:val="45CA2EBDE79F4ADAA08D6EE0052041BF"/>
    <w:rsid w:val="00DE72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d94e77-132f-4e72-9357-f940cba6e84e">
      <Terms xmlns="http://schemas.microsoft.com/office/infopath/2007/PartnerControls"/>
    </lcf76f155ced4ddcb4097134ff3c332f>
    <TaxCatchAll xmlns="a30aca14-997f-4037-a1b9-2c9c5f033dc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DE94BCAD5A04480F406287A813A66" ma:contentTypeVersion="13" ma:contentTypeDescription="Create a new document." ma:contentTypeScope="" ma:versionID="05ed1afefa8d5edb179d7a2a32e94220">
  <xsd:schema xmlns:xsd="http://www.w3.org/2001/XMLSchema" xmlns:xs="http://www.w3.org/2001/XMLSchema" xmlns:p="http://schemas.microsoft.com/office/2006/metadata/properties" xmlns:ns2="e2d94e77-132f-4e72-9357-f940cba6e84e" xmlns:ns3="a30aca14-997f-4037-a1b9-2c9c5f033dc5" targetNamespace="http://schemas.microsoft.com/office/2006/metadata/properties" ma:root="true" ma:fieldsID="3ba1ef0d47b2b553d3ec49d0706ad3be" ns2:_="" ns3:_="">
    <xsd:import namespace="e2d94e77-132f-4e72-9357-f940cba6e84e"/>
    <xsd:import namespace="a30aca14-997f-4037-a1b9-2c9c5f033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94e77-132f-4e72-9357-f940cba6e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ca14-997f-4037-a1b9-2c9c5f033dc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d88ba38-42e1-4da5-b0bd-6c18b29851b3}" ma:internalName="TaxCatchAll" ma:showField="CatchAllData" ma:web="a30aca14-997f-4037-a1b9-2c9c5f033d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D1A47B-4F44-4F7A-BE73-C555357428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A7C5CF-31BA-45CA-8884-2AD91132F10A}">
  <ds:schemaRefs>
    <ds:schemaRef ds:uri="http://purl.org/dc/terms/"/>
    <ds:schemaRef ds:uri="e2d94e77-132f-4e72-9357-f940cba6e84e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30aca14-997f-4037-a1b9-2c9c5f033dc5"/>
  </ds:schemaRefs>
</ds:datastoreItem>
</file>

<file path=customXml/itemProps3.xml><?xml version="1.0" encoding="utf-8"?>
<ds:datastoreItem xmlns:ds="http://schemas.openxmlformats.org/officeDocument/2006/customXml" ds:itemID="{3080AF34-A22E-4D32-A05B-F0E7CA2C19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D02203-8E6E-4226-9536-087005351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94e77-132f-4e72-9357-f940cba6e84e"/>
    <ds:schemaRef ds:uri="a30aca14-997f-4037-a1b9-2c9c5f033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{736EC7A6-1560-4143-B773-CFA53E5B3DC0}tf16392850_win32</Template>
  <TotalTime>6</TotalTime>
  <Pages>23</Pages>
  <Words>3413</Words>
  <Characters>18434</Characters>
  <Application>Microsoft Office Word</Application>
  <DocSecurity>0</DocSecurity>
  <Lines>153</Lines>
  <Paragraphs>43</Paragraphs>
  <ScaleCrop>false</ScaleCrop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Pereira</dc:creator>
  <cp:keywords/>
  <cp:lastModifiedBy>Pedro Emanuel Sousa Pereira</cp:lastModifiedBy>
  <cp:revision>43</cp:revision>
  <cp:lastPrinted>2022-10-16T20:55:00Z</cp:lastPrinted>
  <dcterms:created xsi:type="dcterms:W3CDTF">2022-10-01T11:38:00Z</dcterms:created>
  <dcterms:modified xsi:type="dcterms:W3CDTF">2022-10-16T20:55:00Z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0x010100C26DE94BCAD5A04480F406287A813A66</vt:lpwstr>
  </property>
  <property fmtid="{D5CDD505-2E9C-101B-9397-08002B2CF9AE}" pid="4" name="MediaServiceImageTags">
    <vt:lpwstr/>
  </property>
</Properties>
</file>